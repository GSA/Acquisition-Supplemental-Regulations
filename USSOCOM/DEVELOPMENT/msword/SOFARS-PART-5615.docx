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DD4E9" w14:textId="77777777" w:rsidR="00637C01" w:rsidRDefault="00637C01" w:rsidP="00637C01">
      <w:pPr>
        <w:rPr>
          <w:rFonts w:ascii="Arial" w:hAnsi="Arial" w:cs="Arial"/>
          <w:b/>
          <w:sz w:val="28"/>
        </w:rPr>
      </w:pPr>
      <w:r>
        <w:rPr>
          <w:rFonts w:ascii="Arial" w:hAnsi="Arial" w:cs="Arial"/>
          <w:b/>
          <w:sz w:val="28"/>
        </w:rPr>
        <w:t> </w:t>
      </w:r>
    </w:p>
    <w:p w14:paraId="197733F8" w14:textId="2D080868" w:rsidR="00637C01" w:rsidRDefault="00637C01" w:rsidP="0068123B">
      <w:pPr>
        <w:spacing w:after="120"/>
        <w:ind w:right="720"/>
        <w:rPr>
          <w:rFonts w:ascii="Arial" w:hAnsi="Arial" w:cs="Arial"/>
          <w:b/>
          <w:sz w:val="28"/>
        </w:rPr>
      </w:pPr>
      <w:bookmarkStart w:id="0" w:name="BM5615"/>
      <w:bookmarkEnd w:id="0"/>
      <w:r>
        <w:rPr>
          <w:rFonts w:ascii="Arial" w:hAnsi="Arial" w:cs="Arial"/>
          <w:b/>
          <w:bCs/>
          <w:sz w:val="32"/>
          <w:szCs w:val="32"/>
        </w:rPr>
        <w:t>SOFARS PART 5615 - CONTRACTING BY NEGOTIATION</w:t>
      </w:r>
      <w:r>
        <w:rPr>
          <w:rFonts w:ascii="Arial" w:hAnsi="Arial" w:cs="Arial"/>
          <w:sz w:val="32"/>
          <w:szCs w:val="32"/>
        </w:rPr>
        <w:t xml:space="preserve"> </w:t>
      </w:r>
      <w:r>
        <w:rPr>
          <w:rFonts w:ascii="Arial" w:hAnsi="Arial" w:cs="Arial"/>
          <w:sz w:val="32"/>
          <w:szCs w:val="32"/>
        </w:rPr>
        <w:br/>
      </w:r>
    </w:p>
    <w:sdt>
      <w:sdtPr>
        <w:id w:val="-1406757587"/>
        <w:docPartObj>
          <w:docPartGallery w:val="Table of Contents"/>
          <w:docPartUnique/>
        </w:docPartObj>
      </w:sdtPr>
      <w:sdtEndPr>
        <w:rPr>
          <w:rFonts w:ascii="Times New Roman" w:eastAsia="Times New Roman" w:hAnsi="Times New Roman" w:cs="Times New Roman"/>
          <w:bCs/>
          <w:noProof/>
          <w:color w:val="auto"/>
          <w:sz w:val="24"/>
          <w:szCs w:val="20"/>
        </w:rPr>
      </w:sdtEndPr>
      <w:sdtContent>
        <w:p w14:paraId="24B11EF5" w14:textId="6C4FAD25" w:rsidR="00AA453D" w:rsidRDefault="00AA453D">
          <w:pPr>
            <w:pStyle w:val="TOCHeading"/>
          </w:pPr>
          <w:r>
            <w:t>Table of Contents</w:t>
          </w:r>
        </w:p>
        <w:p w14:paraId="01BF99F4" w14:textId="4A157CA3" w:rsidR="005D51C2" w:rsidRDefault="0068123B">
          <w:pPr>
            <w:pStyle w:val="TOC1"/>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352581" w:history="1">
            <w:r w:rsidR="005D51C2" w:rsidRPr="00277505">
              <w:rPr>
                <w:rStyle w:val="Hyperlink"/>
                <w:noProof/>
              </w:rPr>
              <w:t>SOFARS PART 5615 CONTRACTING BY NEGOTIATION</w:t>
            </w:r>
          </w:hyperlink>
        </w:p>
        <w:p w14:paraId="2E81E901" w14:textId="0BC4AF4E" w:rsidR="005D51C2" w:rsidRDefault="005D51C2">
          <w:pPr>
            <w:pStyle w:val="TOC2"/>
            <w:rPr>
              <w:rFonts w:asciiTheme="minorHAnsi" w:eastAsiaTheme="minorEastAsia" w:hAnsiTheme="minorHAnsi" w:cstheme="minorBidi"/>
              <w:b w:val="0"/>
              <w:noProof/>
              <w:szCs w:val="22"/>
            </w:rPr>
          </w:pPr>
          <w:hyperlink w:anchor="_Toc75352582" w:history="1">
            <w:r w:rsidRPr="00277505">
              <w:rPr>
                <w:rStyle w:val="Hyperlink"/>
                <w:noProof/>
              </w:rPr>
              <w:t>5615.001 Definitions.</w:t>
            </w:r>
          </w:hyperlink>
        </w:p>
        <w:p w14:paraId="48D48A28" w14:textId="150CBEBB" w:rsidR="005D51C2" w:rsidRDefault="005D51C2">
          <w:pPr>
            <w:pStyle w:val="TOC2"/>
            <w:rPr>
              <w:rFonts w:asciiTheme="minorHAnsi" w:eastAsiaTheme="minorEastAsia" w:hAnsiTheme="minorHAnsi" w:cstheme="minorBidi"/>
              <w:b w:val="0"/>
              <w:noProof/>
              <w:szCs w:val="22"/>
            </w:rPr>
          </w:pPr>
          <w:hyperlink w:anchor="_Toc75352583" w:history="1">
            <w:r w:rsidRPr="00277505">
              <w:rPr>
                <w:rStyle w:val="Hyperlink"/>
                <w:noProof/>
              </w:rPr>
              <w:t>SUBPART 5615.1 – SOURCE SELECTION PROCESS AND TECHNIQUES</w:t>
            </w:r>
          </w:hyperlink>
        </w:p>
        <w:p w14:paraId="1CC4F341" w14:textId="35011830" w:rsidR="005D51C2" w:rsidRDefault="005D51C2">
          <w:pPr>
            <w:pStyle w:val="TOC3"/>
            <w:tabs>
              <w:tab w:val="right" w:leader="dot" w:pos="10214"/>
            </w:tabs>
            <w:rPr>
              <w:rFonts w:asciiTheme="minorHAnsi" w:eastAsiaTheme="minorEastAsia" w:hAnsiTheme="minorHAnsi" w:cstheme="minorBidi"/>
              <w:noProof/>
              <w:szCs w:val="22"/>
            </w:rPr>
          </w:pPr>
          <w:hyperlink w:anchor="_Toc75352584" w:history="1">
            <w:r w:rsidRPr="00277505">
              <w:rPr>
                <w:rStyle w:val="Hyperlink"/>
                <w:noProof/>
              </w:rPr>
              <w:t>5615.101-2 Lowest Price Technically Acceptable Source Selection Process</w:t>
            </w:r>
          </w:hyperlink>
        </w:p>
        <w:p w14:paraId="4AB4CC78" w14:textId="40392518" w:rsidR="005D51C2" w:rsidRDefault="005D51C2">
          <w:pPr>
            <w:pStyle w:val="TOC4"/>
            <w:tabs>
              <w:tab w:val="right" w:leader="dot" w:pos="10214"/>
            </w:tabs>
            <w:rPr>
              <w:rFonts w:asciiTheme="minorHAnsi" w:eastAsiaTheme="minorEastAsia" w:hAnsiTheme="minorHAnsi" w:cstheme="minorBidi"/>
              <w:noProof/>
              <w:szCs w:val="22"/>
            </w:rPr>
          </w:pPr>
          <w:hyperlink w:anchor="_Toc75352585" w:history="1">
            <w:r w:rsidRPr="00277505">
              <w:rPr>
                <w:rStyle w:val="Hyperlink"/>
                <w:noProof/>
              </w:rPr>
              <w:t>5615.101-2-70 Limitations and Prohibitions</w:t>
            </w:r>
          </w:hyperlink>
        </w:p>
        <w:p w14:paraId="1514F8DB" w14:textId="18705F8C" w:rsidR="005D51C2" w:rsidRDefault="005D51C2">
          <w:pPr>
            <w:pStyle w:val="TOC2"/>
            <w:rPr>
              <w:rFonts w:asciiTheme="minorHAnsi" w:eastAsiaTheme="minorEastAsia" w:hAnsiTheme="minorHAnsi" w:cstheme="minorBidi"/>
              <w:b w:val="0"/>
              <w:noProof/>
              <w:szCs w:val="22"/>
            </w:rPr>
          </w:pPr>
          <w:hyperlink w:anchor="_Toc75352586" w:history="1">
            <w:r w:rsidRPr="00277505">
              <w:rPr>
                <w:rStyle w:val="Hyperlink"/>
                <w:noProof/>
              </w:rPr>
              <w:t>SUBPART 5615.2 - SOLICITATION AND RECEIPT OF PROPOSALS AND INFORMATION</w:t>
            </w:r>
          </w:hyperlink>
        </w:p>
        <w:p w14:paraId="609B9431" w14:textId="7FD7A745" w:rsidR="005D51C2" w:rsidRDefault="005D51C2">
          <w:pPr>
            <w:pStyle w:val="TOC3"/>
            <w:tabs>
              <w:tab w:val="right" w:leader="dot" w:pos="10214"/>
            </w:tabs>
            <w:rPr>
              <w:rFonts w:asciiTheme="minorHAnsi" w:eastAsiaTheme="minorEastAsia" w:hAnsiTheme="minorHAnsi" w:cstheme="minorBidi"/>
              <w:noProof/>
              <w:szCs w:val="22"/>
            </w:rPr>
          </w:pPr>
          <w:hyperlink w:anchor="_Toc75352587" w:history="1">
            <w:r w:rsidRPr="00277505">
              <w:rPr>
                <w:rStyle w:val="Hyperlink"/>
                <w:noProof/>
              </w:rPr>
              <w:t>5615.209 Solicitations Provisions and Contract Clauses.</w:t>
            </w:r>
          </w:hyperlink>
        </w:p>
        <w:p w14:paraId="4B910334" w14:textId="1849EC21" w:rsidR="005D51C2" w:rsidRDefault="005D51C2">
          <w:pPr>
            <w:pStyle w:val="TOC2"/>
            <w:rPr>
              <w:rFonts w:asciiTheme="minorHAnsi" w:eastAsiaTheme="minorEastAsia" w:hAnsiTheme="minorHAnsi" w:cstheme="minorBidi"/>
              <w:b w:val="0"/>
              <w:noProof/>
              <w:szCs w:val="22"/>
            </w:rPr>
          </w:pPr>
          <w:hyperlink w:anchor="_Toc75352588" w:history="1">
            <w:r w:rsidRPr="00277505">
              <w:rPr>
                <w:rStyle w:val="Hyperlink"/>
                <w:noProof/>
              </w:rPr>
              <w:t>SUBPART 5615.3 - SOURCE SELECTION (DCG)</w:t>
            </w:r>
          </w:hyperlink>
        </w:p>
        <w:p w14:paraId="1534AED8" w14:textId="47BF0A3D" w:rsidR="005D51C2" w:rsidRDefault="005D51C2">
          <w:pPr>
            <w:pStyle w:val="TOC3"/>
            <w:tabs>
              <w:tab w:val="right" w:leader="dot" w:pos="10214"/>
            </w:tabs>
            <w:rPr>
              <w:rFonts w:asciiTheme="minorHAnsi" w:eastAsiaTheme="minorEastAsia" w:hAnsiTheme="minorHAnsi" w:cstheme="minorBidi"/>
              <w:noProof/>
              <w:szCs w:val="22"/>
            </w:rPr>
          </w:pPr>
          <w:hyperlink w:anchor="_Toc75352589" w:history="1">
            <w:r w:rsidRPr="00277505">
              <w:rPr>
                <w:rStyle w:val="Hyperlink"/>
                <w:noProof/>
              </w:rPr>
              <w:t>5615.300 Scope of Subpart</w:t>
            </w:r>
          </w:hyperlink>
        </w:p>
        <w:p w14:paraId="21245CDA" w14:textId="0C91C0FE" w:rsidR="005D51C2" w:rsidRDefault="005D51C2">
          <w:pPr>
            <w:pStyle w:val="TOC3"/>
            <w:tabs>
              <w:tab w:val="right" w:leader="dot" w:pos="10214"/>
            </w:tabs>
            <w:rPr>
              <w:rFonts w:asciiTheme="minorHAnsi" w:eastAsiaTheme="minorEastAsia" w:hAnsiTheme="minorHAnsi" w:cstheme="minorBidi"/>
              <w:noProof/>
              <w:szCs w:val="22"/>
            </w:rPr>
          </w:pPr>
          <w:hyperlink w:anchor="_Toc75352590" w:history="1">
            <w:r w:rsidRPr="00277505">
              <w:rPr>
                <w:rStyle w:val="Hyperlink"/>
                <w:noProof/>
              </w:rPr>
              <w:t>5615.303 Responsibilities.</w:t>
            </w:r>
          </w:hyperlink>
        </w:p>
        <w:p w14:paraId="0B0ADC82" w14:textId="3F7CC5C2" w:rsidR="005D51C2" w:rsidRDefault="005D51C2">
          <w:pPr>
            <w:pStyle w:val="TOC3"/>
            <w:tabs>
              <w:tab w:val="right" w:leader="dot" w:pos="10214"/>
            </w:tabs>
            <w:rPr>
              <w:rFonts w:asciiTheme="minorHAnsi" w:eastAsiaTheme="minorEastAsia" w:hAnsiTheme="minorHAnsi" w:cstheme="minorBidi"/>
              <w:noProof/>
              <w:szCs w:val="22"/>
            </w:rPr>
          </w:pPr>
          <w:hyperlink w:anchor="_Toc75352591" w:history="1">
            <w:r w:rsidRPr="00277505">
              <w:rPr>
                <w:rStyle w:val="Hyperlink"/>
                <w:noProof/>
              </w:rPr>
              <w:t>5615.306 Exchanges with Offerors After Receipt of Proposals.</w:t>
            </w:r>
          </w:hyperlink>
        </w:p>
        <w:p w14:paraId="3ABA1B61" w14:textId="228FCBF0" w:rsidR="005D51C2" w:rsidRDefault="005D51C2">
          <w:pPr>
            <w:pStyle w:val="TOC3"/>
            <w:tabs>
              <w:tab w:val="right" w:leader="dot" w:pos="10214"/>
            </w:tabs>
            <w:rPr>
              <w:rFonts w:asciiTheme="minorHAnsi" w:eastAsiaTheme="minorEastAsia" w:hAnsiTheme="minorHAnsi" w:cstheme="minorBidi"/>
              <w:noProof/>
              <w:szCs w:val="22"/>
            </w:rPr>
          </w:pPr>
          <w:hyperlink w:anchor="_Toc75352592" w:history="1">
            <w:r w:rsidRPr="00277505">
              <w:rPr>
                <w:rStyle w:val="Hyperlink"/>
                <w:noProof/>
              </w:rPr>
              <w:t>5615.307 Proposal Revisions.</w:t>
            </w:r>
          </w:hyperlink>
        </w:p>
        <w:p w14:paraId="10B91BE7" w14:textId="789B707C" w:rsidR="005D51C2" w:rsidRDefault="005D51C2">
          <w:pPr>
            <w:pStyle w:val="TOC3"/>
            <w:tabs>
              <w:tab w:val="right" w:leader="dot" w:pos="10214"/>
            </w:tabs>
            <w:rPr>
              <w:rFonts w:asciiTheme="minorHAnsi" w:eastAsiaTheme="minorEastAsia" w:hAnsiTheme="minorHAnsi" w:cstheme="minorBidi"/>
              <w:noProof/>
              <w:szCs w:val="22"/>
            </w:rPr>
          </w:pPr>
          <w:hyperlink w:anchor="_Toc75352593" w:history="1">
            <w:r w:rsidRPr="00277505">
              <w:rPr>
                <w:rStyle w:val="Hyperlink"/>
                <w:noProof/>
              </w:rPr>
              <w:t>5615.308 Source Selection Decision.</w:t>
            </w:r>
          </w:hyperlink>
        </w:p>
        <w:p w14:paraId="28702138" w14:textId="2646898B" w:rsidR="005D51C2" w:rsidRDefault="005D51C2">
          <w:pPr>
            <w:pStyle w:val="TOC4"/>
            <w:tabs>
              <w:tab w:val="right" w:leader="dot" w:pos="10214"/>
            </w:tabs>
            <w:rPr>
              <w:rFonts w:asciiTheme="minorHAnsi" w:eastAsiaTheme="minorEastAsia" w:hAnsiTheme="minorHAnsi" w:cstheme="minorBidi"/>
              <w:noProof/>
              <w:szCs w:val="22"/>
            </w:rPr>
          </w:pPr>
          <w:hyperlink w:anchor="_Toc75352594" w:history="1">
            <w:r w:rsidRPr="00277505">
              <w:rPr>
                <w:rStyle w:val="Hyperlink"/>
                <w:noProof/>
              </w:rPr>
              <w:t>5615.3-90 Solicitation Provisions and Contract Clauses.</w:t>
            </w:r>
          </w:hyperlink>
        </w:p>
        <w:p w14:paraId="70B732F0" w14:textId="4D4EC050" w:rsidR="005D51C2" w:rsidRDefault="005D51C2">
          <w:pPr>
            <w:pStyle w:val="TOC3"/>
            <w:tabs>
              <w:tab w:val="right" w:leader="dot" w:pos="10214"/>
            </w:tabs>
            <w:rPr>
              <w:rFonts w:asciiTheme="minorHAnsi" w:eastAsiaTheme="minorEastAsia" w:hAnsiTheme="minorHAnsi" w:cstheme="minorBidi"/>
              <w:noProof/>
              <w:szCs w:val="22"/>
            </w:rPr>
          </w:pPr>
          <w:hyperlink w:anchor="_Toc75352595" w:history="1">
            <w:r w:rsidRPr="00277505">
              <w:rPr>
                <w:rStyle w:val="Hyperlink"/>
                <w:noProof/>
              </w:rPr>
              <w:t>5615.371 Only one offer.</w:t>
            </w:r>
          </w:hyperlink>
        </w:p>
        <w:p w14:paraId="3F2A19F9" w14:textId="377D0563" w:rsidR="005D51C2" w:rsidRDefault="005D51C2">
          <w:pPr>
            <w:pStyle w:val="TOC2"/>
            <w:rPr>
              <w:rFonts w:asciiTheme="minorHAnsi" w:eastAsiaTheme="minorEastAsia" w:hAnsiTheme="minorHAnsi" w:cstheme="minorBidi"/>
              <w:b w:val="0"/>
              <w:noProof/>
              <w:szCs w:val="22"/>
            </w:rPr>
          </w:pPr>
          <w:hyperlink w:anchor="_Toc75352596" w:history="1">
            <w:r w:rsidRPr="00277505">
              <w:rPr>
                <w:rStyle w:val="Hyperlink"/>
                <w:noProof/>
              </w:rPr>
              <w:t>SUBPART 5615.4 - CONTRACT PRICING</w:t>
            </w:r>
          </w:hyperlink>
        </w:p>
        <w:p w14:paraId="4D3337CE" w14:textId="27A400CE" w:rsidR="005D51C2" w:rsidRDefault="005D51C2">
          <w:pPr>
            <w:pStyle w:val="TOC3"/>
            <w:tabs>
              <w:tab w:val="right" w:leader="dot" w:pos="10214"/>
            </w:tabs>
            <w:rPr>
              <w:rFonts w:asciiTheme="minorHAnsi" w:eastAsiaTheme="minorEastAsia" w:hAnsiTheme="minorHAnsi" w:cstheme="minorBidi"/>
              <w:noProof/>
              <w:szCs w:val="22"/>
            </w:rPr>
          </w:pPr>
          <w:hyperlink w:anchor="_Toc75352597" w:history="1">
            <w:r w:rsidRPr="00277505">
              <w:rPr>
                <w:rStyle w:val="Hyperlink"/>
                <w:noProof/>
              </w:rPr>
              <w:t>5615.404 Proposal Analysis.</w:t>
            </w:r>
          </w:hyperlink>
        </w:p>
        <w:p w14:paraId="40F0A537" w14:textId="285F3614" w:rsidR="005D51C2" w:rsidRDefault="005D51C2">
          <w:pPr>
            <w:pStyle w:val="TOC4"/>
            <w:tabs>
              <w:tab w:val="right" w:leader="dot" w:pos="10214"/>
            </w:tabs>
            <w:rPr>
              <w:rFonts w:asciiTheme="minorHAnsi" w:eastAsiaTheme="minorEastAsia" w:hAnsiTheme="minorHAnsi" w:cstheme="minorBidi"/>
              <w:noProof/>
              <w:szCs w:val="22"/>
            </w:rPr>
          </w:pPr>
          <w:hyperlink w:anchor="_Toc75352598" w:history="1">
            <w:r w:rsidRPr="00277505">
              <w:rPr>
                <w:rStyle w:val="Hyperlink"/>
                <w:noProof/>
              </w:rPr>
              <w:t>5615.404-1 Proposal Analysis Techniques.</w:t>
            </w:r>
          </w:hyperlink>
        </w:p>
        <w:p w14:paraId="6AFEFE7A" w14:textId="0D0D8D82" w:rsidR="005D51C2" w:rsidRDefault="005D51C2">
          <w:pPr>
            <w:pStyle w:val="TOC4"/>
            <w:tabs>
              <w:tab w:val="right" w:leader="dot" w:pos="10214"/>
            </w:tabs>
            <w:rPr>
              <w:rFonts w:asciiTheme="minorHAnsi" w:eastAsiaTheme="minorEastAsia" w:hAnsiTheme="minorHAnsi" w:cstheme="minorBidi"/>
              <w:noProof/>
              <w:szCs w:val="22"/>
            </w:rPr>
          </w:pPr>
          <w:hyperlink w:anchor="_Toc75352599" w:history="1">
            <w:r w:rsidRPr="00277505">
              <w:rPr>
                <w:rStyle w:val="Hyperlink"/>
                <w:noProof/>
              </w:rPr>
              <w:t>5615.404-70 DD Form 1547, Record of Weighted Guidelines Method Application.</w:t>
            </w:r>
          </w:hyperlink>
        </w:p>
        <w:p w14:paraId="537583CF" w14:textId="309733FF" w:rsidR="005D51C2" w:rsidRDefault="005D51C2">
          <w:pPr>
            <w:pStyle w:val="TOC3"/>
            <w:tabs>
              <w:tab w:val="right" w:leader="dot" w:pos="10214"/>
            </w:tabs>
            <w:rPr>
              <w:rFonts w:asciiTheme="minorHAnsi" w:eastAsiaTheme="minorEastAsia" w:hAnsiTheme="minorHAnsi" w:cstheme="minorBidi"/>
              <w:noProof/>
              <w:szCs w:val="22"/>
            </w:rPr>
          </w:pPr>
          <w:hyperlink w:anchor="_Toc75352600" w:history="1">
            <w:r w:rsidRPr="00277505">
              <w:rPr>
                <w:rStyle w:val="Hyperlink"/>
                <w:noProof/>
              </w:rPr>
              <w:t>5615.406 Documentation.</w:t>
            </w:r>
          </w:hyperlink>
        </w:p>
        <w:p w14:paraId="5E4E6ED8" w14:textId="6136E55C" w:rsidR="005D51C2" w:rsidRDefault="005D51C2">
          <w:pPr>
            <w:pStyle w:val="TOC4"/>
            <w:tabs>
              <w:tab w:val="right" w:leader="dot" w:pos="10214"/>
            </w:tabs>
            <w:rPr>
              <w:rFonts w:asciiTheme="minorHAnsi" w:eastAsiaTheme="minorEastAsia" w:hAnsiTheme="minorHAnsi" w:cstheme="minorBidi"/>
              <w:noProof/>
              <w:szCs w:val="22"/>
            </w:rPr>
          </w:pPr>
          <w:hyperlink w:anchor="_Toc75352601" w:history="1">
            <w:r w:rsidRPr="00277505">
              <w:rPr>
                <w:rStyle w:val="Hyperlink"/>
                <w:noProof/>
              </w:rPr>
              <w:t>5615.406-1 Prenegotiation Objectives.</w:t>
            </w:r>
          </w:hyperlink>
        </w:p>
        <w:p w14:paraId="01FF3BB9" w14:textId="1F125527" w:rsidR="005D51C2" w:rsidRDefault="005D51C2">
          <w:pPr>
            <w:pStyle w:val="TOC4"/>
            <w:tabs>
              <w:tab w:val="right" w:leader="dot" w:pos="10214"/>
            </w:tabs>
            <w:rPr>
              <w:rFonts w:asciiTheme="minorHAnsi" w:eastAsiaTheme="minorEastAsia" w:hAnsiTheme="minorHAnsi" w:cstheme="minorBidi"/>
              <w:noProof/>
              <w:szCs w:val="22"/>
            </w:rPr>
          </w:pPr>
          <w:hyperlink w:anchor="_Toc75352602" w:history="1">
            <w:r w:rsidRPr="00277505">
              <w:rPr>
                <w:rStyle w:val="Hyperlink"/>
                <w:noProof/>
              </w:rPr>
              <w:t>5615.406-3-90 Documenting the Negotiation.  (DCG)</w:t>
            </w:r>
          </w:hyperlink>
        </w:p>
        <w:p w14:paraId="37A2E739" w14:textId="0A7609F2" w:rsidR="005D51C2" w:rsidRDefault="005D51C2">
          <w:pPr>
            <w:pStyle w:val="TOC3"/>
            <w:tabs>
              <w:tab w:val="right" w:leader="dot" w:pos="10214"/>
            </w:tabs>
            <w:rPr>
              <w:rFonts w:asciiTheme="minorHAnsi" w:eastAsiaTheme="minorEastAsia" w:hAnsiTheme="minorHAnsi" w:cstheme="minorBidi"/>
              <w:noProof/>
              <w:szCs w:val="22"/>
            </w:rPr>
          </w:pPr>
          <w:hyperlink w:anchor="_Toc75352603" w:history="1">
            <w:r w:rsidRPr="00277505">
              <w:rPr>
                <w:rStyle w:val="Hyperlink"/>
                <w:noProof/>
              </w:rPr>
              <w:t>5615.408 Solicitation Provisions and Contract Clauses.</w:t>
            </w:r>
          </w:hyperlink>
        </w:p>
        <w:p w14:paraId="7F8D4654" w14:textId="526E9F2C" w:rsidR="005D51C2" w:rsidRDefault="005D51C2">
          <w:pPr>
            <w:pStyle w:val="TOC2"/>
            <w:rPr>
              <w:rFonts w:asciiTheme="minorHAnsi" w:eastAsiaTheme="minorEastAsia" w:hAnsiTheme="minorHAnsi" w:cstheme="minorBidi"/>
              <w:b w:val="0"/>
              <w:noProof/>
              <w:szCs w:val="22"/>
            </w:rPr>
          </w:pPr>
          <w:hyperlink w:anchor="_Toc75352604" w:history="1">
            <w:r w:rsidRPr="00277505">
              <w:rPr>
                <w:rStyle w:val="Hyperlink"/>
                <w:noProof/>
              </w:rPr>
              <w:t>SUBPART 5615.5 - PREAWARD, AWARD, AND POSTAWARD NOTIFICATIONS, PROTESTS, AND MISTAKES</w:t>
            </w:r>
          </w:hyperlink>
        </w:p>
        <w:p w14:paraId="69D00670" w14:textId="5AE9C12F" w:rsidR="005D51C2" w:rsidRDefault="005D51C2">
          <w:pPr>
            <w:pStyle w:val="TOC3"/>
            <w:tabs>
              <w:tab w:val="right" w:leader="dot" w:pos="10214"/>
            </w:tabs>
            <w:rPr>
              <w:rFonts w:asciiTheme="minorHAnsi" w:eastAsiaTheme="minorEastAsia" w:hAnsiTheme="minorHAnsi" w:cstheme="minorBidi"/>
              <w:noProof/>
              <w:szCs w:val="22"/>
            </w:rPr>
          </w:pPr>
          <w:hyperlink w:anchor="_Toc75352605" w:history="1">
            <w:r w:rsidRPr="00277505">
              <w:rPr>
                <w:rStyle w:val="Hyperlink"/>
                <w:noProof/>
              </w:rPr>
              <w:t>5615.503 Notifications to Unsuccessful Offerors.</w:t>
            </w:r>
          </w:hyperlink>
        </w:p>
        <w:p w14:paraId="6C93F5B0" w14:textId="59D13979" w:rsidR="005D51C2" w:rsidRDefault="005D51C2">
          <w:pPr>
            <w:pStyle w:val="TOC3"/>
            <w:tabs>
              <w:tab w:val="right" w:leader="dot" w:pos="10214"/>
            </w:tabs>
            <w:rPr>
              <w:rFonts w:asciiTheme="minorHAnsi" w:eastAsiaTheme="minorEastAsia" w:hAnsiTheme="minorHAnsi" w:cstheme="minorBidi"/>
              <w:noProof/>
              <w:szCs w:val="22"/>
            </w:rPr>
          </w:pPr>
          <w:hyperlink w:anchor="_Toc75352606" w:history="1">
            <w:r w:rsidRPr="00277505">
              <w:rPr>
                <w:rStyle w:val="Hyperlink"/>
                <w:noProof/>
              </w:rPr>
              <w:t>5615.505 Preaward Debriefing of Offerors.</w:t>
            </w:r>
          </w:hyperlink>
        </w:p>
        <w:p w14:paraId="03455C93" w14:textId="11121EE8" w:rsidR="005D51C2" w:rsidRDefault="005D51C2">
          <w:pPr>
            <w:pStyle w:val="TOC3"/>
            <w:tabs>
              <w:tab w:val="right" w:leader="dot" w:pos="10214"/>
            </w:tabs>
            <w:rPr>
              <w:rFonts w:asciiTheme="minorHAnsi" w:eastAsiaTheme="minorEastAsia" w:hAnsiTheme="minorHAnsi" w:cstheme="minorBidi"/>
              <w:noProof/>
              <w:szCs w:val="22"/>
            </w:rPr>
          </w:pPr>
          <w:hyperlink w:anchor="_Toc75352607" w:history="1">
            <w:r w:rsidRPr="00277505">
              <w:rPr>
                <w:rStyle w:val="Hyperlink"/>
                <w:noProof/>
              </w:rPr>
              <w:t>5615.506 Postaward Debriefing of Offerors.</w:t>
            </w:r>
          </w:hyperlink>
        </w:p>
        <w:p w14:paraId="16FD1BCB" w14:textId="31BF1E26" w:rsidR="005D51C2" w:rsidRDefault="005D51C2">
          <w:pPr>
            <w:pStyle w:val="TOC2"/>
            <w:rPr>
              <w:rFonts w:asciiTheme="minorHAnsi" w:eastAsiaTheme="minorEastAsia" w:hAnsiTheme="minorHAnsi" w:cstheme="minorBidi"/>
              <w:b w:val="0"/>
              <w:noProof/>
              <w:szCs w:val="22"/>
            </w:rPr>
          </w:pPr>
          <w:hyperlink w:anchor="_Toc75352608" w:history="1">
            <w:r w:rsidRPr="00277505">
              <w:rPr>
                <w:rStyle w:val="Hyperlink"/>
                <w:noProof/>
              </w:rPr>
              <w:t>SUBPART 5615.6 UNSOLICITED PROPOSALS</w:t>
            </w:r>
          </w:hyperlink>
        </w:p>
        <w:p w14:paraId="071FEA8E" w14:textId="3906B7A7" w:rsidR="005D51C2" w:rsidRDefault="005D51C2">
          <w:pPr>
            <w:pStyle w:val="TOC3"/>
            <w:tabs>
              <w:tab w:val="right" w:leader="dot" w:pos="10214"/>
            </w:tabs>
            <w:rPr>
              <w:rFonts w:asciiTheme="minorHAnsi" w:eastAsiaTheme="minorEastAsia" w:hAnsiTheme="minorHAnsi" w:cstheme="minorBidi"/>
              <w:noProof/>
              <w:szCs w:val="22"/>
            </w:rPr>
          </w:pPr>
          <w:hyperlink w:anchor="_Toc75352609" w:history="1">
            <w:r w:rsidRPr="00277505">
              <w:rPr>
                <w:rStyle w:val="Hyperlink"/>
                <w:noProof/>
              </w:rPr>
              <w:t>5615.604 Agency Points of Contact.</w:t>
            </w:r>
          </w:hyperlink>
        </w:p>
        <w:p w14:paraId="6E760FB7" w14:textId="5A302B28" w:rsidR="005D51C2" w:rsidRDefault="005D51C2">
          <w:pPr>
            <w:pStyle w:val="TOC3"/>
            <w:tabs>
              <w:tab w:val="right" w:leader="dot" w:pos="10214"/>
            </w:tabs>
            <w:rPr>
              <w:rFonts w:asciiTheme="minorHAnsi" w:eastAsiaTheme="minorEastAsia" w:hAnsiTheme="minorHAnsi" w:cstheme="minorBidi"/>
              <w:noProof/>
              <w:szCs w:val="22"/>
            </w:rPr>
          </w:pPr>
          <w:hyperlink w:anchor="_Toc75352610" w:history="1">
            <w:r w:rsidRPr="00277505">
              <w:rPr>
                <w:rStyle w:val="Hyperlink"/>
                <w:noProof/>
              </w:rPr>
              <w:t>5615.606 Agency Procedures.</w:t>
            </w:r>
          </w:hyperlink>
        </w:p>
        <w:p w14:paraId="4245E048" w14:textId="35659D37" w:rsidR="005D51C2" w:rsidRDefault="005D51C2">
          <w:pPr>
            <w:pStyle w:val="TOC2"/>
            <w:rPr>
              <w:rFonts w:asciiTheme="minorHAnsi" w:eastAsiaTheme="minorEastAsia" w:hAnsiTheme="minorHAnsi" w:cstheme="minorBidi"/>
              <w:b w:val="0"/>
              <w:noProof/>
              <w:szCs w:val="22"/>
            </w:rPr>
          </w:pPr>
          <w:hyperlink w:anchor="_Toc75352611" w:history="1">
            <w:r w:rsidRPr="00277505">
              <w:rPr>
                <w:rStyle w:val="Hyperlink"/>
                <w:noProof/>
              </w:rPr>
              <w:t>5615 ATTACHMENTS</w:t>
            </w:r>
          </w:hyperlink>
        </w:p>
        <w:p w14:paraId="0DBA0D4A" w14:textId="24DD4D66" w:rsidR="005D51C2" w:rsidRDefault="005D51C2">
          <w:pPr>
            <w:pStyle w:val="TOC3"/>
            <w:tabs>
              <w:tab w:val="right" w:leader="dot" w:pos="10214"/>
            </w:tabs>
            <w:rPr>
              <w:rFonts w:asciiTheme="minorHAnsi" w:eastAsiaTheme="minorEastAsia" w:hAnsiTheme="minorHAnsi" w:cstheme="minorBidi"/>
              <w:noProof/>
              <w:szCs w:val="22"/>
            </w:rPr>
          </w:pPr>
          <w:hyperlink w:anchor="_Toc75352612" w:history="1">
            <w:r w:rsidRPr="00277505">
              <w:rPr>
                <w:rStyle w:val="Hyperlink"/>
                <w:noProof/>
              </w:rPr>
              <w:t>Attachment 5615-1: BUSINESS CLEARANCE MEMORANDUM</w:t>
            </w:r>
          </w:hyperlink>
        </w:p>
        <w:p w14:paraId="359C8F46" w14:textId="64BB1824" w:rsidR="005D51C2" w:rsidRDefault="005D51C2">
          <w:pPr>
            <w:pStyle w:val="TOC3"/>
            <w:tabs>
              <w:tab w:val="right" w:leader="dot" w:pos="10214"/>
            </w:tabs>
            <w:rPr>
              <w:rFonts w:asciiTheme="minorHAnsi" w:eastAsiaTheme="minorEastAsia" w:hAnsiTheme="minorHAnsi" w:cstheme="minorBidi"/>
              <w:noProof/>
              <w:szCs w:val="22"/>
            </w:rPr>
          </w:pPr>
          <w:hyperlink w:anchor="_Toc75352613" w:history="1">
            <w:r w:rsidRPr="00277505">
              <w:rPr>
                <w:rStyle w:val="Hyperlink"/>
                <w:noProof/>
              </w:rPr>
              <w:t>Attachment 5615-2: BUSINESS CLEARANCE MEMORANDUM SIGNATURE PAGE</w:t>
            </w:r>
          </w:hyperlink>
        </w:p>
        <w:p w14:paraId="39FD53C7" w14:textId="52313D88" w:rsidR="00AA453D" w:rsidRDefault="0068123B" w:rsidP="00AA453D">
          <w:pPr>
            <w:spacing w:before="100" w:after="100"/>
          </w:pPr>
          <w:r>
            <w:rPr>
              <w:rFonts w:ascii="Arial" w:hAnsi="Arial"/>
              <w:b/>
              <w:sz w:val="22"/>
            </w:rPr>
            <w:lastRenderedPageBreak/>
            <w:fldChar w:fldCharType="end"/>
          </w:r>
        </w:p>
      </w:sdtContent>
    </w:sdt>
    <w:p w14:paraId="3ECA9CC3" w14:textId="7DECCA5D" w:rsidR="00AA453D" w:rsidRDefault="00AA453D" w:rsidP="00637C01">
      <w:pPr>
        <w:rPr>
          <w:rFonts w:ascii="Arial" w:hAnsi="Arial" w:cs="Arial"/>
          <w:b/>
          <w:sz w:val="28"/>
        </w:rPr>
      </w:pPr>
    </w:p>
    <w:p w14:paraId="001C56B6" w14:textId="77777777" w:rsidR="00AA453D" w:rsidRDefault="00AA453D" w:rsidP="00637C01">
      <w:pPr>
        <w:rPr>
          <w:rFonts w:ascii="Arial" w:hAnsi="Arial" w:cs="Arial"/>
          <w:b/>
          <w:sz w:val="28"/>
        </w:rPr>
      </w:pPr>
    </w:p>
    <w:p w14:paraId="0D118312" w14:textId="77777777" w:rsidR="00637C01" w:rsidRDefault="00637C01" w:rsidP="00637C01">
      <w:pPr>
        <w:pStyle w:val="Heading1"/>
      </w:pPr>
      <w:bookmarkStart w:id="1" w:name="_Toc75352581"/>
      <w:r w:rsidRPr="00637C01">
        <w:t>SOFARS PART 5615</w:t>
      </w:r>
      <w:r w:rsidRPr="00637C01">
        <w:br/>
        <w:t>CONTRACTING BY NEGOTIATION</w:t>
      </w:r>
      <w:bookmarkEnd w:id="1"/>
      <w:r w:rsidRPr="00637C01">
        <w:t xml:space="preserve"> </w:t>
      </w:r>
    </w:p>
    <w:p w14:paraId="73DDF213" w14:textId="77777777" w:rsidR="00637C01" w:rsidRPr="00637C01" w:rsidRDefault="00637C01" w:rsidP="00637C01"/>
    <w:p w14:paraId="249CA702" w14:textId="77777777" w:rsidR="00637C01" w:rsidRDefault="00637C01" w:rsidP="00637C01">
      <w:pPr>
        <w:outlineLvl w:val="0"/>
        <w:rPr>
          <w:rFonts w:ascii="Arial" w:hAnsi="Arial" w:cs="Arial"/>
          <w:sz w:val="20"/>
        </w:rPr>
      </w:pPr>
    </w:p>
    <w:p w14:paraId="28BFC4FB" w14:textId="77777777" w:rsidR="00637C01" w:rsidRPr="00637C01" w:rsidRDefault="00637C01" w:rsidP="00637C01">
      <w:pPr>
        <w:pStyle w:val="Heading2"/>
      </w:pPr>
      <w:bookmarkStart w:id="2" w:name="BM001"/>
      <w:bookmarkStart w:id="3" w:name="_Toc75352582"/>
      <w:bookmarkEnd w:id="2"/>
      <w:r w:rsidRPr="00637C01">
        <w:t>5615.001 Definitions.</w:t>
      </w:r>
      <w:bookmarkEnd w:id="3"/>
    </w:p>
    <w:p w14:paraId="5FF48F13" w14:textId="77777777" w:rsidR="00637C01" w:rsidRDefault="00637C01" w:rsidP="00637C01">
      <w:pPr>
        <w:spacing w:after="100"/>
        <w:rPr>
          <w:rFonts w:ascii="Arial" w:hAnsi="Arial" w:cs="Arial"/>
          <w:sz w:val="20"/>
        </w:rPr>
      </w:pPr>
      <w:r>
        <w:rPr>
          <w:rFonts w:ascii="Arial" w:hAnsi="Arial" w:cs="Arial"/>
          <w:i/>
          <w:sz w:val="20"/>
        </w:rPr>
        <w:t>(Revised February 2014)</w:t>
      </w:r>
    </w:p>
    <w:p w14:paraId="4421A717" w14:textId="77777777" w:rsidR="00637C01" w:rsidRPr="00A9727D" w:rsidRDefault="00FB01F4" w:rsidP="00FB01F4">
      <w:pPr>
        <w:pStyle w:val="List1"/>
      </w:pPr>
      <w:r w:rsidRPr="00A9727D">
        <w:t>(a)</w:t>
      </w:r>
      <w:r w:rsidRPr="00A9727D">
        <w:tab/>
      </w:r>
      <w:r w:rsidR="00637C01" w:rsidRPr="00A9727D">
        <w:rPr>
          <w:i/>
          <w:iCs/>
        </w:rPr>
        <w:t>Business Clearance</w:t>
      </w:r>
      <w:r w:rsidR="00637C01" w:rsidRPr="00A9727D">
        <w:t xml:space="preserve"> (BC):</w:t>
      </w:r>
    </w:p>
    <w:p w14:paraId="5A13F95E" w14:textId="77777777" w:rsidR="00637C01" w:rsidRPr="00637C01" w:rsidRDefault="00FB01F4" w:rsidP="00FB01F4">
      <w:pPr>
        <w:pStyle w:val="List2"/>
      </w:pPr>
      <w:r w:rsidRPr="00637C01">
        <w:t>(1)</w:t>
      </w:r>
      <w:r w:rsidRPr="00637C01">
        <w:tab/>
      </w:r>
      <w:r w:rsidR="00637C01" w:rsidRPr="00637C01">
        <w:t>The purpose of the BC for competitive acquisitions is to obtain approval from the appropriate approval authority to award without discussion or begin discussions.</w:t>
      </w:r>
    </w:p>
    <w:p w14:paraId="4B526716" w14:textId="77777777" w:rsidR="00637C01" w:rsidRDefault="00FB01F4" w:rsidP="00FB01F4">
      <w:pPr>
        <w:pStyle w:val="List2"/>
      </w:pPr>
      <w:r>
        <w:t>(2)</w:t>
      </w:r>
      <w:r>
        <w:tab/>
      </w:r>
      <w:r w:rsidR="00637C01">
        <w:t>The purpose of the BC for non-competitive acquisitions, negotiated modifications, and delivery or task orders is to obtain the approval to begin negotiations.</w:t>
      </w:r>
    </w:p>
    <w:p w14:paraId="33498BF6" w14:textId="77777777" w:rsidR="00637C01" w:rsidRPr="00A9727D" w:rsidRDefault="00FB01F4" w:rsidP="00FB01F4">
      <w:pPr>
        <w:pStyle w:val="List1"/>
      </w:pPr>
      <w:r w:rsidRPr="00A9727D">
        <w:t>(b)</w:t>
      </w:r>
      <w:r w:rsidRPr="00A9727D">
        <w:tab/>
      </w:r>
      <w:r w:rsidR="00637C01" w:rsidRPr="00A9727D">
        <w:rPr>
          <w:i/>
          <w:iCs/>
        </w:rPr>
        <w:t>Contract Clearance</w:t>
      </w:r>
      <w:r w:rsidR="00637C01" w:rsidRPr="00A9727D">
        <w:t>:</w:t>
      </w:r>
    </w:p>
    <w:p w14:paraId="278B3575" w14:textId="77777777" w:rsidR="00637C01" w:rsidRDefault="00FB01F4" w:rsidP="00FB01F4">
      <w:pPr>
        <w:pStyle w:val="List2"/>
      </w:pPr>
      <w:r>
        <w:t>(1)</w:t>
      </w:r>
      <w:r>
        <w:tab/>
      </w:r>
      <w:r w:rsidR="00637C01">
        <w:t xml:space="preserve">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w14:paraId="228EA239" w14:textId="77777777" w:rsidR="00637C01" w:rsidRDefault="00FB01F4" w:rsidP="00FB01F4">
      <w:pPr>
        <w:pStyle w:val="List2"/>
      </w:pPr>
      <w:r>
        <w:t>(2)</w:t>
      </w:r>
      <w:r>
        <w:tab/>
      </w:r>
      <w:r w:rsidR="00637C01">
        <w:t xml:space="preserve">The requirement to obtain Contract Clearance may be waived if requested at the time the Pre-Negotiation portion of the BCM is submitted for review and no substantial changes are made to the original negotiation objective. </w:t>
      </w:r>
    </w:p>
    <w:p w14:paraId="54F21A94" w14:textId="77777777" w:rsidR="00637C01" w:rsidRDefault="00637C01" w:rsidP="00637C01">
      <w:pPr>
        <w:pStyle w:val="Heading2"/>
      </w:pPr>
      <w:bookmarkStart w:id="4" w:name="_Toc75352583"/>
      <w:r>
        <w:t>SUBPART 5615.1 – SOURCE SELECTION PROCESS AND TECHNIQUES</w:t>
      </w:r>
      <w:bookmarkEnd w:id="4"/>
    </w:p>
    <w:p w14:paraId="66F2909B" w14:textId="63554B29" w:rsidR="00637C01" w:rsidRPr="00C1705D" w:rsidRDefault="00637C01" w:rsidP="00637C01">
      <w:pPr>
        <w:spacing w:after="120"/>
        <w:ind w:right="720"/>
        <w:rPr>
          <w:rFonts w:ascii="Arial" w:hAnsi="Arial" w:cs="Arial"/>
          <w:i/>
          <w:sz w:val="20"/>
        </w:rPr>
      </w:pPr>
      <w:r w:rsidRPr="00C1705D">
        <w:rPr>
          <w:rFonts w:ascii="Arial" w:hAnsi="Arial" w:cs="Arial"/>
          <w:i/>
          <w:sz w:val="20"/>
        </w:rPr>
        <w:t xml:space="preserve">(Added </w:t>
      </w:r>
      <w:r w:rsidR="005E6DDF">
        <w:rPr>
          <w:rFonts w:ascii="Arial" w:hAnsi="Arial" w:cs="Arial"/>
          <w:i/>
          <w:sz w:val="20"/>
        </w:rPr>
        <w:t>June 2021</w:t>
      </w:r>
      <w:r w:rsidRPr="00C1705D">
        <w:rPr>
          <w:rFonts w:ascii="Arial" w:hAnsi="Arial" w:cs="Arial"/>
          <w:i/>
          <w:sz w:val="20"/>
        </w:rPr>
        <w:t>)</w:t>
      </w:r>
    </w:p>
    <w:p w14:paraId="02A27948" w14:textId="77777777" w:rsidR="00637C01" w:rsidRPr="00637C01" w:rsidRDefault="00637C01" w:rsidP="00637C01">
      <w:pPr>
        <w:pStyle w:val="Heading3"/>
      </w:pPr>
      <w:bookmarkStart w:id="5" w:name="BM15_101"/>
      <w:bookmarkStart w:id="6" w:name="_Toc75352584"/>
      <w:bookmarkEnd w:id="5"/>
      <w:r w:rsidRPr="00637C01">
        <w:t>5615.101-2 Lowest Price Technically Acceptable Source Selection Process</w:t>
      </w:r>
      <w:bookmarkEnd w:id="6"/>
    </w:p>
    <w:p w14:paraId="2E137302" w14:textId="77777777" w:rsidR="00637C01" w:rsidRPr="00637C01" w:rsidRDefault="00637C01" w:rsidP="00637C01">
      <w:pPr>
        <w:pStyle w:val="Heading4"/>
      </w:pPr>
      <w:bookmarkStart w:id="7" w:name="_Toc75352585"/>
      <w:r w:rsidRPr="00637C01">
        <w:t>5615.101-2-70 Limitations and Prohibitions</w:t>
      </w:r>
      <w:bookmarkEnd w:id="7"/>
    </w:p>
    <w:p w14:paraId="6FE9CFE6" w14:textId="77777777" w:rsidR="005E6DDF" w:rsidRDefault="005E6DDF" w:rsidP="005E6DDF">
      <w:pPr>
        <w:pStyle w:val="List2"/>
        <w:ind w:left="0"/>
      </w:pPr>
      <w:r w:rsidRPr="005E6DDF">
        <w:t xml:space="preserve">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 </w:t>
      </w:r>
    </w:p>
    <w:p w14:paraId="36F95087" w14:textId="1F73F7EC" w:rsidR="00637C01" w:rsidRPr="0013091A" w:rsidRDefault="00FB01F4" w:rsidP="005E6DDF">
      <w:pPr>
        <w:pStyle w:val="List2"/>
      </w:pPr>
      <w:r w:rsidRPr="0013091A">
        <w:t>(1)</w:t>
      </w:r>
      <w:r w:rsidRPr="0013091A">
        <w:tab/>
      </w:r>
      <w:r w:rsidR="005E6DDF">
        <w:t>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w14:paraId="15931214" w14:textId="2DECB50D" w:rsidR="00637C01" w:rsidRPr="00AC2A8F" w:rsidRDefault="00FB01F4" w:rsidP="00FB01F4">
      <w:pPr>
        <w:pStyle w:val="List2"/>
      </w:pPr>
      <w:r w:rsidRPr="00AC2A8F">
        <w:t>(2)</w:t>
      </w:r>
      <w:r w:rsidRPr="00AC2A8F">
        <w:tab/>
      </w:r>
      <w:r w:rsidR="005E6DDF">
        <w:t>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w:p w14:paraId="4629443C" w14:textId="77777777" w:rsidR="00637C01" w:rsidRDefault="00637C01" w:rsidP="00637C01">
      <w:pPr>
        <w:pStyle w:val="Heading2"/>
      </w:pPr>
      <w:bookmarkStart w:id="8" w:name="_Toc75352586"/>
      <w:r>
        <w:t>SUBPART 5615.2 - SOLICITATION AND RECEIPT OF PROPOSALS AND INFORMATION</w:t>
      </w:r>
      <w:bookmarkEnd w:id="8"/>
    </w:p>
    <w:p w14:paraId="382B89C3" w14:textId="77777777" w:rsidR="00637C01" w:rsidRDefault="00637C01" w:rsidP="00637C01">
      <w:pPr>
        <w:pStyle w:val="Heading3"/>
      </w:pPr>
      <w:bookmarkStart w:id="9" w:name="BM209"/>
      <w:bookmarkStart w:id="10" w:name="_Toc75352587"/>
      <w:bookmarkEnd w:id="9"/>
      <w:r>
        <w:lastRenderedPageBreak/>
        <w:t>5615.209 Solicitations Provisions and Contract Clauses.</w:t>
      </w:r>
      <w:bookmarkEnd w:id="10"/>
    </w:p>
    <w:p w14:paraId="7950E11E" w14:textId="77777777" w:rsidR="00637C01" w:rsidRDefault="00637C01" w:rsidP="00637C01">
      <w:pPr>
        <w:spacing w:after="100"/>
        <w:rPr>
          <w:rFonts w:ascii="Arial" w:hAnsi="Arial" w:cs="Arial"/>
          <w:i/>
          <w:sz w:val="20"/>
        </w:rPr>
      </w:pPr>
      <w:r>
        <w:rPr>
          <w:rFonts w:ascii="Arial" w:hAnsi="Arial" w:cs="Arial"/>
          <w:i/>
          <w:sz w:val="20"/>
        </w:rPr>
        <w:t>(Revised August 2017)</w:t>
      </w:r>
    </w:p>
    <w:p w14:paraId="2ED92F97" w14:textId="77777777" w:rsidR="00637C01" w:rsidRPr="00637C01" w:rsidRDefault="00FB01F4" w:rsidP="00FB01F4">
      <w:pPr>
        <w:pStyle w:val="List1"/>
      </w:pPr>
      <w:r w:rsidRPr="00637C01">
        <w:t>(</w:t>
      </w:r>
      <w:proofErr w:type="spellStart"/>
      <w:r w:rsidRPr="00637C01">
        <w:t>i</w:t>
      </w:r>
      <w:proofErr w:type="spellEnd"/>
      <w:r w:rsidRPr="00637C01">
        <w:t>)</w:t>
      </w:r>
      <w:r w:rsidRPr="00637C01">
        <w:tab/>
      </w:r>
      <w:r w:rsidR="00637C01" w:rsidRPr="00637C01">
        <w:t xml:space="preserve">Contracting officers may include a provision substantially the same as </w:t>
      </w:r>
      <w:hyperlink r:id="rId11" w:anchor="BM215_9001" w:history="1">
        <w:r w:rsidR="00637C01" w:rsidRPr="00637C01">
          <w:rPr>
            <w:rStyle w:val="Hyperlink"/>
            <w:i/>
            <w:iCs/>
          </w:rPr>
          <w:t>5652.215-9001</w:t>
        </w:r>
      </w:hyperlink>
      <w:r w:rsidR="00637C01" w:rsidRPr="00637C01">
        <w:t xml:space="preserve">, Notice of Pre-proposal Conference, in the solicitation when a pre-proposal conference is contemplated in accordance with </w:t>
      </w:r>
      <w:hyperlink r:id="rId12" w:anchor="i1108766" w:history="1">
        <w:r w:rsidR="00637C01" w:rsidRPr="00637C01">
          <w:rPr>
            <w:rStyle w:val="Hyperlink"/>
            <w:i/>
            <w:iCs/>
          </w:rPr>
          <w:t>FAR 15.201</w:t>
        </w:r>
      </w:hyperlink>
      <w:r w:rsidR="00637C01" w:rsidRPr="00637C01">
        <w:t>. When access to classified documents is contemplated, contracting officers may include a provision substantially the same as the basic provision, Alternate I.</w:t>
      </w:r>
    </w:p>
    <w:p w14:paraId="5D0378B7" w14:textId="77777777" w:rsidR="00637C01" w:rsidRPr="0026738C" w:rsidRDefault="00FB01F4" w:rsidP="00FB01F4">
      <w:pPr>
        <w:pStyle w:val="List1"/>
        <w:rPr>
          <w:i/>
          <w:iCs/>
        </w:rPr>
      </w:pPr>
      <w:bookmarkStart w:id="11" w:name="BM615_209_j"/>
      <w:bookmarkEnd w:id="11"/>
      <w:r w:rsidRPr="00C41E50">
        <w:t>(j)</w:t>
      </w:r>
      <w:r w:rsidRPr="00C41E50">
        <w:tab/>
      </w:r>
      <w:r w:rsidR="00637C01" w:rsidRPr="0026738C">
        <w:rPr>
          <w:i/>
          <w:iCs/>
        </w:rPr>
        <w:t>(Removed August 2017)</w:t>
      </w:r>
    </w:p>
    <w:p w14:paraId="693ADB8C" w14:textId="77777777" w:rsidR="00637C01" w:rsidRDefault="00FB01F4" w:rsidP="00FB01F4">
      <w:pPr>
        <w:pStyle w:val="List1"/>
      </w:pPr>
      <w:r>
        <w:t>(k)</w:t>
      </w:r>
      <w:r>
        <w:tab/>
      </w:r>
      <w:r w:rsidR="00637C01">
        <w:t xml:space="preserve">Contracting officers may include a provision substantially the same as the provision at </w:t>
      </w:r>
      <w:hyperlink r:id="rId13" w:anchor="BM215_9009" w:history="1">
        <w:r w:rsidR="00637C01">
          <w:rPr>
            <w:rStyle w:val="Hyperlink"/>
          </w:rPr>
          <w:t>5652.215-9009</w:t>
        </w:r>
      </w:hyperlink>
      <w:r w:rsidR="00637C01">
        <w:t xml:space="preserve">, Personnel Changes before Award, in solicitations requiring submittal of resumes. </w:t>
      </w:r>
    </w:p>
    <w:p w14:paraId="12056640" w14:textId="77777777" w:rsidR="00637C01" w:rsidRPr="0092294A" w:rsidRDefault="00FB01F4" w:rsidP="00FB01F4">
      <w:pPr>
        <w:pStyle w:val="List1"/>
      </w:pPr>
      <w:r w:rsidRPr="0092294A">
        <w:t>(l)</w:t>
      </w:r>
      <w:r w:rsidRPr="0092294A">
        <w:tab/>
      </w:r>
      <w:r w:rsidR="00637C01" w:rsidRPr="0026738C">
        <w:rPr>
          <w:i/>
          <w:iCs/>
        </w:rPr>
        <w:t>(Removed August 2017)</w:t>
      </w:r>
    </w:p>
    <w:p w14:paraId="7430574D" w14:textId="77777777" w:rsidR="00637C01" w:rsidRPr="0092294A" w:rsidRDefault="00FB01F4" w:rsidP="00FB01F4">
      <w:pPr>
        <w:pStyle w:val="List1"/>
      </w:pPr>
      <w:r w:rsidRPr="0092294A">
        <w:t>(m)</w:t>
      </w:r>
      <w:r w:rsidRPr="0092294A">
        <w:tab/>
      </w:r>
      <w:r w:rsidR="00637C01" w:rsidRPr="0026738C">
        <w:rPr>
          <w:i/>
          <w:iCs/>
        </w:rPr>
        <w:t>(Removed August 2017)</w:t>
      </w:r>
    </w:p>
    <w:p w14:paraId="7D920BB2" w14:textId="21D5C4B0" w:rsidR="00637C01" w:rsidRDefault="00637C01" w:rsidP="00637C01">
      <w:pPr>
        <w:pStyle w:val="Heading2"/>
      </w:pPr>
      <w:bookmarkStart w:id="12" w:name="_Toc75352588"/>
      <w:r>
        <w:t xml:space="preserve">SUBPART 5615.3 - SOURCE SELECTION </w:t>
      </w:r>
      <w:bookmarkEnd w:id="12"/>
      <w:r>
        <w:t xml:space="preserve"> </w:t>
      </w:r>
    </w:p>
    <w:p w14:paraId="66D7AD10" w14:textId="77777777" w:rsidR="00637C01" w:rsidRDefault="00637C01" w:rsidP="00637C01">
      <w:pPr>
        <w:pStyle w:val="Heading3"/>
      </w:pPr>
      <w:bookmarkStart w:id="13" w:name="BM303"/>
      <w:bookmarkStart w:id="14" w:name="BM300"/>
      <w:bookmarkStart w:id="15" w:name="_Toc75352589"/>
      <w:bookmarkEnd w:id="13"/>
      <w:bookmarkEnd w:id="14"/>
      <w:r>
        <w:t>5615.300 Scope of Subpart</w:t>
      </w:r>
      <w:bookmarkEnd w:id="15"/>
    </w:p>
    <w:p w14:paraId="7B173353" w14:textId="77777777" w:rsidR="00637C01" w:rsidRDefault="00637C01" w:rsidP="00637C01">
      <w:pPr>
        <w:spacing w:after="100"/>
        <w:rPr>
          <w:rFonts w:ascii="Arial" w:hAnsi="Arial" w:cs="Arial"/>
          <w:sz w:val="20"/>
        </w:rPr>
      </w:pPr>
      <w:r>
        <w:rPr>
          <w:rFonts w:ascii="Arial" w:hAnsi="Arial" w:cs="Arial"/>
          <w:i/>
          <w:sz w:val="20"/>
        </w:rPr>
        <w:t>(Added June 2014)</w:t>
      </w:r>
    </w:p>
    <w:p w14:paraId="4418E24D" w14:textId="1690DA00" w:rsidR="00637C01" w:rsidRDefault="00637C01" w:rsidP="00637C01">
      <w:pPr>
        <w:spacing w:after="100"/>
        <w:rPr>
          <w:rFonts w:ascii="Arial" w:hAnsi="Arial" w:cs="Arial"/>
          <w:sz w:val="20"/>
        </w:rPr>
      </w:pPr>
      <w:r>
        <w:rPr>
          <w:rFonts w:ascii="Arial" w:hAnsi="Arial" w:cs="Arial"/>
          <w:sz w:val="20"/>
        </w:rPr>
        <w:t xml:space="preserve">Contracting officers shall follow the principles and procedures in Director, Defense Procurement and Acquisition Policy memorandum dated March 4, 2011, </w:t>
      </w:r>
      <w:hyperlink r:id="rId14" w:history="1">
        <w:r>
          <w:rPr>
            <w:rStyle w:val="Hyperlink"/>
            <w:rFonts w:ascii="Arial" w:hAnsi="Arial" w:cs="Arial"/>
            <w:sz w:val="20"/>
          </w:rPr>
          <w:t>Department of Defense Source Selection Procedures</w:t>
        </w:r>
      </w:hyperlink>
      <w:r>
        <w:rPr>
          <w:rFonts w:ascii="Arial" w:hAnsi="Arial" w:cs="Arial"/>
          <w:sz w:val="20"/>
        </w:rPr>
        <w:t xml:space="preserve"> and the </w:t>
      </w:r>
      <w:r w:rsidRPr="00694224">
        <w:rPr>
          <w:rFonts w:ascii="Arial" w:hAnsi="Arial" w:cs="Arial"/>
          <w:sz w:val="20"/>
        </w:rPr>
        <w:t>USSOCOM Source Selection Procedures Supplement</w:t>
      </w:r>
      <w:r>
        <w:rPr>
          <w:rFonts w:ascii="Arial" w:hAnsi="Arial" w:cs="Arial"/>
          <w:sz w:val="20"/>
        </w:rPr>
        <w:t xml:space="preserve"> dated 13 January 2012 that can be found on the SOF AT&amp;L </w:t>
      </w:r>
      <w:r w:rsidRPr="00694224">
        <w:rPr>
          <w:rFonts w:ascii="Arial" w:hAnsi="Arial" w:cs="Arial"/>
          <w:sz w:val="20"/>
        </w:rPr>
        <w:t>Source Selection Procedures Area</w:t>
      </w:r>
      <w:r>
        <w:rPr>
          <w:rFonts w:ascii="Arial" w:hAnsi="Arial" w:cs="Arial"/>
          <w:sz w:val="20"/>
        </w:rPr>
        <w:t xml:space="preserve"> of the Portal.</w:t>
      </w:r>
    </w:p>
    <w:p w14:paraId="09AE7439" w14:textId="77777777" w:rsidR="00637C01" w:rsidRDefault="00637C01" w:rsidP="00637C01">
      <w:pPr>
        <w:pStyle w:val="Heading3"/>
      </w:pPr>
      <w:bookmarkStart w:id="16" w:name="_Toc75352590"/>
      <w:r>
        <w:t>5615.303 Responsibilities.</w:t>
      </w:r>
      <w:bookmarkEnd w:id="16"/>
    </w:p>
    <w:p w14:paraId="04AD76CB" w14:textId="77777777" w:rsidR="00637C01" w:rsidRDefault="00637C01" w:rsidP="00637C01">
      <w:pPr>
        <w:spacing w:after="100"/>
        <w:rPr>
          <w:rFonts w:ascii="Arial" w:hAnsi="Arial" w:cs="Arial"/>
          <w:sz w:val="20"/>
        </w:rPr>
      </w:pPr>
      <w:r>
        <w:rPr>
          <w:rFonts w:ascii="Arial" w:hAnsi="Arial" w:cs="Arial"/>
          <w:i/>
          <w:sz w:val="20"/>
        </w:rPr>
        <w:t>(Revised December 2015)</w:t>
      </w:r>
    </w:p>
    <w:p w14:paraId="0DB2F32F" w14:textId="77777777" w:rsidR="00637C01" w:rsidRDefault="00637C01" w:rsidP="00A9727D">
      <w:pPr>
        <w:pStyle w:val="List1"/>
      </w:pPr>
      <w:bookmarkStart w:id="17" w:name="BM606"/>
      <w:bookmarkStart w:id="18" w:name="BM303a"/>
      <w:bookmarkEnd w:id="17"/>
      <w:bookmarkEnd w:id="18"/>
      <w:r>
        <w:t>In accordance with DoD Source Selection Procedures, the SSA for all USSOCOM source selections with a total estimated value of $100M or more, shall be someone other than the contracting officer.</w:t>
      </w:r>
    </w:p>
    <w:p w14:paraId="252816B6" w14:textId="77777777" w:rsidR="00637C01" w:rsidRDefault="00FB01F4" w:rsidP="00FB01F4">
      <w:pPr>
        <w:pStyle w:val="List2"/>
      </w:pPr>
      <w:r>
        <w:t>(1)</w:t>
      </w:r>
      <w:r>
        <w:tab/>
      </w:r>
      <w:r w:rsidR="00637C01">
        <w:t xml:space="preserve">If contractor personnel support is approved, then the RFP must inform offerors that contractor personnel will have access to their proposal, including the name of the company and the extent of their participation. </w:t>
      </w:r>
    </w:p>
    <w:p w14:paraId="0DFC0648" w14:textId="77777777" w:rsidR="00637C01" w:rsidRDefault="00FB01F4" w:rsidP="00FB01F4">
      <w:pPr>
        <w:pStyle w:val="List2"/>
      </w:pPr>
      <w:r>
        <w:t>(2)</w:t>
      </w:r>
      <w:r>
        <w:tab/>
      </w:r>
    </w:p>
    <w:p w14:paraId="1889BA8C" w14:textId="77777777" w:rsidR="00637C01" w:rsidRPr="00A9727D" w:rsidRDefault="00FB01F4" w:rsidP="00FB01F4">
      <w:pPr>
        <w:pStyle w:val="List3"/>
      </w:pPr>
      <w:r w:rsidRPr="00A9727D">
        <w:t>(A)</w:t>
      </w:r>
      <w:r w:rsidRPr="00A9727D">
        <w:tab/>
      </w:r>
      <w:r w:rsidR="00637C01" w:rsidRPr="00A9727D">
        <w:t>(Removed January 2014)</w:t>
      </w:r>
    </w:p>
    <w:p w14:paraId="76C63DC9" w14:textId="77777777" w:rsidR="00637C01" w:rsidRDefault="00FB01F4" w:rsidP="00FB01F4">
      <w:pPr>
        <w:pStyle w:val="List3"/>
      </w:pPr>
      <w:r>
        <w:t>(B)</w:t>
      </w:r>
      <w:r>
        <w:tab/>
      </w:r>
      <w:r w:rsidR="00637C01">
        <w:t xml:space="preserve">When the Reviewer </w:t>
      </w:r>
      <w:r w:rsidR="00637C01">
        <w:rPr>
          <w:b/>
        </w:rPr>
        <w:t>is not</w:t>
      </w:r>
      <w:r w:rsidR="00637C01">
        <w:t xml:space="preserve"> the Source Selection Authority (SSA), the review and approval of the source selection method and plan shall be accomplished in accordance with </w:t>
      </w:r>
      <w:hyperlink r:id="rId15" w:history="1">
        <w:r w:rsidR="00637C01">
          <w:rPr>
            <w:rStyle w:val="Hyperlink"/>
          </w:rPr>
          <w:t>Attachment 5601-1</w:t>
        </w:r>
      </w:hyperlink>
      <w:r w:rsidR="00637C01">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w:p w14:paraId="7DCC7E1C" w14:textId="77777777" w:rsidR="00637C01" w:rsidRPr="00AA453D" w:rsidRDefault="00637C01" w:rsidP="00AA453D">
      <w:pPr>
        <w:pStyle w:val="List3"/>
        <w:ind w:left="0"/>
        <w:rPr>
          <w:b/>
          <w:bCs/>
        </w:rPr>
      </w:pPr>
      <w:bookmarkStart w:id="19" w:name="BM305"/>
      <w:bookmarkEnd w:id="19"/>
      <w:r w:rsidRPr="00AA453D">
        <w:rPr>
          <w:b/>
          <w:bCs/>
        </w:rPr>
        <w:t>5615.305 Proposal Evaluation.</w:t>
      </w:r>
    </w:p>
    <w:p w14:paraId="290F0663" w14:textId="77777777" w:rsidR="00637C01" w:rsidRDefault="00637C01" w:rsidP="00637C01">
      <w:pPr>
        <w:spacing w:after="100"/>
        <w:rPr>
          <w:rFonts w:ascii="Arial" w:hAnsi="Arial" w:cs="Arial"/>
          <w:sz w:val="20"/>
        </w:rPr>
      </w:pPr>
      <w:r>
        <w:rPr>
          <w:rFonts w:ascii="Arial" w:hAnsi="Arial" w:cs="Arial"/>
          <w:i/>
          <w:sz w:val="20"/>
        </w:rPr>
        <w:t>(Revised April 2015)</w:t>
      </w:r>
    </w:p>
    <w:p w14:paraId="4074D483" w14:textId="77777777" w:rsidR="00637C01" w:rsidRDefault="00637C01" w:rsidP="00A9727D">
      <w:pPr>
        <w:pStyle w:val="List1"/>
      </w:pPr>
      <w:r>
        <w:t>(a)(2)(iii)</w:t>
      </w:r>
    </w:p>
    <w:p w14:paraId="5D09898B" w14:textId="77777777" w:rsidR="00637C01" w:rsidRDefault="00637C01" w:rsidP="00637C01">
      <w:pPr>
        <w:spacing w:after="100"/>
        <w:rPr>
          <w:rFonts w:ascii="Arial" w:hAnsi="Arial" w:cs="Arial"/>
          <w:sz w:val="20"/>
        </w:rPr>
      </w:pPr>
      <w:r>
        <w:rPr>
          <w:rFonts w:ascii="Arial" w:hAnsi="Arial" w:cs="Arial"/>
          <w:sz w:val="20"/>
        </w:rPr>
        <w:t>Evaluations of past performance shall include reports obtained from the Past Performance Information Retrieval System (</w:t>
      </w:r>
      <w:hyperlink r:id="rId16" w:history="1">
        <w:r>
          <w:rPr>
            <w:rStyle w:val="Hyperlink"/>
            <w:rFonts w:ascii="Arial" w:hAnsi="Arial" w:cs="Arial"/>
            <w:sz w:val="20"/>
          </w:rPr>
          <w:t>PPIRS</w:t>
        </w:r>
      </w:hyperlink>
      <w:r>
        <w:rPr>
          <w:rFonts w:ascii="Arial" w:hAnsi="Arial" w:cs="Arial"/>
          <w:sz w:val="20"/>
        </w:rPr>
        <w:t>), if available.</w:t>
      </w:r>
    </w:p>
    <w:p w14:paraId="51EE7F2C" w14:textId="2256EFD6" w:rsidR="00637C01" w:rsidRDefault="00FB01F4" w:rsidP="00FB01F4">
      <w:pPr>
        <w:pStyle w:val="List2"/>
      </w:pPr>
      <w:r>
        <w:t>(4)</w:t>
      </w:r>
      <w:r>
        <w:tab/>
      </w:r>
      <w:r w:rsidR="00637C01">
        <w:t xml:space="preserve">The Source Selection Authority (SSA) may allow access to cost information to all source selection evaluation team members. If access to cost data is to be limited or denied to the technical team or others, describe the limitations and rationale for it in the </w:t>
      </w:r>
      <w:r w:rsidR="00637C01" w:rsidRPr="00694224">
        <w:t>SSP</w:t>
      </w:r>
      <w:r w:rsidR="00637C01">
        <w:t>.</w:t>
      </w:r>
    </w:p>
    <w:p w14:paraId="4591A77B" w14:textId="77777777" w:rsidR="00637C01" w:rsidRDefault="00637C01" w:rsidP="00A9727D">
      <w:pPr>
        <w:pStyle w:val="Heading3"/>
      </w:pPr>
      <w:bookmarkStart w:id="20" w:name="BM306"/>
      <w:bookmarkStart w:id="21" w:name="_Toc75352591"/>
      <w:bookmarkEnd w:id="20"/>
      <w:r>
        <w:t>5615.306 Exchanges with Offerors After Receipt of Proposals.</w:t>
      </w:r>
      <w:bookmarkEnd w:id="21"/>
      <w:r>
        <w:t xml:space="preserve"> </w:t>
      </w:r>
    </w:p>
    <w:p w14:paraId="7FD2F41E" w14:textId="77777777" w:rsidR="00637C01" w:rsidRDefault="00637C01" w:rsidP="00637C01">
      <w:pPr>
        <w:spacing w:after="100"/>
        <w:rPr>
          <w:rFonts w:ascii="Arial" w:hAnsi="Arial" w:cs="Arial"/>
          <w:sz w:val="20"/>
        </w:rPr>
      </w:pPr>
      <w:r>
        <w:rPr>
          <w:rFonts w:ascii="Arial" w:hAnsi="Arial" w:cs="Arial"/>
          <w:i/>
          <w:sz w:val="20"/>
        </w:rPr>
        <w:t>(Revised January 2014)</w:t>
      </w:r>
    </w:p>
    <w:p w14:paraId="5AEC2C51" w14:textId="17C3D191" w:rsidR="00637C01" w:rsidRDefault="00A9727D" w:rsidP="00A9727D">
      <w:pPr>
        <w:pStyle w:val="List1"/>
      </w:pPr>
      <w:r>
        <w:t xml:space="preserve">(b)  </w:t>
      </w:r>
      <w:r w:rsidR="00637C01">
        <w:t>The rationale for the decision to communicate with offerors prior to establishment of the Competitive Range Determination (CRD) shall be documented. The CRD shall be included in the Business Clearance Memorandum (</w:t>
      </w:r>
      <w:r w:rsidR="00637C01" w:rsidRPr="00694224">
        <w:t>BCM</w:t>
      </w:r>
      <w:r w:rsidR="00637C01">
        <w:t>) if not using formal source selection procedures.</w:t>
      </w:r>
    </w:p>
    <w:p w14:paraId="316CFE5C" w14:textId="77777777" w:rsidR="00637C01" w:rsidRDefault="00637C01" w:rsidP="00AA453D">
      <w:pPr>
        <w:pStyle w:val="List1"/>
      </w:pPr>
      <w:bookmarkStart w:id="22" w:name="BM306_90"/>
      <w:bookmarkEnd w:id="22"/>
      <w:r>
        <w:t>5615.306-90 Award without Discussion.</w:t>
      </w:r>
    </w:p>
    <w:p w14:paraId="3D66EE95" w14:textId="77777777" w:rsidR="00637C01" w:rsidRDefault="00637C01" w:rsidP="00637C01">
      <w:pPr>
        <w:spacing w:after="100"/>
        <w:rPr>
          <w:rFonts w:ascii="Arial" w:hAnsi="Arial" w:cs="Arial"/>
          <w:sz w:val="20"/>
        </w:rPr>
      </w:pPr>
      <w:r>
        <w:rPr>
          <w:rFonts w:ascii="Arial" w:hAnsi="Arial" w:cs="Arial"/>
          <w:i/>
          <w:sz w:val="20"/>
        </w:rPr>
        <w:lastRenderedPageBreak/>
        <w:t>(Revised January 2014)</w:t>
      </w:r>
    </w:p>
    <w:p w14:paraId="30DB97D5" w14:textId="77777777" w:rsidR="00637C01" w:rsidRDefault="00FB01F4" w:rsidP="00FB01F4">
      <w:pPr>
        <w:pStyle w:val="List1"/>
      </w:pPr>
      <w:r>
        <w:t>(a)</w:t>
      </w:r>
      <w:r>
        <w:tab/>
      </w:r>
      <w:r w:rsidR="00637C01">
        <w:t>The Contracting Officer shall obtain Business Clearance approval prior to award without discussion or beginning negotiations.</w:t>
      </w:r>
    </w:p>
    <w:p w14:paraId="735C87B7" w14:textId="77777777" w:rsidR="00637C01" w:rsidRDefault="00FB01F4" w:rsidP="00FB01F4">
      <w:pPr>
        <w:pStyle w:val="List1"/>
      </w:pPr>
      <w:r>
        <w:t>(b)</w:t>
      </w:r>
      <w:r>
        <w:tab/>
      </w:r>
      <w:r w:rsidR="00637C01">
        <w:t>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Id17" w:anchor="i1108639" w:history="1">
        <w:r w:rsidR="00637C01">
          <w:rPr>
            <w:rStyle w:val="Hyperlink"/>
          </w:rPr>
          <w:t>FAR 15.306(c)</w:t>
        </w:r>
      </w:hyperlink>
      <w:r w:rsidR="00637C01">
        <w:t xml:space="preserve">). </w:t>
      </w:r>
    </w:p>
    <w:p w14:paraId="3FCF604E" w14:textId="77777777" w:rsidR="00637C01" w:rsidRDefault="00637C01" w:rsidP="00A9727D">
      <w:pPr>
        <w:pStyle w:val="Heading3"/>
      </w:pPr>
      <w:bookmarkStart w:id="23" w:name="BM307"/>
      <w:bookmarkStart w:id="24" w:name="_Toc75352592"/>
      <w:bookmarkEnd w:id="23"/>
      <w:r>
        <w:t>5615.307 Proposal Revisions.</w:t>
      </w:r>
      <w:bookmarkEnd w:id="24"/>
    </w:p>
    <w:p w14:paraId="11AE6EAC" w14:textId="77777777" w:rsidR="00637C01" w:rsidRDefault="00637C01" w:rsidP="00637C01">
      <w:pPr>
        <w:spacing w:after="100"/>
        <w:rPr>
          <w:rFonts w:ascii="Arial" w:hAnsi="Arial" w:cs="Arial"/>
          <w:sz w:val="20"/>
        </w:rPr>
      </w:pPr>
      <w:bookmarkStart w:id="25" w:name="BM308"/>
      <w:bookmarkEnd w:id="25"/>
      <w:r>
        <w:rPr>
          <w:rFonts w:ascii="Arial" w:hAnsi="Arial" w:cs="Arial"/>
          <w:i/>
          <w:sz w:val="20"/>
        </w:rPr>
        <w:t>(Removed January 2014)</w:t>
      </w:r>
    </w:p>
    <w:p w14:paraId="6BD88A42" w14:textId="77777777" w:rsidR="00637C01" w:rsidRDefault="00637C01" w:rsidP="00A9727D">
      <w:pPr>
        <w:pStyle w:val="Heading3"/>
      </w:pPr>
      <w:bookmarkStart w:id="26" w:name="_Toc75352593"/>
      <w:r>
        <w:t>5615.308 Source Selection Decision.</w:t>
      </w:r>
      <w:bookmarkEnd w:id="26"/>
    </w:p>
    <w:p w14:paraId="6D3CF4A5" w14:textId="77777777" w:rsidR="00637C01" w:rsidRDefault="00637C01" w:rsidP="00637C01">
      <w:pPr>
        <w:spacing w:after="120"/>
        <w:rPr>
          <w:rFonts w:ascii="Arial" w:hAnsi="Arial" w:cs="Arial"/>
          <w:sz w:val="20"/>
        </w:rPr>
      </w:pPr>
      <w:r>
        <w:rPr>
          <w:rFonts w:ascii="Arial" w:hAnsi="Arial" w:cs="Arial"/>
          <w:i/>
          <w:sz w:val="20"/>
        </w:rPr>
        <w:t>(Removed January 2014)</w:t>
      </w:r>
    </w:p>
    <w:p w14:paraId="568242B8" w14:textId="77777777" w:rsidR="00637C01" w:rsidRDefault="00637C01" w:rsidP="00A9727D">
      <w:pPr>
        <w:pStyle w:val="Heading4"/>
      </w:pPr>
      <w:bookmarkStart w:id="27" w:name="BM3_90"/>
      <w:bookmarkStart w:id="28" w:name="_Toc75352594"/>
      <w:bookmarkEnd w:id="27"/>
      <w:r>
        <w:t>5615.3-90 Solicitation Provisions and Contract Clauses.</w:t>
      </w:r>
      <w:bookmarkEnd w:id="28"/>
    </w:p>
    <w:p w14:paraId="5E467285" w14:textId="77777777" w:rsidR="00637C01" w:rsidRDefault="00637C01" w:rsidP="00637C01">
      <w:pPr>
        <w:spacing w:after="120"/>
        <w:rPr>
          <w:rFonts w:ascii="Arial" w:hAnsi="Arial" w:cs="Arial"/>
          <w:bCs/>
          <w:i/>
          <w:sz w:val="20"/>
        </w:rPr>
      </w:pPr>
      <w:r>
        <w:rPr>
          <w:rFonts w:ascii="Arial" w:hAnsi="Arial" w:cs="Arial"/>
          <w:bCs/>
          <w:i/>
          <w:sz w:val="20"/>
        </w:rPr>
        <w:t>(Revised November 2007)</w:t>
      </w:r>
    </w:p>
    <w:p w14:paraId="4FA444D0" w14:textId="77777777" w:rsidR="00637C01" w:rsidRDefault="00FB01F4" w:rsidP="00FB01F4">
      <w:pPr>
        <w:pStyle w:val="List1"/>
      </w:pPr>
      <w:r>
        <w:t>(a)</w:t>
      </w:r>
      <w:r>
        <w:tab/>
      </w:r>
      <w:r w:rsidR="00637C01">
        <w:t xml:space="preserve">Contracting officers may include a provision substantially the same as the provision at </w:t>
      </w:r>
      <w:hyperlink r:id="rId18" w:anchor="BM215_9008" w:history="1">
        <w:r w:rsidR="00637C01">
          <w:rPr>
            <w:rStyle w:val="Hyperlink"/>
          </w:rPr>
          <w:t>5652.215-9008</w:t>
        </w:r>
      </w:hyperlink>
      <w:r w:rsidR="00637C01">
        <w:t xml:space="preserve">, Past Performance Data, in solicitations requiring submittal of past performance data. The provision shall be included in solicitations that contain </w:t>
      </w:r>
      <w:hyperlink r:id="rId19" w:anchor="215-9012" w:history="1">
        <w:r w:rsidR="00637C01">
          <w:rPr>
            <w:rStyle w:val="Hyperlink"/>
          </w:rPr>
          <w:t>5652.215-9012</w:t>
        </w:r>
      </w:hyperlink>
      <w:r w:rsidR="00637C01">
        <w:t xml:space="preserve">, Basis for Award, Alternate I, or </w:t>
      </w:r>
      <w:hyperlink r:id="rId20" w:anchor="215-9014" w:history="1">
        <w:r w:rsidR="00637C01">
          <w:rPr>
            <w:rStyle w:val="Hyperlink"/>
          </w:rPr>
          <w:t>5652.215-9014</w:t>
        </w:r>
      </w:hyperlink>
      <w:r w:rsidR="00637C01">
        <w:t>, Basis for Award-Lowest Price, Technically Acceptable Proposal.</w:t>
      </w:r>
    </w:p>
    <w:p w14:paraId="6BF0BA00" w14:textId="77777777" w:rsidR="00637C01" w:rsidRDefault="00FB01F4" w:rsidP="00FB01F4">
      <w:pPr>
        <w:pStyle w:val="List1"/>
      </w:pPr>
      <w:r>
        <w:t>(b)</w:t>
      </w:r>
      <w:r>
        <w:tab/>
      </w:r>
      <w:r w:rsidR="00637C01">
        <w:t xml:space="preserve">Contracting officers may include a provision substantially the same as the provision at </w:t>
      </w:r>
      <w:hyperlink r:id="rId21" w:anchor="BM215_9012" w:history="1">
        <w:r w:rsidR="00637C01">
          <w:rPr>
            <w:rStyle w:val="Hyperlink"/>
          </w:rPr>
          <w:t>5652.215-9012</w:t>
        </w:r>
      </w:hyperlink>
      <w:r w:rsidR="00637C01">
        <w:t xml:space="preserve">, Basis for Award, in solicitations when the basis for award includes factors other than price. The provision should not be used in solicitations using streamlined acquisition procedures for commercial products in accordance with </w:t>
      </w:r>
      <w:hyperlink r:id="rId22" w:history="1">
        <w:r w:rsidR="00637C01">
          <w:rPr>
            <w:rStyle w:val="Hyperlink"/>
          </w:rPr>
          <w:t>FAR Part 12</w:t>
        </w:r>
      </w:hyperlink>
      <w:r w:rsidR="00637C01">
        <w:t xml:space="preserve">. Do not use this provision when a Source Selection Plan </w:t>
      </w:r>
      <w:proofErr w:type="gramStart"/>
      <w:r w:rsidR="00637C01">
        <w:t>containing</w:t>
      </w:r>
      <w:proofErr w:type="gramEnd"/>
      <w:r w:rsidR="00637C01">
        <w:t xml:space="preserve"> Section M language is approved unless the plan specifically includes this provision. The provision shall be included with its Alternate I when past performance is an evaluation factor for award. If Alternate 1 is used, include the provision at </w:t>
      </w:r>
      <w:hyperlink r:id="rId23" w:anchor="BM215_9008" w:history="1">
        <w:r w:rsidR="00637C01">
          <w:rPr>
            <w:rStyle w:val="Hyperlink"/>
          </w:rPr>
          <w:t>5652.215-9008</w:t>
        </w:r>
      </w:hyperlink>
      <w:r w:rsidR="00637C01">
        <w:t xml:space="preserve">, Past Performance Data, in Section L. The provision shall be included with its Alternate II when evaluation credit will be given to those technical solutions exceeding mandatory minimums (See </w:t>
      </w:r>
      <w:hyperlink r:id="rId24" w:anchor="i1108639" w:history="1">
        <w:r w:rsidR="00637C01">
          <w:rPr>
            <w:rStyle w:val="Hyperlink"/>
          </w:rPr>
          <w:t>FAR 15.306(d)(3)</w:t>
        </w:r>
      </w:hyperlink>
      <w:r w:rsidR="00637C01">
        <w:t>).</w:t>
      </w:r>
    </w:p>
    <w:p w14:paraId="0D1C750F" w14:textId="77777777" w:rsidR="00637C01" w:rsidRDefault="00FB01F4" w:rsidP="00FB01F4">
      <w:pPr>
        <w:pStyle w:val="List1"/>
      </w:pPr>
      <w:r>
        <w:t>(c)</w:t>
      </w:r>
      <w:r>
        <w:tab/>
      </w:r>
      <w:r w:rsidR="00637C01">
        <w:t xml:space="preserve">Contracting officers may include a provision substantially the same as the provision at </w:t>
      </w:r>
      <w:hyperlink r:id="rId25" w:anchor="BM215_9014" w:history="1">
        <w:r w:rsidR="00637C01">
          <w:rPr>
            <w:rStyle w:val="Hyperlink"/>
          </w:rPr>
          <w:t>5652.215-9014</w:t>
        </w:r>
      </w:hyperlink>
      <w:r w:rsidR="00637C01">
        <w:t xml:space="preserve">, Basis for Award-Lowest Price, Technically Acceptable Proposal, in solicitations when the award will be made using lowest price technically acceptable source selection procedures in accordance with </w:t>
      </w:r>
      <w:hyperlink r:id="rId26" w:anchor="i1109267" w:history="1">
        <w:r w:rsidR="00637C01">
          <w:rPr>
            <w:rStyle w:val="Hyperlink"/>
          </w:rPr>
          <w:t>FAR 15.101-2</w:t>
        </w:r>
      </w:hyperlink>
      <w:r w:rsidR="00637C01">
        <w:t xml:space="preserve">. The provision should not be used in solicitations using streamlined acquisition procedures for commercial products in accordance with </w:t>
      </w:r>
      <w:hyperlink r:id="rId27" w:history="1">
        <w:r w:rsidR="00637C01">
          <w:rPr>
            <w:rStyle w:val="Hyperlink"/>
          </w:rPr>
          <w:t>FAR Part 12</w:t>
        </w:r>
      </w:hyperlink>
      <w:r w:rsidR="00637C01">
        <w:t xml:space="preserve">. The provision shall be included with its Alternate I when past performance is an evaluation factor for award. If Alternate I is used, include the provision at </w:t>
      </w:r>
      <w:hyperlink r:id="rId28" w:anchor="BM215_9008" w:history="1">
        <w:r w:rsidR="00637C01">
          <w:rPr>
            <w:rStyle w:val="Hyperlink"/>
          </w:rPr>
          <w:t>5652.215-9008</w:t>
        </w:r>
      </w:hyperlink>
      <w:r w:rsidR="00637C01">
        <w:t xml:space="preserve">, Past Performance Data, in Section L. </w:t>
      </w:r>
    </w:p>
    <w:p w14:paraId="17C37906" w14:textId="77777777" w:rsidR="00637C01" w:rsidRDefault="00FB01F4" w:rsidP="00FB01F4">
      <w:pPr>
        <w:pStyle w:val="List1"/>
      </w:pPr>
      <w:r>
        <w:t>(d)</w:t>
      </w:r>
      <w:r>
        <w:tab/>
      </w:r>
      <w:r w:rsidR="00637C01">
        <w:t xml:space="preserve">Contracting officers shall include </w:t>
      </w:r>
      <w:hyperlink r:id="rId29" w:anchor="BM215_9015" w:history="1">
        <w:r w:rsidR="00637C01">
          <w:rPr>
            <w:rStyle w:val="Hyperlink"/>
          </w:rPr>
          <w:t>5652.215-9015</w:t>
        </w:r>
      </w:hyperlink>
      <w:r w:rsidR="00637C01">
        <w:t>, Evaluation of Offers - Full Quantity, in all competitive solicitations when the Government will not accept offers for quantities less than those stated in schedule.</w:t>
      </w:r>
    </w:p>
    <w:p w14:paraId="410693FA" w14:textId="77777777" w:rsidR="00637C01" w:rsidRDefault="00637C01" w:rsidP="00A9727D">
      <w:pPr>
        <w:pStyle w:val="Heading3"/>
      </w:pPr>
      <w:bookmarkStart w:id="29" w:name="BM3_371"/>
      <w:bookmarkStart w:id="30" w:name="_Toc75352595"/>
      <w:bookmarkEnd w:id="29"/>
      <w:r w:rsidRPr="00572232">
        <w:t>5615.3</w:t>
      </w:r>
      <w:r>
        <w:t>71 Only one offer</w:t>
      </w:r>
      <w:r w:rsidRPr="00572232">
        <w:t>.</w:t>
      </w:r>
      <w:bookmarkEnd w:id="30"/>
    </w:p>
    <w:p w14:paraId="3467AB86" w14:textId="77777777" w:rsidR="00637C01" w:rsidRPr="00A735CF" w:rsidRDefault="00637C01" w:rsidP="00637C01">
      <w:pPr>
        <w:spacing w:after="120"/>
        <w:rPr>
          <w:rFonts w:ascii="Arial" w:hAnsi="Arial" w:cs="Arial"/>
          <w:bCs/>
          <w:i/>
          <w:sz w:val="20"/>
        </w:rPr>
      </w:pPr>
      <w:r w:rsidRPr="00A735CF">
        <w:rPr>
          <w:rFonts w:ascii="Arial" w:hAnsi="Arial" w:cs="Arial"/>
          <w:bCs/>
          <w:i/>
          <w:sz w:val="20"/>
        </w:rPr>
        <w:t>(Added June 2018)</w:t>
      </w:r>
    </w:p>
    <w:p w14:paraId="082BF505" w14:textId="77777777" w:rsidR="00637C01" w:rsidRPr="00A735CF" w:rsidRDefault="00FB01F4" w:rsidP="00FB01F4">
      <w:pPr>
        <w:pStyle w:val="List1"/>
      </w:pPr>
      <w:r w:rsidRPr="00A735CF">
        <w:t>(b)</w:t>
      </w:r>
      <w:r w:rsidRPr="00A735CF">
        <w:tab/>
      </w:r>
      <w:r w:rsidR="00637C01" w:rsidRPr="00A735CF">
        <w:t>During the period August 31st through September 30th, the HCD/FCO is delegated the authority to waive the requirement at DFARS 215.371-2 to resolicit for an additional period of at least 30 days.</w:t>
      </w:r>
      <w:r w:rsidR="00637C01">
        <w:t xml:space="preserve">  A copy of each waiver shall be submitted to the LNO for the office no later than 15 October.</w:t>
      </w:r>
    </w:p>
    <w:p w14:paraId="19638348" w14:textId="77777777" w:rsidR="00637C01" w:rsidRDefault="00637C01" w:rsidP="00A9727D">
      <w:pPr>
        <w:pStyle w:val="Heading2"/>
      </w:pPr>
      <w:bookmarkStart w:id="31" w:name="_Toc75352596"/>
      <w:r>
        <w:t>SUBPART 5615.4 - CONTRACT PRICING</w:t>
      </w:r>
      <w:bookmarkEnd w:id="31"/>
      <w:r>
        <w:t xml:space="preserve"> </w:t>
      </w:r>
    </w:p>
    <w:p w14:paraId="19B0190E" w14:textId="77777777" w:rsidR="00637C01" w:rsidRPr="00A12C07" w:rsidRDefault="00637C01" w:rsidP="00A9727D">
      <w:pPr>
        <w:pStyle w:val="Heading3"/>
      </w:pPr>
      <w:bookmarkStart w:id="32" w:name="BM404"/>
      <w:bookmarkStart w:id="33" w:name="_Toc75352597"/>
      <w:bookmarkEnd w:id="32"/>
      <w:r w:rsidRPr="00A12C07">
        <w:t>5615.404 Proposal Analysis.</w:t>
      </w:r>
      <w:bookmarkEnd w:id="33"/>
    </w:p>
    <w:p w14:paraId="13BDF4E5" w14:textId="77777777" w:rsidR="00637C01" w:rsidRPr="00A12C07" w:rsidRDefault="00637C01" w:rsidP="00A9727D">
      <w:pPr>
        <w:pStyle w:val="Heading4"/>
      </w:pPr>
      <w:bookmarkStart w:id="34" w:name="BM404_1"/>
      <w:bookmarkStart w:id="35" w:name="_Toc75352598"/>
      <w:bookmarkEnd w:id="34"/>
      <w:r w:rsidRPr="00A12C07">
        <w:t>5615.404-1 Proposal Analysis Techniques.</w:t>
      </w:r>
      <w:bookmarkEnd w:id="35"/>
    </w:p>
    <w:p w14:paraId="7968C19D" w14:textId="77777777" w:rsidR="00637C01" w:rsidRPr="00A12C07" w:rsidRDefault="00637C01" w:rsidP="00637C01">
      <w:pPr>
        <w:spacing w:after="120"/>
        <w:rPr>
          <w:rFonts w:ascii="Arial" w:hAnsi="Arial" w:cs="Arial"/>
          <w:bCs/>
          <w:i/>
          <w:color w:val="000000" w:themeColor="text1"/>
          <w:sz w:val="20"/>
        </w:rPr>
      </w:pPr>
      <w:r w:rsidRPr="00A12C07">
        <w:rPr>
          <w:rFonts w:ascii="Arial" w:hAnsi="Arial" w:cs="Arial"/>
          <w:i/>
          <w:color w:val="000000" w:themeColor="text1"/>
          <w:sz w:val="20"/>
        </w:rPr>
        <w:t xml:space="preserve">(Revised </w:t>
      </w:r>
      <w:r>
        <w:rPr>
          <w:rFonts w:ascii="Arial" w:hAnsi="Arial" w:cs="Arial"/>
          <w:i/>
          <w:color w:val="000000" w:themeColor="text1"/>
          <w:sz w:val="20"/>
        </w:rPr>
        <w:t>June 2020</w:t>
      </w:r>
      <w:r w:rsidRPr="00A12C07">
        <w:rPr>
          <w:rFonts w:ascii="Arial" w:hAnsi="Arial" w:cs="Arial"/>
          <w:i/>
          <w:color w:val="000000" w:themeColor="text1"/>
          <w:sz w:val="20"/>
        </w:rPr>
        <w:t>)</w:t>
      </w:r>
    </w:p>
    <w:p w14:paraId="42D8AEBA" w14:textId="77777777" w:rsidR="00637C01" w:rsidRPr="00A12C07" w:rsidRDefault="00637C01" w:rsidP="00A9727D">
      <w:pPr>
        <w:pStyle w:val="List1"/>
      </w:pPr>
      <w:r w:rsidRPr="00A12C07">
        <w:t xml:space="preserve">(b)(2)(v) When comparison to an Independent Government Cost Estimate (IGCE) is the method of cost </w:t>
      </w:r>
      <w:r>
        <w:t xml:space="preserve">or price </w:t>
      </w:r>
      <w:r w:rsidRPr="00A12C07">
        <w:t>analysis to be used</w:t>
      </w:r>
      <w:r>
        <w:t xml:space="preserve"> to determine fair and reasonableness</w:t>
      </w:r>
      <w:r w:rsidRPr="00A12C07">
        <w:t>, the Requiring Activity Officer (RAO) is required to</w:t>
      </w:r>
      <w:r>
        <w:t>:</w:t>
      </w:r>
      <w:r w:rsidRPr="00A12C07">
        <w:t xml:space="preserve"> </w:t>
      </w:r>
    </w:p>
    <w:p w14:paraId="0DB3F7CE" w14:textId="77777777" w:rsidR="00637C01" w:rsidRPr="00A9727D" w:rsidRDefault="00FB01F4" w:rsidP="00FB01F4">
      <w:pPr>
        <w:pStyle w:val="List4"/>
      </w:pPr>
      <w:r w:rsidRPr="00A9727D">
        <w:t>(A)</w:t>
      </w:r>
      <w:r w:rsidRPr="00A9727D">
        <w:tab/>
      </w:r>
      <w:r w:rsidR="00637C01" w:rsidRPr="00A9727D">
        <w:t>Sign and date the completed IGCE; and</w:t>
      </w:r>
    </w:p>
    <w:p w14:paraId="4C365255" w14:textId="77777777" w:rsidR="00637C01" w:rsidRPr="00A12C07" w:rsidRDefault="00FB01F4" w:rsidP="00FB01F4">
      <w:pPr>
        <w:pStyle w:val="List4"/>
        <w:rPr>
          <w:color w:val="000000" w:themeColor="text1"/>
        </w:rPr>
      </w:pPr>
      <w:r w:rsidRPr="00A12C07">
        <w:rPr>
          <w:color w:val="000000" w:themeColor="text1"/>
        </w:rPr>
        <w:t>(B)</w:t>
      </w:r>
      <w:r w:rsidRPr="00A12C07">
        <w:rPr>
          <w:color w:val="000000" w:themeColor="text1"/>
        </w:rPr>
        <w:tab/>
      </w:r>
      <w:r w:rsidR="00637C01" w:rsidRPr="00A12C07">
        <w:rPr>
          <w:color w:val="000000" w:themeColor="text1"/>
        </w:rPr>
        <w:t xml:space="preserve"> </w:t>
      </w:r>
      <w:r w:rsidR="00637C01">
        <w:rPr>
          <w:color w:val="000000" w:themeColor="text1"/>
        </w:rPr>
        <w:t>Include a detailed cost narrative in support of the estimate and provide it to the Contracting Officer.</w:t>
      </w:r>
    </w:p>
    <w:p w14:paraId="5B015F11" w14:textId="77777777" w:rsidR="00637C01" w:rsidRPr="00FA388C" w:rsidRDefault="00637C01" w:rsidP="00637C01">
      <w:pPr>
        <w:spacing w:after="120"/>
        <w:rPr>
          <w:rFonts w:ascii="Arial" w:hAnsi="Arial" w:cs="Arial"/>
          <w:color w:val="000000" w:themeColor="text1"/>
          <w:sz w:val="20"/>
        </w:rPr>
      </w:pPr>
      <w:r w:rsidRPr="00FA388C">
        <w:rPr>
          <w:rFonts w:ascii="Arial" w:hAnsi="Arial" w:cs="Arial"/>
          <w:color w:val="000000" w:themeColor="text1"/>
          <w:sz w:val="20"/>
        </w:rPr>
        <w:lastRenderedPageBreak/>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w14:paraId="5EA9075C" w14:textId="77777777" w:rsidR="00637C01" w:rsidRPr="00FA388C" w:rsidRDefault="00FB01F4" w:rsidP="00FB01F4">
      <w:pPr>
        <w:pStyle w:val="List4"/>
        <w:rPr>
          <w:color w:val="000000" w:themeColor="text1"/>
        </w:rPr>
      </w:pPr>
      <w:r w:rsidRPr="00FA388C">
        <w:rPr>
          <w:color w:val="000000" w:themeColor="text1"/>
        </w:rPr>
        <w:t>(A)</w:t>
      </w:r>
      <w:r w:rsidRPr="00FA388C">
        <w:rPr>
          <w:color w:val="000000" w:themeColor="text1"/>
        </w:rPr>
        <w:tab/>
      </w:r>
      <w:r w:rsidR="00637C01" w:rsidRPr="00FA388C">
        <w:rPr>
          <w:color w:val="000000" w:themeColor="text1"/>
        </w:rPr>
        <w:t xml:space="preserve">Who prepared the IGCE, </w:t>
      </w:r>
    </w:p>
    <w:p w14:paraId="158C3BC0" w14:textId="77777777" w:rsidR="00637C01" w:rsidRPr="00FA388C" w:rsidRDefault="00FB01F4" w:rsidP="00FB01F4">
      <w:pPr>
        <w:pStyle w:val="List4"/>
        <w:rPr>
          <w:color w:val="000000" w:themeColor="text1"/>
        </w:rPr>
      </w:pPr>
      <w:r w:rsidRPr="00FA388C">
        <w:rPr>
          <w:color w:val="000000" w:themeColor="text1"/>
        </w:rPr>
        <w:t>(B)</w:t>
      </w:r>
      <w:r w:rsidRPr="00FA388C">
        <w:rPr>
          <w:color w:val="000000" w:themeColor="text1"/>
        </w:rPr>
        <w:tab/>
      </w:r>
      <w:r w:rsidR="00637C01">
        <w:rPr>
          <w:color w:val="000000" w:themeColor="text1"/>
        </w:rPr>
        <w:t>The date the IGCE was finalized;</w:t>
      </w:r>
      <w:r w:rsidR="00637C01" w:rsidRPr="00FA388C">
        <w:rPr>
          <w:color w:val="000000" w:themeColor="text1"/>
        </w:rPr>
        <w:t xml:space="preserve"> and </w:t>
      </w:r>
    </w:p>
    <w:p w14:paraId="3FDCFABC" w14:textId="77777777" w:rsidR="00637C01" w:rsidRPr="00AE44A8" w:rsidRDefault="00FB01F4" w:rsidP="00FB01F4">
      <w:pPr>
        <w:pStyle w:val="List4"/>
        <w:rPr>
          <w:color w:val="000000" w:themeColor="text1"/>
        </w:rPr>
      </w:pPr>
      <w:r w:rsidRPr="00AE44A8">
        <w:rPr>
          <w:color w:val="000000" w:themeColor="text1"/>
        </w:rPr>
        <w:t>(C)</w:t>
      </w:r>
      <w:r w:rsidRPr="00AE44A8">
        <w:rPr>
          <w:color w:val="000000" w:themeColor="text1"/>
        </w:rPr>
        <w:tab/>
      </w:r>
      <w:r w:rsidR="00637C01" w:rsidRPr="00FA388C">
        <w:rPr>
          <w:color w:val="000000" w:themeColor="text1"/>
        </w:rPr>
        <w:t xml:space="preserve">Confirm that a narrative basis for the IGCE is included in the IGCE document and is adequate to use for evaluation and/or negotiation purposes.  </w:t>
      </w:r>
    </w:p>
    <w:p w14:paraId="1B8BCACD" w14:textId="77777777" w:rsidR="00637C01" w:rsidRDefault="00637C01" w:rsidP="000A270E">
      <w:pPr>
        <w:pStyle w:val="Heading4"/>
      </w:pPr>
      <w:bookmarkStart w:id="36" w:name="BM404_2"/>
      <w:bookmarkStart w:id="37" w:name="BM404_70"/>
      <w:bookmarkStart w:id="38" w:name="_Toc75352599"/>
      <w:bookmarkEnd w:id="36"/>
      <w:bookmarkEnd w:id="37"/>
      <w:r>
        <w:t>5615.404-70 DD Form 1547, Record of Weighted Guidelines Method Application.</w:t>
      </w:r>
      <w:bookmarkEnd w:id="38"/>
    </w:p>
    <w:p w14:paraId="5CEFDF68" w14:textId="77777777" w:rsidR="00637C01" w:rsidRDefault="00FB01F4" w:rsidP="00FB01F4">
      <w:pPr>
        <w:pStyle w:val="List1"/>
      </w:pPr>
      <w:r>
        <w:t>(a)</w:t>
      </w:r>
      <w:r>
        <w:tab/>
      </w:r>
      <w:r w:rsidR="00637C01">
        <w:t xml:space="preserve">The weighting assigned will be justified in the Business Clearance Memorandum (BCM). </w:t>
      </w:r>
    </w:p>
    <w:p w14:paraId="795A76D0" w14:textId="77777777" w:rsidR="00637C01" w:rsidRDefault="00FB01F4" w:rsidP="00FB01F4">
      <w:pPr>
        <w:pStyle w:val="List1"/>
      </w:pPr>
      <w:r>
        <w:t>(b)</w:t>
      </w:r>
      <w:r>
        <w:tab/>
      </w:r>
      <w:r w:rsidR="00637C01">
        <w:t>The Contracting Officer must include the completed DD Form 1547 in the contract file sent to the SOF AT&amp;L-K Review Board for all actions covered in this Subpart that require review.</w:t>
      </w:r>
    </w:p>
    <w:p w14:paraId="1E8D0832" w14:textId="77777777" w:rsidR="00637C01" w:rsidRDefault="00637C01" w:rsidP="000A270E">
      <w:pPr>
        <w:pStyle w:val="Heading3"/>
      </w:pPr>
      <w:bookmarkStart w:id="39" w:name="BM406"/>
      <w:bookmarkStart w:id="40" w:name="_Toc75352600"/>
      <w:bookmarkEnd w:id="39"/>
      <w:r>
        <w:t>5615.406 Documentation.</w:t>
      </w:r>
      <w:bookmarkEnd w:id="40"/>
    </w:p>
    <w:p w14:paraId="238018BE" w14:textId="77777777" w:rsidR="00637C01" w:rsidRDefault="00637C01" w:rsidP="00637C01">
      <w:pPr>
        <w:spacing w:after="100"/>
        <w:rPr>
          <w:rFonts w:ascii="Arial" w:hAnsi="Arial" w:cs="Arial"/>
          <w:i/>
          <w:color w:val="000000"/>
          <w:sz w:val="20"/>
        </w:rPr>
      </w:pPr>
      <w:r>
        <w:rPr>
          <w:rFonts w:ascii="Arial" w:hAnsi="Arial" w:cs="Arial"/>
          <w:i/>
          <w:color w:val="000000"/>
          <w:sz w:val="20"/>
        </w:rPr>
        <w:t>(Revised December 2015)</w:t>
      </w:r>
    </w:p>
    <w:p w14:paraId="0441FBCE" w14:textId="77777777" w:rsidR="00637C01" w:rsidRDefault="00637C01" w:rsidP="00637C01">
      <w:pPr>
        <w:spacing w:after="100"/>
        <w:rPr>
          <w:rFonts w:ascii="Arial" w:hAnsi="Arial" w:cs="Arial"/>
          <w:b/>
          <w:color w:val="000000"/>
          <w:sz w:val="20"/>
        </w:rPr>
      </w:pPr>
      <w:r>
        <w:rPr>
          <w:rFonts w:ascii="Arial" w:hAnsi="Arial" w:cs="Arial"/>
          <w:color w:val="000000"/>
          <w:sz w:val="20"/>
        </w:rPr>
        <w:t xml:space="preserve">See DFARS </w:t>
      </w:r>
      <w:hyperlink r:id="rId30" w:anchor="_Toc37756395" w:history="1">
        <w:r w:rsidRPr="008E479F">
          <w:rPr>
            <w:rStyle w:val="Hyperlink"/>
            <w:rFonts w:ascii="Arial" w:hAnsi="Arial" w:cs="Arial"/>
            <w:sz w:val="20"/>
          </w:rPr>
          <w:t>PGI 215.406-3</w:t>
        </w:r>
      </w:hyperlink>
      <w:r>
        <w:rPr>
          <w:rFonts w:ascii="Arial" w:hAnsi="Arial" w:cs="Arial"/>
          <w:color w:val="000000"/>
          <w:sz w:val="20"/>
        </w:rPr>
        <w:t xml:space="preserve"> for guidance on the use of the Contract Business Analysis Repository (CBAR) for all negotiated pricing actions exceeding $25M and definitized or awarded actions over $100M.</w:t>
      </w:r>
    </w:p>
    <w:p w14:paraId="7265CBF3" w14:textId="77777777" w:rsidR="00637C01" w:rsidRDefault="00637C01" w:rsidP="000A270E">
      <w:pPr>
        <w:pStyle w:val="Heading4"/>
      </w:pPr>
      <w:bookmarkStart w:id="41" w:name="BM406_1"/>
      <w:bookmarkStart w:id="42" w:name="_Toc75352601"/>
      <w:bookmarkEnd w:id="41"/>
      <w:r>
        <w:t xml:space="preserve">5615.406-1 </w:t>
      </w:r>
      <w:proofErr w:type="spellStart"/>
      <w:r>
        <w:t>Prenegotiation</w:t>
      </w:r>
      <w:proofErr w:type="spellEnd"/>
      <w:r>
        <w:t xml:space="preserve"> Objectives.</w:t>
      </w:r>
      <w:bookmarkEnd w:id="42"/>
    </w:p>
    <w:p w14:paraId="464E195F" w14:textId="77777777" w:rsidR="00637C01" w:rsidRDefault="00637C01" w:rsidP="00637C01">
      <w:pPr>
        <w:spacing w:after="120"/>
        <w:rPr>
          <w:rFonts w:ascii="Arial" w:hAnsi="Arial" w:cs="Arial"/>
          <w:bCs/>
          <w:i/>
          <w:sz w:val="20"/>
        </w:rPr>
      </w:pPr>
      <w:r>
        <w:rPr>
          <w:rFonts w:ascii="Arial" w:hAnsi="Arial" w:cs="Arial"/>
          <w:i/>
          <w:sz w:val="20"/>
        </w:rPr>
        <w:t>(Revised January 2014)</w:t>
      </w:r>
    </w:p>
    <w:p w14:paraId="3D302129" w14:textId="77777777" w:rsidR="00637C01" w:rsidRDefault="00FB01F4" w:rsidP="00FB01F4">
      <w:pPr>
        <w:pStyle w:val="List1"/>
      </w:pPr>
      <w:r>
        <w:t>(a)</w:t>
      </w:r>
      <w:r>
        <w:tab/>
      </w:r>
      <w:r w:rsidR="00637C01">
        <w:t xml:space="preserve">Contracting officers shall obtain Business Clearance approval prior to </w:t>
      </w:r>
      <w:proofErr w:type="gramStart"/>
      <w:r w:rsidR="00637C01">
        <w:t>entering into</w:t>
      </w:r>
      <w:proofErr w:type="gramEnd"/>
      <w:r w:rsidR="00637C01">
        <w:t xml:space="preserve">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w14:paraId="7A74FEF4" w14:textId="77777777" w:rsidR="00637C01" w:rsidRDefault="00FB01F4" w:rsidP="00FB01F4">
      <w:pPr>
        <w:pStyle w:val="List1"/>
      </w:pPr>
      <w:r>
        <w:t>(b)</w:t>
      </w:r>
      <w:r>
        <w:tab/>
      </w:r>
      <w:r w:rsidR="00637C01">
        <w:t xml:space="preserve">Business Clearance documentation shall include the appropriate documents listed in the Review Package Contents Checklist at </w:t>
      </w:r>
      <w:hyperlink r:id="rId31" w:anchor="s01_21" w:history="1">
        <w:r w:rsidR="00637C01">
          <w:rPr>
            <w:rStyle w:val="Hyperlink"/>
          </w:rPr>
          <w:t>5601-1.1</w:t>
        </w:r>
      </w:hyperlink>
      <w:r w:rsidR="00637C01">
        <w:t xml:space="preserve"> in accordance with </w:t>
      </w:r>
      <w:hyperlink r:id="rId32" w:history="1">
        <w:r w:rsidR="00637C01">
          <w:rPr>
            <w:rStyle w:val="Hyperlink"/>
          </w:rPr>
          <w:t>Attachment 5601-1</w:t>
        </w:r>
      </w:hyperlink>
      <w:r w:rsidR="00637C01">
        <w:t xml:space="preserve"> on competitive acquisitions.</w:t>
      </w:r>
    </w:p>
    <w:p w14:paraId="7565C768" w14:textId="3E05A10B" w:rsidR="00637C01" w:rsidRDefault="00637C01" w:rsidP="000A270E">
      <w:pPr>
        <w:pStyle w:val="Heading4"/>
        <w:rPr>
          <w:highlight w:val="red"/>
        </w:rPr>
      </w:pPr>
      <w:bookmarkStart w:id="43" w:name="BM406_3"/>
      <w:bookmarkStart w:id="44" w:name="_Toc75352602"/>
      <w:bookmarkEnd w:id="43"/>
      <w:r>
        <w:t xml:space="preserve">5615.406-3-90 Documenting the Negotiation. </w:t>
      </w:r>
      <w:bookmarkEnd w:id="44"/>
    </w:p>
    <w:p w14:paraId="5C9FC8DB" w14:textId="77777777" w:rsidR="00637C01" w:rsidRDefault="00637C01" w:rsidP="00637C01">
      <w:pPr>
        <w:spacing w:after="120"/>
        <w:rPr>
          <w:rFonts w:ascii="Arial" w:hAnsi="Arial" w:cs="Arial"/>
          <w:bCs/>
          <w:i/>
          <w:sz w:val="20"/>
        </w:rPr>
      </w:pPr>
      <w:r>
        <w:rPr>
          <w:rFonts w:ascii="Arial" w:hAnsi="Arial" w:cs="Arial"/>
          <w:i/>
          <w:sz w:val="20"/>
        </w:rPr>
        <w:t>(Revised June 2018)</w:t>
      </w:r>
    </w:p>
    <w:p w14:paraId="78E95EEF" w14:textId="10DB20AD" w:rsidR="00637C01" w:rsidRDefault="00FB01F4" w:rsidP="00FB01F4">
      <w:pPr>
        <w:pStyle w:val="List1"/>
      </w:pPr>
      <w:r>
        <w:t>(a)</w:t>
      </w:r>
      <w:r>
        <w:tab/>
      </w:r>
      <w:r w:rsidR="00637C01">
        <w:t>The Business Clearance Memorandum (</w:t>
      </w:r>
      <w:r w:rsidR="00637C01" w:rsidRPr="00694224">
        <w:t>BCM</w:t>
      </w:r>
      <w:r w:rsidR="00637C01">
        <w:t>),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w14:paraId="2BEBEDD0" w14:textId="151212E6" w:rsidR="00637C01" w:rsidRDefault="00FB01F4" w:rsidP="00FB01F4">
      <w:pPr>
        <w:pStyle w:val="List1"/>
      </w:pPr>
      <w:r>
        <w:t>(b)</w:t>
      </w:r>
      <w:r>
        <w:tab/>
      </w:r>
      <w:r w:rsidR="00637C01">
        <w:t xml:space="preserve">The Contracting Officer shall obtain Contract Clearance approval after completion of negotiations or discussions and prior to award.  The </w:t>
      </w:r>
      <w:r w:rsidR="00637C01" w:rsidRPr="00694224">
        <w:t>Request for Clearance template</w:t>
      </w:r>
      <w:r w:rsidR="00637C01">
        <w:t xml:space="preserve"> (Appendix J of the Source Selection Procedures) can be found in the DCG Table of Contents</w:t>
      </w:r>
      <w:r w:rsidR="00637C01" w:rsidRPr="00DB0302">
        <w:t>.</w:t>
      </w:r>
      <w:r w:rsidR="00637C01">
        <w:t xml:space="preserve">  The completed BCM including post-negotiation information shall be submitted.</w:t>
      </w:r>
    </w:p>
    <w:p w14:paraId="150F0920" w14:textId="77777777" w:rsidR="00637C01" w:rsidRDefault="00FB01F4" w:rsidP="00FB01F4">
      <w:pPr>
        <w:pStyle w:val="List1"/>
      </w:pPr>
      <w:r>
        <w:t>(c)</w:t>
      </w:r>
      <w:r>
        <w:tab/>
      </w:r>
      <w:r w:rsidR="00637C01">
        <w:t xml:space="preserve">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 </w:t>
      </w:r>
    </w:p>
    <w:p w14:paraId="7CDDCBD1" w14:textId="77777777" w:rsidR="00637C01" w:rsidRDefault="00FB01F4" w:rsidP="00FB01F4">
      <w:pPr>
        <w:pStyle w:val="List1"/>
      </w:pPr>
      <w:r>
        <w:t>(d)</w:t>
      </w:r>
      <w:r>
        <w:tab/>
      </w:r>
      <w:r w:rsidR="00637C01">
        <w:t xml:space="preserve">Past performance evaluation documentation shall address reports obtained through the Federal Awardee Performance and Integrity Information System (FAPIIS) or when applicable, state that no information on the contractor was found in FAPIIS. </w:t>
      </w:r>
    </w:p>
    <w:p w14:paraId="63E0FDCB" w14:textId="77777777" w:rsidR="00637C01" w:rsidRDefault="00FB01F4" w:rsidP="00FB01F4">
      <w:pPr>
        <w:pStyle w:val="List1"/>
      </w:pPr>
      <w:r>
        <w:t>(e)</w:t>
      </w:r>
      <w:r>
        <w:tab/>
      </w:r>
      <w:r w:rsidR="00637C01">
        <w:t xml:space="preserve">The BCM must address the subcontract plan when applicable in accordance with </w:t>
      </w:r>
      <w:hyperlink r:id="rId33" w:anchor="i1100205" w:history="1">
        <w:r w:rsidR="00637C01">
          <w:rPr>
            <w:rStyle w:val="Hyperlink"/>
          </w:rPr>
          <w:t>FAR 19.7</w:t>
        </w:r>
      </w:hyperlink>
      <w:r w:rsidR="00637C01">
        <w:t xml:space="preserve"> and </w:t>
      </w:r>
      <w:hyperlink r:id="rId34" w:anchor="id1617MA0D0IU" w:history="1">
        <w:r w:rsidR="00637C01">
          <w:rPr>
            <w:rStyle w:val="Hyperlink"/>
          </w:rPr>
          <w:t>FAR 44.1</w:t>
        </w:r>
      </w:hyperlink>
      <w:r w:rsidR="00637C01">
        <w:t>.</w:t>
      </w:r>
    </w:p>
    <w:p w14:paraId="4975521A" w14:textId="77777777" w:rsidR="00637C01" w:rsidRDefault="00FB01F4" w:rsidP="00FB01F4">
      <w:pPr>
        <w:pStyle w:val="List1"/>
      </w:pPr>
      <w:r>
        <w:t>(f)</w:t>
      </w:r>
      <w:r>
        <w:tab/>
      </w:r>
      <w:r w:rsidR="00637C01">
        <w:t>The Contracting Officer shall insure that all copies of the BCM are marked "FOR OFFICIAL USE ONLY."</w:t>
      </w:r>
    </w:p>
    <w:p w14:paraId="34DB84DD" w14:textId="77777777" w:rsidR="00637C01" w:rsidRDefault="00FB01F4" w:rsidP="00FB01F4">
      <w:pPr>
        <w:pStyle w:val="List1"/>
      </w:pPr>
      <w:r>
        <w:t>(g)</w:t>
      </w:r>
      <w:r>
        <w:tab/>
      </w:r>
      <w:r w:rsidR="00637C01">
        <w:t xml:space="preserve">The Determination of Responsibility need not be a separate document when the information required by </w:t>
      </w:r>
      <w:hyperlink r:id="rId35" w:anchor="i1116049" w:history="1">
        <w:r w:rsidR="00637C01">
          <w:rPr>
            <w:rStyle w:val="Hyperlink"/>
          </w:rPr>
          <w:t>FAR 9.1</w:t>
        </w:r>
      </w:hyperlink>
      <w:r w:rsidR="00637C01">
        <w:t xml:space="preserve"> is contained within the BCM.</w:t>
      </w:r>
    </w:p>
    <w:p w14:paraId="6484EED2" w14:textId="77777777" w:rsidR="00637C01" w:rsidRDefault="00637C01" w:rsidP="000A270E">
      <w:pPr>
        <w:pStyle w:val="Heading3"/>
      </w:pPr>
      <w:bookmarkStart w:id="45" w:name="BM408"/>
      <w:bookmarkStart w:id="46" w:name="_Toc75352603"/>
      <w:bookmarkEnd w:id="45"/>
      <w:r>
        <w:t>5615.408 Solicitation Provisions and Contract Clauses.</w:t>
      </w:r>
      <w:bookmarkEnd w:id="46"/>
    </w:p>
    <w:p w14:paraId="5ACAD4A4" w14:textId="77777777" w:rsidR="00637C01" w:rsidRPr="008C559D" w:rsidRDefault="00637C01" w:rsidP="00637C01">
      <w:pPr>
        <w:rPr>
          <w:rFonts w:ascii="Arial" w:hAnsi="Arial" w:cs="Arial"/>
          <w:i/>
          <w:sz w:val="20"/>
        </w:rPr>
      </w:pPr>
      <w:r>
        <w:rPr>
          <w:rFonts w:ascii="Arial" w:hAnsi="Arial" w:cs="Arial"/>
          <w:i/>
          <w:sz w:val="20"/>
        </w:rPr>
        <w:t>(Revised August 2017)</w:t>
      </w:r>
    </w:p>
    <w:p w14:paraId="324C7610" w14:textId="77777777" w:rsidR="00637C01" w:rsidRPr="002F6BBD" w:rsidRDefault="00FB01F4" w:rsidP="00FB01F4">
      <w:pPr>
        <w:pStyle w:val="List1"/>
      </w:pPr>
      <w:r w:rsidRPr="002F6BBD">
        <w:lastRenderedPageBreak/>
        <w:t>(n)</w:t>
      </w:r>
      <w:r w:rsidRPr="002F6BBD">
        <w:tab/>
      </w:r>
      <w:r w:rsidR="00637C01" w:rsidRPr="002F6BBD">
        <w:t xml:space="preserve">Contracting officers may include a provision substantially the same as the provision at </w:t>
      </w:r>
      <w:hyperlink r:id="rId36" w:anchor="BM215_9007" w:history="1">
        <w:r w:rsidR="00637C01" w:rsidRPr="002F6BBD">
          <w:rPr>
            <w:rStyle w:val="Hyperlink"/>
          </w:rPr>
          <w:t>5652.215-9007</w:t>
        </w:r>
      </w:hyperlink>
      <w:r w:rsidR="00637C01" w:rsidRPr="002F6BBD">
        <w:t xml:space="preserve">, Bill of Materials, in solicitations requiring cost analysis and the Contracting Officer wants offerors to submit a consolidated bill of materials. </w:t>
      </w:r>
    </w:p>
    <w:p w14:paraId="3A5A1F87" w14:textId="77777777" w:rsidR="00637C01" w:rsidRPr="002F6BBD" w:rsidRDefault="00FB01F4" w:rsidP="00FB01F4">
      <w:pPr>
        <w:pStyle w:val="List1"/>
      </w:pPr>
      <w:r w:rsidRPr="002F6BBD">
        <w:t>(o)</w:t>
      </w:r>
      <w:r w:rsidRPr="002F6BBD">
        <w:tab/>
      </w:r>
      <w:r w:rsidR="00637C01" w:rsidRPr="002F6BBD">
        <w:t xml:space="preserve">Contracting officers may include a provision substantially the same as the provision at </w:t>
      </w:r>
      <w:hyperlink r:id="rId37" w:anchor="BM215_9010" w:history="1">
        <w:r w:rsidR="00637C01" w:rsidRPr="002F6BBD">
          <w:rPr>
            <w:rStyle w:val="Hyperlink"/>
          </w:rPr>
          <w:t>5652.215-9010</w:t>
        </w:r>
      </w:hyperlink>
      <w:r w:rsidR="00637C01" w:rsidRPr="002F6BBD">
        <w:t xml:space="preserve">, Cost and Pricing Data Not Required, in solicitations when cost or pricing data is not required. </w:t>
      </w:r>
    </w:p>
    <w:p w14:paraId="2E783E1C" w14:textId="77777777" w:rsidR="00637C01" w:rsidRPr="002F6BBD" w:rsidRDefault="00FB01F4" w:rsidP="00FB01F4">
      <w:pPr>
        <w:pStyle w:val="List1"/>
      </w:pPr>
      <w:r w:rsidRPr="002F6BBD">
        <w:t>(p)</w:t>
      </w:r>
      <w:r w:rsidRPr="002F6BBD">
        <w:tab/>
      </w:r>
      <w:r w:rsidR="00637C01" w:rsidRPr="002F6BBD">
        <w:rPr>
          <w:i/>
        </w:rPr>
        <w:t>(Removed August 2017)</w:t>
      </w:r>
      <w:r w:rsidR="00637C01" w:rsidRPr="002F6BBD">
        <w:t xml:space="preserve"> </w:t>
      </w:r>
    </w:p>
    <w:p w14:paraId="55F37743" w14:textId="77777777" w:rsidR="00637C01" w:rsidRPr="002F6BBD" w:rsidRDefault="00FB01F4" w:rsidP="00FB01F4">
      <w:pPr>
        <w:pStyle w:val="List1"/>
      </w:pPr>
      <w:r w:rsidRPr="002F6BBD">
        <w:t>(q)</w:t>
      </w:r>
      <w:r w:rsidRPr="002F6BBD">
        <w:tab/>
      </w:r>
      <w:r w:rsidR="00637C01" w:rsidRPr="002F6BBD">
        <w:rPr>
          <w:i/>
        </w:rPr>
        <w:t>(Removed August 2017)</w:t>
      </w:r>
      <w:r w:rsidR="00637C01" w:rsidRPr="002F6BBD">
        <w:t xml:space="preserve"> </w:t>
      </w:r>
    </w:p>
    <w:p w14:paraId="78331CEE" w14:textId="77777777" w:rsidR="00637C01" w:rsidRPr="002F6BBD" w:rsidRDefault="00FB01F4" w:rsidP="00FB01F4">
      <w:pPr>
        <w:pStyle w:val="List1"/>
      </w:pPr>
      <w:r w:rsidRPr="002F6BBD">
        <w:t>(r)</w:t>
      </w:r>
      <w:r w:rsidRPr="002F6BBD">
        <w:tab/>
      </w:r>
      <w:r w:rsidR="00637C01" w:rsidRPr="002F6BBD">
        <w:rPr>
          <w:i/>
        </w:rPr>
        <w:t>(Removed August 2017)</w:t>
      </w:r>
      <w:r w:rsidR="00637C01" w:rsidRPr="002F6BBD">
        <w:t xml:space="preserve"> </w:t>
      </w:r>
    </w:p>
    <w:p w14:paraId="5BE9BD43" w14:textId="77777777" w:rsidR="00637C01" w:rsidRDefault="00637C01" w:rsidP="000A270E">
      <w:pPr>
        <w:pStyle w:val="Heading2"/>
      </w:pPr>
      <w:bookmarkStart w:id="47" w:name="_Toc75352604"/>
      <w:r>
        <w:t>SUBPART 5615.5 - PREAWARD, AWARD, AND POSTAWARD NOTIFICATIONS, PROTESTS, AND MISTAKES</w:t>
      </w:r>
      <w:bookmarkEnd w:id="47"/>
    </w:p>
    <w:p w14:paraId="310E9546" w14:textId="77777777" w:rsidR="00637C01" w:rsidRDefault="00637C01" w:rsidP="00637C01">
      <w:pPr>
        <w:spacing w:after="120"/>
        <w:rPr>
          <w:rFonts w:ascii="Arial" w:hAnsi="Arial" w:cs="Arial"/>
          <w:i/>
          <w:sz w:val="20"/>
        </w:rPr>
      </w:pPr>
      <w:r>
        <w:rPr>
          <w:rFonts w:ascii="Arial" w:hAnsi="Arial" w:cs="Arial"/>
          <w:i/>
          <w:sz w:val="20"/>
        </w:rPr>
        <w:t>(Added July 2009)</w:t>
      </w:r>
    </w:p>
    <w:p w14:paraId="1781616B" w14:textId="77777777" w:rsidR="00637C01" w:rsidRDefault="00637C01" w:rsidP="000A270E">
      <w:pPr>
        <w:pStyle w:val="Heading3"/>
      </w:pPr>
      <w:bookmarkStart w:id="48" w:name="BM15_505"/>
      <w:bookmarkStart w:id="49" w:name="BM15_502"/>
      <w:bookmarkStart w:id="50" w:name="_Toc75352605"/>
      <w:bookmarkEnd w:id="48"/>
      <w:bookmarkEnd w:id="49"/>
      <w:r>
        <w:t>5615.503 Notifications to Unsuccessful Offerors.</w:t>
      </w:r>
      <w:bookmarkEnd w:id="50"/>
    </w:p>
    <w:p w14:paraId="5983082E" w14:textId="77777777" w:rsidR="00637C01" w:rsidRDefault="00637C01" w:rsidP="00637C01">
      <w:pPr>
        <w:spacing w:after="100"/>
        <w:rPr>
          <w:rFonts w:ascii="Arial" w:hAnsi="Arial" w:cs="Arial"/>
          <w:i/>
          <w:sz w:val="20"/>
        </w:rPr>
      </w:pPr>
      <w:r>
        <w:rPr>
          <w:rFonts w:ascii="Arial" w:hAnsi="Arial" w:cs="Arial"/>
          <w:i/>
          <w:sz w:val="20"/>
        </w:rPr>
        <w:t>(Added February 2014)</w:t>
      </w:r>
    </w:p>
    <w:p w14:paraId="12DDC367" w14:textId="77777777" w:rsidR="00637C01" w:rsidRDefault="00FB01F4" w:rsidP="00FB01F4">
      <w:pPr>
        <w:pStyle w:val="List1"/>
      </w:pPr>
      <w:r>
        <w:t>(a)</w:t>
      </w:r>
      <w:r>
        <w:tab/>
      </w:r>
      <w:proofErr w:type="spellStart"/>
      <w:r w:rsidR="00637C01">
        <w:t>Preaward</w:t>
      </w:r>
      <w:proofErr w:type="spellEnd"/>
      <w:r w:rsidR="00637C01">
        <w:t xml:space="preserve"> notices.</w:t>
      </w:r>
    </w:p>
    <w:p w14:paraId="609DEF1A" w14:textId="77777777" w:rsidR="00637C01" w:rsidRDefault="00FB01F4" w:rsidP="00FB01F4">
      <w:pPr>
        <w:pStyle w:val="List2"/>
      </w:pPr>
      <w:r>
        <w:t>(2)</w:t>
      </w:r>
      <w:r>
        <w:tab/>
      </w:r>
      <w:proofErr w:type="spellStart"/>
      <w:r w:rsidR="00637C01">
        <w:t>Preaward</w:t>
      </w:r>
      <w:proofErr w:type="spellEnd"/>
      <w:r w:rsidR="00637C01">
        <w:t xml:space="preserve"> notices for small business programs.</w:t>
      </w:r>
    </w:p>
    <w:p w14:paraId="25EAAA7D" w14:textId="77777777" w:rsidR="00637C01" w:rsidRPr="000A270E" w:rsidRDefault="000A270E" w:rsidP="000A270E">
      <w:pPr>
        <w:pStyle w:val="List3"/>
      </w:pPr>
      <w:r w:rsidRPr="000A270E">
        <w:t xml:space="preserve">(iii) </w:t>
      </w:r>
      <w:r w:rsidR="00637C01" w:rsidRPr="000A270E">
        <w:t xml:space="preserve">Even though FAR 15.503(a)(2)(iii) does not require a </w:t>
      </w:r>
      <w:proofErr w:type="spellStart"/>
      <w:r w:rsidR="00637C01" w:rsidRPr="000A270E">
        <w:t>preaward</w:t>
      </w:r>
      <w:proofErr w:type="spellEnd"/>
      <w:r w:rsidR="00637C01" w:rsidRPr="000A270E">
        <w:t xml:space="preserve"> notice when the contract is entered into under the 8(a) </w:t>
      </w:r>
      <w:proofErr w:type="gramStart"/>
      <w:r w:rsidR="00637C01" w:rsidRPr="000A270E">
        <w:t>program</w:t>
      </w:r>
      <w:proofErr w:type="gramEnd"/>
      <w:r w:rsidR="00637C01" w:rsidRPr="000A270E">
        <w:t xml:space="preserve">, USSOCOM contracting officers are required to send </w:t>
      </w:r>
      <w:proofErr w:type="spellStart"/>
      <w:r w:rsidR="00637C01" w:rsidRPr="000A270E">
        <w:t>preaward</w:t>
      </w:r>
      <w:proofErr w:type="spellEnd"/>
      <w:r w:rsidR="00637C01" w:rsidRPr="000A270E">
        <w:t xml:space="preserve"> notices to all unsuccessful offerors for competitive 8(a) procurements.</w:t>
      </w:r>
    </w:p>
    <w:p w14:paraId="369B426C" w14:textId="77777777" w:rsidR="00637C01" w:rsidRDefault="00637C01" w:rsidP="000A270E">
      <w:pPr>
        <w:pStyle w:val="Heading3"/>
      </w:pPr>
      <w:bookmarkStart w:id="51" w:name="_Toc75352606"/>
      <w:r>
        <w:t xml:space="preserve">5615.505 </w:t>
      </w:r>
      <w:proofErr w:type="spellStart"/>
      <w:r>
        <w:t>Preaward</w:t>
      </w:r>
      <w:proofErr w:type="spellEnd"/>
      <w:r>
        <w:t xml:space="preserve"> Debriefing of Offerors.</w:t>
      </w:r>
      <w:bookmarkEnd w:id="51"/>
    </w:p>
    <w:p w14:paraId="7D4FE7DF" w14:textId="77777777" w:rsidR="00637C01" w:rsidRDefault="00637C01" w:rsidP="000A270E">
      <w:pPr>
        <w:pStyle w:val="List1"/>
        <w:rPr>
          <w:b/>
        </w:rPr>
      </w:pPr>
      <w: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w:p w14:paraId="7D7F5084" w14:textId="77777777" w:rsidR="00637C01" w:rsidRDefault="00637C01" w:rsidP="000A270E">
      <w:pPr>
        <w:pStyle w:val="Heading3"/>
      </w:pPr>
      <w:bookmarkStart w:id="52" w:name="BM15_506"/>
      <w:bookmarkStart w:id="53" w:name="_Toc75352607"/>
      <w:bookmarkEnd w:id="52"/>
      <w:r>
        <w:t xml:space="preserve">5615.506 </w:t>
      </w:r>
      <w:proofErr w:type="spellStart"/>
      <w:r>
        <w:t>Postaward</w:t>
      </w:r>
      <w:proofErr w:type="spellEnd"/>
      <w:r>
        <w:t xml:space="preserve"> Debriefing of Offerors.</w:t>
      </w:r>
      <w:bookmarkEnd w:id="53"/>
    </w:p>
    <w:p w14:paraId="1840D78F" w14:textId="77777777" w:rsidR="00637C01" w:rsidRDefault="00637C01" w:rsidP="000A270E">
      <w:pPr>
        <w:pStyle w:val="List1"/>
        <w:rPr>
          <w:b/>
        </w:rPr>
      </w:pPr>
      <w:r>
        <w:t>(</w:t>
      </w:r>
      <w:proofErr w:type="spellStart"/>
      <w:r>
        <w:t>i</w:t>
      </w:r>
      <w:proofErr w:type="spellEnd"/>
      <w:r>
        <w:t xml:space="preserve">) Follow the guidelines in 5615.505 </w:t>
      </w:r>
      <w:proofErr w:type="spellStart"/>
      <w:r>
        <w:t>Preaward</w:t>
      </w:r>
      <w:proofErr w:type="spellEnd"/>
      <w:r>
        <w:t xml:space="preserve"> Debriefing to Offerors.</w:t>
      </w:r>
    </w:p>
    <w:p w14:paraId="0A9A4951" w14:textId="77777777" w:rsidR="00637C01" w:rsidRDefault="00637C01" w:rsidP="000A270E">
      <w:pPr>
        <w:pStyle w:val="Heading2"/>
      </w:pPr>
      <w:bookmarkStart w:id="54" w:name="BM15_9001"/>
      <w:bookmarkStart w:id="55" w:name="_Toc75352608"/>
      <w:bookmarkEnd w:id="54"/>
      <w:r>
        <w:t>SUBPART 5615.6 UNSOLICITED PROPOSALS</w:t>
      </w:r>
      <w:bookmarkEnd w:id="55"/>
    </w:p>
    <w:p w14:paraId="5BFB5D06" w14:textId="77777777" w:rsidR="00637C01" w:rsidRDefault="00637C01" w:rsidP="000A270E">
      <w:pPr>
        <w:pStyle w:val="Heading3"/>
      </w:pPr>
      <w:bookmarkStart w:id="56" w:name="BM604"/>
      <w:bookmarkStart w:id="57" w:name="_Toc75352609"/>
      <w:bookmarkEnd w:id="56"/>
      <w:r>
        <w:t>5615.604 Agency Points of Contact.</w:t>
      </w:r>
      <w:bookmarkEnd w:id="57"/>
    </w:p>
    <w:p w14:paraId="552C9CA6" w14:textId="77777777" w:rsidR="00637C01" w:rsidRDefault="00637C01" w:rsidP="00637C01">
      <w:pPr>
        <w:spacing w:after="100"/>
        <w:rPr>
          <w:rFonts w:ascii="Arial" w:hAnsi="Arial" w:cs="Arial"/>
          <w:i/>
          <w:sz w:val="20"/>
        </w:rPr>
      </w:pPr>
      <w:r>
        <w:rPr>
          <w:rFonts w:ascii="Arial" w:hAnsi="Arial" w:cs="Arial"/>
          <w:i/>
          <w:sz w:val="20"/>
        </w:rPr>
        <w:t>(Revised March 2012)</w:t>
      </w:r>
    </w:p>
    <w:p w14:paraId="2B82749B" w14:textId="77777777" w:rsidR="00637C01" w:rsidRDefault="00637C01" w:rsidP="00637C01">
      <w:pPr>
        <w:spacing w:after="120"/>
        <w:rPr>
          <w:rFonts w:ascii="Arial" w:hAnsi="Arial" w:cs="Arial"/>
          <w:sz w:val="20"/>
        </w:rPr>
      </w:pPr>
      <w:r>
        <w:rPr>
          <w:rFonts w:ascii="Arial" w:hAnsi="Arial" w:cs="Arial"/>
          <w:sz w:val="20"/>
        </w:rPr>
        <w:t xml:space="preserve">HQ, USSOCOM Unsolicited Proposal Point of Contact shall be the Technical and Industrial Liaison Office (TILO) (SOF AT&amp;L-AS). </w:t>
      </w:r>
    </w:p>
    <w:p w14:paraId="46C03227" w14:textId="77777777" w:rsidR="00637C01" w:rsidRDefault="00637C01" w:rsidP="000A270E">
      <w:pPr>
        <w:pStyle w:val="Heading3"/>
      </w:pPr>
      <w:bookmarkStart w:id="58" w:name="_Toc75352610"/>
      <w:r>
        <w:t>5615.606 Agency Procedures.</w:t>
      </w:r>
      <w:bookmarkEnd w:id="58"/>
    </w:p>
    <w:p w14:paraId="5650E5D2" w14:textId="77777777" w:rsidR="00637C01" w:rsidRDefault="00637C01" w:rsidP="00637C01">
      <w:pPr>
        <w:spacing w:after="100"/>
        <w:rPr>
          <w:rFonts w:ascii="Arial" w:hAnsi="Arial" w:cs="Arial"/>
          <w:i/>
          <w:sz w:val="20"/>
        </w:rPr>
      </w:pPr>
      <w:r>
        <w:rPr>
          <w:rFonts w:ascii="Arial" w:hAnsi="Arial" w:cs="Arial"/>
          <w:i/>
          <w:sz w:val="20"/>
        </w:rPr>
        <w:t>(Revised March 2012)</w:t>
      </w:r>
    </w:p>
    <w:p w14:paraId="788D9974" w14:textId="77777777" w:rsidR="00637C01" w:rsidRDefault="00637C01" w:rsidP="00637C01">
      <w:pPr>
        <w:rPr>
          <w:rFonts w:ascii="Arial" w:hAnsi="Arial" w:cs="Arial"/>
          <w:sz w:val="20"/>
        </w:rPr>
      </w:pPr>
      <w:r>
        <w:rPr>
          <w:rFonts w:ascii="Arial" w:hAnsi="Arial" w:cs="Arial"/>
          <w:sz w:val="20"/>
        </w:rPr>
        <w:t>Contracting offices with the expertise and resources to do so shall process unsolicited proposals submitted to the activity. Those contracting offices without the resources or expertise to process unsolicited proposals may contact TILO for assistance and guidance.</w:t>
      </w:r>
    </w:p>
    <w:p w14:paraId="6B44F41E" w14:textId="24B4322B" w:rsidR="00637C01" w:rsidRDefault="00637C01" w:rsidP="00637C01">
      <w:pPr>
        <w:rPr>
          <w:rFonts w:ascii="Arial" w:hAnsi="Arial" w:cs="Arial"/>
          <w:sz w:val="20"/>
        </w:rPr>
      </w:pPr>
    </w:p>
    <w:p w14:paraId="2FF55817" w14:textId="7DB015D9" w:rsidR="00AA453D" w:rsidRDefault="00AA453D" w:rsidP="0068123B">
      <w:pPr>
        <w:pStyle w:val="Heading2"/>
      </w:pPr>
      <w:bookmarkStart w:id="59" w:name="_Toc75352611"/>
      <w:r>
        <w:t xml:space="preserve">5615 </w:t>
      </w:r>
      <w:r w:rsidR="0068123B">
        <w:t>ATTACHMENTS</w:t>
      </w:r>
      <w:bookmarkEnd w:id="59"/>
    </w:p>
    <w:p w14:paraId="4F562233" w14:textId="4D03FA75" w:rsidR="00637C01" w:rsidRPr="0068123B" w:rsidRDefault="00637C01" w:rsidP="0068123B">
      <w:pPr>
        <w:pStyle w:val="Heading3"/>
        <w:rPr>
          <w:b w:val="0"/>
          <w:bCs w:val="0"/>
        </w:rPr>
      </w:pPr>
      <w:bookmarkStart w:id="60" w:name="_Toc75352612"/>
      <w:r w:rsidRPr="00694224">
        <w:rPr>
          <w:b w:val="0"/>
          <w:bCs w:val="0"/>
        </w:rPr>
        <w:t>Attachment 5615-1: BUSINESS CLEARANCE MEMORANDUM</w:t>
      </w:r>
      <w:bookmarkEnd w:id="60"/>
    </w:p>
    <w:p w14:paraId="366AEFBF" w14:textId="63F0F631" w:rsidR="00637C01" w:rsidRPr="0068123B" w:rsidRDefault="00637C01" w:rsidP="0068123B">
      <w:pPr>
        <w:pStyle w:val="Heading3"/>
        <w:rPr>
          <w:b w:val="0"/>
          <w:bCs w:val="0"/>
        </w:rPr>
      </w:pPr>
      <w:bookmarkStart w:id="61" w:name="_Toc75352613"/>
      <w:r w:rsidRPr="00694224">
        <w:rPr>
          <w:b w:val="0"/>
          <w:bCs w:val="0"/>
        </w:rPr>
        <w:t>Attachment 5615-2: BUSINESS CLEARANCE MEMORANDUM SIGNATURE PAGE</w:t>
      </w:r>
      <w:bookmarkEnd w:id="61"/>
    </w:p>
    <w:p w14:paraId="3F7C3779" w14:textId="77777777" w:rsidR="00637C01" w:rsidRPr="0068123B" w:rsidRDefault="00637C01" w:rsidP="00637C01">
      <w:pPr>
        <w:outlineLvl w:val="0"/>
        <w:rPr>
          <w:rFonts w:ascii="Arial" w:hAnsi="Arial" w:cs="Arial"/>
          <w:sz w:val="20"/>
        </w:rPr>
      </w:pPr>
    </w:p>
    <w:p w14:paraId="1B68E291" w14:textId="77777777" w:rsidR="000A270E" w:rsidRDefault="000A270E" w:rsidP="00637C01">
      <w:pPr>
        <w:outlineLvl w:val="0"/>
        <w:rPr>
          <w:rFonts w:ascii="Arial" w:hAnsi="Arial" w:cs="Arial"/>
          <w:sz w:val="20"/>
        </w:rPr>
      </w:pPr>
    </w:p>
    <w:p w14:paraId="21C8A4B4" w14:textId="77777777" w:rsidR="00637C01" w:rsidRPr="00AA453D" w:rsidRDefault="00637C01" w:rsidP="00AA453D">
      <w:pPr>
        <w:rPr>
          <w:rFonts w:ascii="Arial" w:hAnsi="Arial" w:cs="Arial"/>
          <w:sz w:val="20"/>
        </w:rPr>
      </w:pPr>
      <w:r w:rsidRPr="00AA453D">
        <w:rPr>
          <w:rFonts w:ascii="Arial" w:hAnsi="Arial" w:cs="Arial"/>
          <w:sz w:val="20"/>
        </w:rPr>
        <w:t>HQ, United States Special Operations Command</w:t>
      </w:r>
    </w:p>
    <w:p w14:paraId="29634091" w14:textId="77777777" w:rsidR="00637C01" w:rsidRPr="00AA453D" w:rsidRDefault="00637C01" w:rsidP="00AA453D">
      <w:pPr>
        <w:rPr>
          <w:rFonts w:ascii="Arial" w:hAnsi="Arial" w:cs="Arial"/>
          <w:sz w:val="20"/>
        </w:rPr>
      </w:pPr>
      <w:r w:rsidRPr="00AA453D">
        <w:rPr>
          <w:rFonts w:ascii="Arial" w:hAnsi="Arial" w:cs="Arial"/>
          <w:sz w:val="20"/>
        </w:rPr>
        <w:t xml:space="preserve">Special Operations Forces Acquisition, Technology, and Logistics (SOF AT&amp;L-K) </w:t>
      </w:r>
    </w:p>
    <w:p w14:paraId="5FB0D6D6" w14:textId="77777777" w:rsidR="00637C01" w:rsidRPr="00AA453D" w:rsidRDefault="00637C01" w:rsidP="00AA453D">
      <w:pPr>
        <w:rPr>
          <w:rFonts w:ascii="Arial" w:hAnsi="Arial" w:cs="Arial"/>
          <w:sz w:val="20"/>
        </w:rPr>
      </w:pPr>
      <w:r w:rsidRPr="00AA453D">
        <w:rPr>
          <w:rFonts w:ascii="Arial" w:hAnsi="Arial" w:cs="Arial"/>
          <w:sz w:val="20"/>
        </w:rPr>
        <w:t>SOFARS 5615</w:t>
      </w:r>
    </w:p>
    <w:p w14:paraId="1E2EB99E" w14:textId="77777777" w:rsidR="00637C01" w:rsidRPr="00AA453D" w:rsidRDefault="00637C01" w:rsidP="00AA453D">
      <w:pPr>
        <w:rPr>
          <w:rFonts w:ascii="Arial" w:hAnsi="Arial" w:cs="Arial"/>
          <w:sz w:val="20"/>
        </w:rPr>
      </w:pPr>
      <w:r w:rsidRPr="00AA453D">
        <w:rPr>
          <w:rFonts w:ascii="Arial" w:hAnsi="Arial" w:cs="Arial"/>
          <w:sz w:val="20"/>
        </w:rPr>
        <w:t>February 2007</w:t>
      </w:r>
    </w:p>
    <w:p w14:paraId="0193AF21" w14:textId="77777777" w:rsidR="007059C1" w:rsidRPr="00BE196B" w:rsidRDefault="007059C1" w:rsidP="00BE196B"/>
    <w:sectPr w:rsidR="007059C1" w:rsidRPr="00BE196B">
      <w:pgSz w:w="12240" w:h="15840"/>
      <w:pgMar w:top="1440" w:right="1008" w:bottom="720" w:left="1008"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9D84F" w14:textId="77777777" w:rsidR="00AA453D" w:rsidRDefault="00AA453D">
      <w:r>
        <w:separator/>
      </w:r>
    </w:p>
  </w:endnote>
  <w:endnote w:type="continuationSeparator" w:id="0">
    <w:p w14:paraId="399C25B1" w14:textId="77777777" w:rsidR="00AA453D" w:rsidRDefault="00AA4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0A281" w14:textId="77777777" w:rsidR="00AA453D" w:rsidRDefault="00AA453D">
      <w:r>
        <w:separator/>
      </w:r>
    </w:p>
  </w:footnote>
  <w:footnote w:type="continuationSeparator" w:id="0">
    <w:p w14:paraId="4BC6F31F" w14:textId="77777777" w:rsidR="00AA453D" w:rsidRDefault="00AA4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9037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3AAE8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7415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EA57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ACE7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167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B0CE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7A9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4E54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58B2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0407B"/>
    <w:multiLevelType w:val="hybridMultilevel"/>
    <w:tmpl w:val="EB7A35C8"/>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BE16C8E"/>
    <w:multiLevelType w:val="hybridMultilevel"/>
    <w:tmpl w:val="886895E6"/>
    <w:lvl w:ilvl="0" w:tplc="488A36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627B8"/>
    <w:multiLevelType w:val="hybridMultilevel"/>
    <w:tmpl w:val="E72E6082"/>
    <w:lvl w:ilvl="0" w:tplc="33C225A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C580A"/>
    <w:multiLevelType w:val="hybridMultilevel"/>
    <w:tmpl w:val="714E5008"/>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8D4EB0"/>
    <w:multiLevelType w:val="hybridMultilevel"/>
    <w:tmpl w:val="F9688CCE"/>
    <w:lvl w:ilvl="0" w:tplc="6A107670">
      <w:start w:val="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C24EC"/>
    <w:multiLevelType w:val="hybridMultilevel"/>
    <w:tmpl w:val="45FC3942"/>
    <w:lvl w:ilvl="0" w:tplc="3306BBFC">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E16A5"/>
    <w:multiLevelType w:val="hybridMultilevel"/>
    <w:tmpl w:val="BFFA64A2"/>
    <w:lvl w:ilvl="0" w:tplc="0B2E4D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B6C67"/>
    <w:multiLevelType w:val="hybridMultilevel"/>
    <w:tmpl w:val="39E0D5E4"/>
    <w:lvl w:ilvl="0" w:tplc="9C04C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CC4114"/>
    <w:multiLevelType w:val="hybridMultilevel"/>
    <w:tmpl w:val="CA048F68"/>
    <w:lvl w:ilvl="0" w:tplc="753E4BBA">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DD798D"/>
    <w:multiLevelType w:val="hybridMultilevel"/>
    <w:tmpl w:val="BD783B5C"/>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2F1C46"/>
    <w:multiLevelType w:val="hybridMultilevel"/>
    <w:tmpl w:val="AE28E528"/>
    <w:lvl w:ilvl="0" w:tplc="09E4AC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174021"/>
    <w:multiLevelType w:val="hybridMultilevel"/>
    <w:tmpl w:val="042A2E40"/>
    <w:lvl w:ilvl="0" w:tplc="221AC06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B122D"/>
    <w:multiLevelType w:val="hybridMultilevel"/>
    <w:tmpl w:val="0ADCE3B8"/>
    <w:lvl w:ilvl="0" w:tplc="A4EA22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14F01"/>
    <w:multiLevelType w:val="hybridMultilevel"/>
    <w:tmpl w:val="3D9C165C"/>
    <w:lvl w:ilvl="0" w:tplc="46F20B52">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8B8220A"/>
    <w:multiLevelType w:val="hybridMultilevel"/>
    <w:tmpl w:val="333A9C72"/>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6A12E9"/>
    <w:multiLevelType w:val="hybridMultilevel"/>
    <w:tmpl w:val="69C6327A"/>
    <w:lvl w:ilvl="0" w:tplc="2CD681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37637"/>
    <w:multiLevelType w:val="hybridMultilevel"/>
    <w:tmpl w:val="CD16741A"/>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FE3A6B"/>
    <w:multiLevelType w:val="hybridMultilevel"/>
    <w:tmpl w:val="9A16C1DC"/>
    <w:lvl w:ilvl="0" w:tplc="4A0ACA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770C7C"/>
    <w:multiLevelType w:val="hybridMultilevel"/>
    <w:tmpl w:val="5A3AB59A"/>
    <w:lvl w:ilvl="0" w:tplc="A53A4B60">
      <w:start w:val="1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4"/>
  </w:num>
  <w:num w:numId="4">
    <w:abstractNumId w:val="22"/>
  </w:num>
  <w:num w:numId="5">
    <w:abstractNumId w:val="26"/>
  </w:num>
  <w:num w:numId="6">
    <w:abstractNumId w:val="14"/>
  </w:num>
  <w:num w:numId="7">
    <w:abstractNumId w:val="13"/>
  </w:num>
  <w:num w:numId="8">
    <w:abstractNumId w:val="10"/>
  </w:num>
  <w:num w:numId="9">
    <w:abstractNumId w:val="18"/>
  </w:num>
  <w:num w:numId="10">
    <w:abstractNumId w:val="20"/>
  </w:num>
  <w:num w:numId="11">
    <w:abstractNumId w:val="21"/>
  </w:num>
  <w:num w:numId="12">
    <w:abstractNumId w:val="19"/>
  </w:num>
  <w:num w:numId="13">
    <w:abstractNumId w:val="15"/>
  </w:num>
  <w:num w:numId="14">
    <w:abstractNumId w:val="27"/>
  </w:num>
  <w:num w:numId="15">
    <w:abstractNumId w:val="11"/>
  </w:num>
  <w:num w:numId="16">
    <w:abstractNumId w:val="25"/>
  </w:num>
  <w:num w:numId="17">
    <w:abstractNumId w:val="28"/>
  </w:num>
  <w:num w:numId="18">
    <w:abstractNumId w:val="16"/>
  </w:num>
  <w:num w:numId="19">
    <w:abstractNumId w:val="12"/>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BC"/>
    <w:rsid w:val="00040798"/>
    <w:rsid w:val="00072DE6"/>
    <w:rsid w:val="000A270E"/>
    <w:rsid w:val="000C65F5"/>
    <w:rsid w:val="000D71CB"/>
    <w:rsid w:val="000E19AF"/>
    <w:rsid w:val="000E6E2A"/>
    <w:rsid w:val="000F5037"/>
    <w:rsid w:val="00182208"/>
    <w:rsid w:val="00195EAD"/>
    <w:rsid w:val="001A79C7"/>
    <w:rsid w:val="001B5390"/>
    <w:rsid w:val="001D4638"/>
    <w:rsid w:val="002110A6"/>
    <w:rsid w:val="00214BB7"/>
    <w:rsid w:val="00261D44"/>
    <w:rsid w:val="0026738C"/>
    <w:rsid w:val="00274018"/>
    <w:rsid w:val="00275457"/>
    <w:rsid w:val="002954CC"/>
    <w:rsid w:val="00326934"/>
    <w:rsid w:val="00345BD8"/>
    <w:rsid w:val="003608B6"/>
    <w:rsid w:val="003768C3"/>
    <w:rsid w:val="003772D3"/>
    <w:rsid w:val="003B3152"/>
    <w:rsid w:val="003F0F42"/>
    <w:rsid w:val="0040054A"/>
    <w:rsid w:val="00412DCC"/>
    <w:rsid w:val="00417B94"/>
    <w:rsid w:val="00422A3D"/>
    <w:rsid w:val="00442AD5"/>
    <w:rsid w:val="00452346"/>
    <w:rsid w:val="00461665"/>
    <w:rsid w:val="00474B54"/>
    <w:rsid w:val="00476EBC"/>
    <w:rsid w:val="00482B1F"/>
    <w:rsid w:val="00490D33"/>
    <w:rsid w:val="00491BBC"/>
    <w:rsid w:val="004A5A42"/>
    <w:rsid w:val="004B17FA"/>
    <w:rsid w:val="004D0746"/>
    <w:rsid w:val="004E416B"/>
    <w:rsid w:val="004F52F1"/>
    <w:rsid w:val="00581655"/>
    <w:rsid w:val="005A4035"/>
    <w:rsid w:val="005C406D"/>
    <w:rsid w:val="005D51C2"/>
    <w:rsid w:val="005E6DDF"/>
    <w:rsid w:val="0061650B"/>
    <w:rsid w:val="00637C01"/>
    <w:rsid w:val="0068123B"/>
    <w:rsid w:val="00683B9C"/>
    <w:rsid w:val="00694224"/>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A9727D"/>
    <w:rsid w:val="00AA453D"/>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01F4"/>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4ACA"/>
  <w15:docId w15:val="{69E0F8D3-C71B-45AA-ACDA-DFF5740C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01"/>
    <w:rPr>
      <w:sz w:val="24"/>
    </w:rPr>
  </w:style>
  <w:style w:type="paragraph" w:styleId="Heading1">
    <w:name w:val="heading 1"/>
    <w:basedOn w:val="Normal"/>
    <w:next w:val="Normal"/>
    <w:link w:val="Heading1Char"/>
    <w:qFormat/>
    <w:rsid w:val="00637C01"/>
    <w:pPr>
      <w:outlineLvl w:val="0"/>
    </w:pPr>
    <w:rPr>
      <w:rFonts w:ascii="Arial" w:eastAsiaTheme="majorEastAsia" w:hAnsi="Arial" w:cs="Arial"/>
      <w:b/>
      <w:bCs/>
      <w:sz w:val="36"/>
      <w:szCs w:val="28"/>
    </w:rPr>
  </w:style>
  <w:style w:type="paragraph" w:styleId="Heading2">
    <w:name w:val="heading 2"/>
    <w:basedOn w:val="Normal"/>
    <w:next w:val="Normal"/>
    <w:link w:val="Heading2Char"/>
    <w:unhideWhenUsed/>
    <w:qFormat/>
    <w:rsid w:val="00637C01"/>
    <w:pPr>
      <w:spacing w:after="120"/>
      <w:outlineLvl w:val="1"/>
    </w:pPr>
    <w:rPr>
      <w:rFonts w:ascii="Arial" w:eastAsiaTheme="majorEastAsia" w:hAnsi="Arial" w:cs="Arial"/>
      <w:b/>
      <w:bCs/>
      <w:sz w:val="20"/>
      <w:szCs w:val="26"/>
    </w:rPr>
  </w:style>
  <w:style w:type="paragraph" w:styleId="Heading3">
    <w:name w:val="heading 3"/>
    <w:basedOn w:val="Normal"/>
    <w:next w:val="Normal"/>
    <w:link w:val="Heading3Char"/>
    <w:unhideWhenUsed/>
    <w:qFormat/>
    <w:rsid w:val="00637C01"/>
    <w:pPr>
      <w:spacing w:after="120"/>
      <w:outlineLvl w:val="2"/>
    </w:pPr>
    <w:rPr>
      <w:rFonts w:ascii="Arial" w:eastAsiaTheme="majorEastAsia" w:hAnsi="Arial" w:cs="Arial"/>
      <w:b/>
      <w:bCs/>
      <w:sz w:val="20"/>
    </w:rPr>
  </w:style>
  <w:style w:type="paragraph" w:styleId="Heading4">
    <w:name w:val="heading 4"/>
    <w:basedOn w:val="Normal"/>
    <w:next w:val="Normal"/>
    <w:link w:val="Heading4Char"/>
    <w:unhideWhenUsed/>
    <w:qFormat/>
    <w:rsid w:val="00637C01"/>
    <w:pPr>
      <w:spacing w:after="120"/>
      <w:outlineLvl w:val="3"/>
    </w:pPr>
    <w:rPr>
      <w:rFonts w:ascii="Arial" w:eastAsiaTheme="majorEastAsia" w:hAnsi="Arial" w:cs="Arial"/>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rPr>
      <w:i/>
    </w:rPr>
  </w:style>
  <w:style w:type="paragraph" w:customStyle="1" w:styleId="Blockquote">
    <w:name w:val="Blockquote"/>
    <w:basedOn w:val="Normal"/>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637C01"/>
    <w:rPr>
      <w:rFonts w:ascii="Arial" w:eastAsiaTheme="majorEastAsia" w:hAnsi="Arial" w:cs="Arial"/>
      <w:b/>
      <w:bCs/>
      <w:szCs w:val="26"/>
    </w:rPr>
  </w:style>
  <w:style w:type="character" w:customStyle="1" w:styleId="Heading1Char">
    <w:name w:val="Heading 1 Char"/>
    <w:basedOn w:val="DefaultParagraphFont"/>
    <w:link w:val="Heading1"/>
    <w:rsid w:val="00637C01"/>
    <w:rPr>
      <w:rFonts w:ascii="Arial" w:eastAsiaTheme="majorEastAsia" w:hAnsi="Arial" w:cs="Arial"/>
      <w:b/>
      <w:bCs/>
      <w:sz w:val="36"/>
      <w:szCs w:val="28"/>
    </w:rPr>
  </w:style>
  <w:style w:type="character" w:customStyle="1" w:styleId="Heading3Char">
    <w:name w:val="Heading 3 Char"/>
    <w:basedOn w:val="DefaultParagraphFont"/>
    <w:link w:val="Heading3"/>
    <w:rsid w:val="00637C01"/>
    <w:rPr>
      <w:rFonts w:ascii="Arial" w:eastAsiaTheme="majorEastAsia" w:hAnsi="Arial" w:cs="Arial"/>
      <w:b/>
      <w:bCs/>
    </w:rPr>
  </w:style>
  <w:style w:type="character" w:customStyle="1" w:styleId="Heading4Char">
    <w:name w:val="Heading 4 Char"/>
    <w:basedOn w:val="DefaultParagraphFont"/>
    <w:link w:val="Heading4"/>
    <w:rsid w:val="00637C01"/>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637C01"/>
    <w:pPr>
      <w:spacing w:before="120" w:after="120"/>
      <w:ind w:left="360"/>
    </w:pPr>
    <w:rPr>
      <w:rFonts w:ascii="Arial" w:hAnsi="Arial" w:cs="Arial"/>
      <w:sz w:val="20"/>
    </w:rPr>
  </w:style>
  <w:style w:type="paragraph" w:styleId="List3">
    <w:name w:val="List 3"/>
    <w:basedOn w:val="Normal"/>
    <w:link w:val="List3Char"/>
    <w:unhideWhenUsed/>
    <w:qFormat/>
    <w:rsid w:val="00A9727D"/>
    <w:pPr>
      <w:spacing w:before="120" w:after="120"/>
      <w:ind w:left="720"/>
    </w:pPr>
    <w:rPr>
      <w:rFonts w:ascii="Arial" w:hAnsi="Arial" w:cs="Arial"/>
      <w:sz w:val="20"/>
    </w:rPr>
  </w:style>
  <w:style w:type="paragraph" w:styleId="List4">
    <w:name w:val="List 4"/>
    <w:basedOn w:val="Normal"/>
    <w:rsid w:val="00A9727D"/>
    <w:pPr>
      <w:spacing w:before="120" w:after="120"/>
      <w:ind w:left="1080"/>
    </w:pPr>
    <w:rPr>
      <w:rFonts w:ascii="Arial" w:hAnsi="Arial" w:cs="Arial"/>
      <w:sz w:val="20"/>
    </w:rPr>
  </w:style>
  <w:style w:type="paragraph" w:customStyle="1" w:styleId="List1">
    <w:name w:val="List 1"/>
    <w:basedOn w:val="List3"/>
    <w:link w:val="List1Char"/>
    <w:qFormat/>
    <w:rsid w:val="00A9727D"/>
    <w:pPr>
      <w:ind w:left="0"/>
    </w:pPr>
  </w:style>
  <w:style w:type="character" w:customStyle="1" w:styleId="List3Char">
    <w:name w:val="List 3 Char"/>
    <w:basedOn w:val="DefaultParagraphFont"/>
    <w:link w:val="List3"/>
    <w:rsid w:val="00A9727D"/>
    <w:rPr>
      <w:rFonts w:ascii="Arial" w:hAnsi="Arial" w:cs="Arial"/>
    </w:rPr>
  </w:style>
  <w:style w:type="character" w:customStyle="1" w:styleId="List1Char">
    <w:name w:val="List 1 Char"/>
    <w:basedOn w:val="List3Char"/>
    <w:link w:val="List1"/>
    <w:rsid w:val="00A9727D"/>
    <w:rPr>
      <w:rFonts w:ascii="Arial" w:hAnsi="Arial" w:cs="Arial"/>
    </w:rPr>
  </w:style>
  <w:style w:type="paragraph" w:styleId="TOC1">
    <w:name w:val="toc 1"/>
    <w:basedOn w:val="Normal"/>
    <w:next w:val="Normal"/>
    <w:autoRedefine/>
    <w:uiPriority w:val="39"/>
    <w:unhideWhenUsed/>
    <w:rsid w:val="00AA453D"/>
    <w:pPr>
      <w:tabs>
        <w:tab w:val="right" w:leader="dot" w:pos="10214"/>
      </w:tabs>
      <w:spacing w:before="100" w:after="100"/>
    </w:pPr>
    <w:rPr>
      <w:rFonts w:ascii="Arial" w:hAnsi="Arial"/>
      <w:b/>
      <w:sz w:val="22"/>
    </w:rPr>
  </w:style>
  <w:style w:type="paragraph" w:styleId="TOC2">
    <w:name w:val="toc 2"/>
    <w:basedOn w:val="Normal"/>
    <w:next w:val="Normal"/>
    <w:autoRedefine/>
    <w:uiPriority w:val="39"/>
    <w:unhideWhenUsed/>
    <w:rsid w:val="0068123B"/>
    <w:pPr>
      <w:tabs>
        <w:tab w:val="right" w:leader="dot" w:pos="10214"/>
      </w:tabs>
      <w:spacing w:before="100" w:after="100"/>
      <w:ind w:left="216"/>
    </w:pPr>
    <w:rPr>
      <w:rFonts w:ascii="Arial" w:hAnsi="Arial"/>
      <w:b/>
      <w:sz w:val="22"/>
    </w:rPr>
  </w:style>
  <w:style w:type="paragraph" w:customStyle="1" w:styleId="Style1">
    <w:name w:val="Style1"/>
    <w:basedOn w:val="Normal"/>
    <w:rsid w:val="00637C01"/>
    <w:pPr>
      <w:widowControl w:val="0"/>
      <w:snapToGrid w:val="0"/>
      <w:spacing w:before="100" w:after="100"/>
      <w:jc w:val="center"/>
    </w:pPr>
    <w:rPr>
      <w:rFonts w:ascii="Arial" w:hAnsi="Arial" w:cs="Arial"/>
      <w:b/>
      <w:bCs/>
      <w:szCs w:val="24"/>
    </w:rPr>
  </w:style>
  <w:style w:type="paragraph" w:styleId="TOCHeading">
    <w:name w:val="TOC Heading"/>
    <w:basedOn w:val="Heading1"/>
    <w:next w:val="Normal"/>
    <w:uiPriority w:val="39"/>
    <w:unhideWhenUsed/>
    <w:qFormat/>
    <w:rsid w:val="00AA453D"/>
    <w:pPr>
      <w:keepNext/>
      <w:keepLines/>
      <w:spacing w:before="240" w:line="259" w:lineRule="auto"/>
      <w:outlineLvl w:val="9"/>
    </w:pPr>
    <w:rPr>
      <w:rFonts w:cstheme="majorBidi"/>
      <w:bCs w:val="0"/>
      <w:color w:val="000000" w:themeColor="text1"/>
      <w:sz w:val="32"/>
      <w:szCs w:val="32"/>
    </w:rPr>
  </w:style>
  <w:style w:type="paragraph" w:styleId="TOC3">
    <w:name w:val="toc 3"/>
    <w:basedOn w:val="Normal"/>
    <w:next w:val="Normal"/>
    <w:autoRedefine/>
    <w:uiPriority w:val="39"/>
    <w:unhideWhenUsed/>
    <w:rsid w:val="00AA453D"/>
    <w:pPr>
      <w:spacing w:after="100"/>
      <w:ind w:left="480"/>
    </w:pPr>
    <w:rPr>
      <w:rFonts w:ascii="Arial" w:hAnsi="Arial"/>
      <w:sz w:val="22"/>
    </w:rPr>
  </w:style>
  <w:style w:type="paragraph" w:styleId="TOC4">
    <w:name w:val="toc 4"/>
    <w:basedOn w:val="Normal"/>
    <w:next w:val="Normal"/>
    <w:autoRedefine/>
    <w:uiPriority w:val="39"/>
    <w:unhideWhenUsed/>
    <w:rsid w:val="0068123B"/>
    <w:pPr>
      <w:spacing w:after="100"/>
      <w:ind w:left="72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641641">
      <w:bodyDiv w:val="1"/>
      <w:marLeft w:val="0"/>
      <w:marRight w:val="0"/>
      <w:marTop w:val="0"/>
      <w:marBottom w:val="0"/>
      <w:divBdr>
        <w:top w:val="none" w:sz="0" w:space="0" w:color="auto"/>
        <w:left w:val="none" w:sz="0" w:space="0" w:color="auto"/>
        <w:bottom w:val="none" w:sz="0" w:space="0" w:color="auto"/>
        <w:right w:val="none" w:sz="0" w:space="0" w:color="auto"/>
      </w:divBdr>
    </w:div>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f.atl.socom.mil/sites/K/SOFARS_DCG/SOFARS/5652.docx" TargetMode="External"/><Relationship Id="rId18" Type="http://schemas.openxmlformats.org/officeDocument/2006/relationships/hyperlink" Target="https://sof.atl.socom.mil/sites/K/SOFARS_DCG/SOFARS/5652.docx" TargetMode="External"/><Relationship Id="rId26" Type="http://schemas.openxmlformats.org/officeDocument/2006/relationships/hyperlink" Target="https://www.acquisition.gov/content/part-15-contracting-negotiation" TargetMode="External"/><Relationship Id="rId39" Type="http://schemas.openxmlformats.org/officeDocument/2006/relationships/theme" Target="theme/theme1.xml"/><Relationship Id="rId21" Type="http://schemas.openxmlformats.org/officeDocument/2006/relationships/hyperlink" Target="https://sof.atl.socom.mil/sites/K/SOFARS_DCG/SOFARS/5652.docx" TargetMode="External"/><Relationship Id="rId34" Type="http://schemas.openxmlformats.org/officeDocument/2006/relationships/hyperlink" Target="https://www.acquisition.gov/content/part-44-subcontracting-policies-and-procedures" TargetMode="External"/><Relationship Id="rId7" Type="http://schemas.openxmlformats.org/officeDocument/2006/relationships/settings" Target="settings.xml"/><Relationship Id="rId12" Type="http://schemas.openxmlformats.org/officeDocument/2006/relationships/hyperlink" Target="https://www.acquisition.gov/content/part-15-contracting-negotiation" TargetMode="External"/><Relationship Id="rId17" Type="http://schemas.openxmlformats.org/officeDocument/2006/relationships/hyperlink" Target="https://www.acquisition.gov/content/part-15-contracting-negotiation" TargetMode="External"/><Relationship Id="rId25" Type="http://schemas.openxmlformats.org/officeDocument/2006/relationships/hyperlink" Target="https://sof.atl.socom.mil/sites/K/SOFARS_DCG/SOFARS/5652.docx" TargetMode="External"/><Relationship Id="rId33" Type="http://schemas.openxmlformats.org/officeDocument/2006/relationships/hyperlink" Target="https://www.acquisition.gov/content/part-19-small-business-program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pirs.gov/" TargetMode="External"/><Relationship Id="rId20" Type="http://schemas.openxmlformats.org/officeDocument/2006/relationships/hyperlink" Target="https://sof.atl.socom.mil/sites/K/SOFARS_DCG/SOFARS/5652.docx" TargetMode="External"/><Relationship Id="rId29" Type="http://schemas.openxmlformats.org/officeDocument/2006/relationships/hyperlink" Target="https://sof.atl.socom.mil/sites/K/SOFARS_DCG/SOFARS/5652.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atl.socom.mil/sites/K/SOFARS_DCG/SOFARS/5652.docx" TargetMode="External"/><Relationship Id="rId24" Type="http://schemas.openxmlformats.org/officeDocument/2006/relationships/hyperlink" Target="https://www.acquisition.gov/content/part-15-contracting-negotiation" TargetMode="External"/><Relationship Id="rId32" Type="http://schemas.openxmlformats.org/officeDocument/2006/relationships/hyperlink" Target="https://sof.atl.socom.mil/sites/K/SOFARS_DCG/SOFARS/Attachment_5601-1.docx" TargetMode="External"/><Relationship Id="rId37" Type="http://schemas.openxmlformats.org/officeDocument/2006/relationships/hyperlink" Target="https://sof.atl.socom.mil/sites/K/SOFARS_DCG/SOFARS/5652.docx" TargetMode="External"/><Relationship Id="rId5" Type="http://schemas.openxmlformats.org/officeDocument/2006/relationships/numbering" Target="numbering.xml"/><Relationship Id="rId15" Type="http://schemas.openxmlformats.org/officeDocument/2006/relationships/hyperlink" Target="https://sof.atl.socom.mil/sites/K/SOFARS_DCG/SOFARS/Attachment_5601-1.docx" TargetMode="External"/><Relationship Id="rId23" Type="http://schemas.openxmlformats.org/officeDocument/2006/relationships/hyperlink" Target="https://sof.atl.socom.mil/sites/K/SOFARS_DCG/SOFARS/5652.docx" TargetMode="External"/><Relationship Id="rId28" Type="http://schemas.openxmlformats.org/officeDocument/2006/relationships/hyperlink" Target="https://sof.atl.socom.mil/sites/K/SOFARS_DCG/SOFARS/5652.docx" TargetMode="External"/><Relationship Id="rId36" Type="http://schemas.openxmlformats.org/officeDocument/2006/relationships/hyperlink" Target="https://sof.atl.socom.mil/sites/K/SOFARS_DCG/SOFARS/5652.docx" TargetMode="External"/><Relationship Id="rId10" Type="http://schemas.openxmlformats.org/officeDocument/2006/relationships/endnotes" Target="endnotes.xml"/><Relationship Id="rId19" Type="http://schemas.openxmlformats.org/officeDocument/2006/relationships/hyperlink" Target="https://sof.atl.socom.mil/sites/K/SOFARS_DCG/SOFARS/5652.docx" TargetMode="External"/><Relationship Id="rId31" Type="http://schemas.openxmlformats.org/officeDocument/2006/relationships/hyperlink" Target="https://sof.atl.socom.mil/sites/K/SOFARS_DCG/SOFARS/Attachment_5601-1.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policy/policyvault/USA007183-10-DPAP.pdf" TargetMode="External"/><Relationship Id="rId22" Type="http://schemas.openxmlformats.org/officeDocument/2006/relationships/hyperlink" Target="https://www.acquisition.gov/content/part-12-acquisition-commercial-items" TargetMode="External"/><Relationship Id="rId27" Type="http://schemas.openxmlformats.org/officeDocument/2006/relationships/hyperlink" Target="https://www.acquisition.gov/content/part-12-acquisition-commercial-items" TargetMode="External"/><Relationship Id="rId30" Type="http://schemas.openxmlformats.org/officeDocument/2006/relationships/hyperlink" Target="https://www.acquisition.gov/dfarspgi/pgi-215-contracting-negotiation" TargetMode="External"/><Relationship Id="rId35" Type="http://schemas.openxmlformats.org/officeDocument/2006/relationships/hyperlink" Target="https://www.acquisition.gov/content/part-9-contractor-qualification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2.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F04D44-B679-47ED-A181-6F20B467E9D0}">
  <ds:schemaRefs>
    <ds:schemaRef ds:uri="http://schemas.openxmlformats.org/officeDocument/2006/bibliography"/>
  </ds:schemaRefs>
</ds:datastoreItem>
</file>

<file path=customXml/itemProps4.xml><?xml version="1.0" encoding="utf-8"?>
<ds:datastoreItem xmlns:ds="http://schemas.openxmlformats.org/officeDocument/2006/customXml" ds:itemID="{E98EC160-7FFF-4667-BC65-CACAF0765DA3}">
  <ds:schemaRefs>
    <ds:schemaRef ds:uri="http://www.w3.org/XML/1998/namespace"/>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SOFARS styles</Template>
  <TotalTime>2</TotalTime>
  <Pages>6</Pages>
  <Words>2521</Words>
  <Characters>18904</Characters>
  <Application>Microsoft Office Word</Application>
  <DocSecurity>0</DocSecurity>
  <Lines>157</Lines>
  <Paragraphs>42</Paragraphs>
  <ScaleCrop>false</ScaleCrop>
  <HeadingPairs>
    <vt:vector size="2" baseType="variant">
      <vt:variant>
        <vt:lpstr>Title</vt:lpstr>
      </vt:variant>
      <vt:variant>
        <vt:i4>1</vt:i4>
      </vt:variant>
    </vt:vector>
  </HeadingPairs>
  <TitlesOfParts>
    <vt:vector size="1" baseType="lpstr">
      <vt:lpstr>5615 - CONTRACTING BY NEGOTIATION</vt:lpstr>
    </vt:vector>
  </TitlesOfParts>
  <Company>Technautics, Inc.</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5615 - CONTRACTING BY NEGOTIATION</dc:title>
  <dc:creator>Duchesne, Marian B NH-IIICIV USSOCOM SOCOM (USA)</dc:creator>
  <cp:lastModifiedBy>Duchesne, Marian B CIV USSOCOM SOCOM (USA)</cp:lastModifiedBy>
  <cp:revision>2</cp:revision>
  <cp:lastPrinted>2010-02-11T14:15:00Z</cp:lastPrinted>
  <dcterms:created xsi:type="dcterms:W3CDTF">2021-06-23T18:58:00Z</dcterms:created>
  <dcterms:modified xsi:type="dcterms:W3CDTF">2021-06-23T18:58:00Z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