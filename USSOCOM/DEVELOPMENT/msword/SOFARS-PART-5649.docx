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6B8BE" w14:textId="77777777" w:rsidR="00E77A2D" w:rsidRPr="00E77A2D" w:rsidRDefault="00E77A2D" w:rsidP="00E77A2D">
      <w:pPr>
        <w:pStyle w:val="Heading1"/>
      </w:pPr>
      <w:bookmarkStart w:id="0" w:name="_Toc75414628"/>
      <w:r w:rsidRPr="00E77A2D">
        <w:t>SOFARS PART 5649</w:t>
      </w:r>
      <w:r w:rsidRPr="00E77A2D">
        <w:br/>
        <w:t>TERMINATION OF CONTRACTS</w:t>
      </w:r>
      <w:bookmarkEnd w:id="0"/>
    </w:p>
    <w:p w14:paraId="2FFA11B0" w14:textId="63E6D5DF" w:rsidR="00E77A2D" w:rsidRDefault="00E77A2D" w:rsidP="00E77A2D">
      <w:pPr>
        <w:rPr>
          <w:rFonts w:ascii="Arial" w:hAnsi="Arial" w:cs="Arial"/>
        </w:rPr>
      </w:pPr>
    </w:p>
    <w:sdt>
      <w:sdtPr>
        <w:id w:val="1772807445"/>
        <w:docPartObj>
          <w:docPartGallery w:val="Table of Contents"/>
          <w:docPartUnique/>
        </w:docPartObj>
      </w:sdtPr>
      <w:sdtEndPr>
        <w:rPr>
          <w:rFonts w:ascii="Times New Roman" w:eastAsia="Times New Roman" w:hAnsi="Times New Roman" w:cs="Times New Roman"/>
          <w:b/>
          <w:bCs/>
          <w:noProof/>
          <w:color w:val="auto"/>
          <w:sz w:val="20"/>
          <w:szCs w:val="24"/>
        </w:rPr>
      </w:sdtEndPr>
      <w:sdtContent>
        <w:p w14:paraId="2DD3E9A2" w14:textId="23294A56" w:rsidR="005E39A9" w:rsidRPr="005E39A9" w:rsidRDefault="005E39A9">
          <w:pPr>
            <w:pStyle w:val="TOCHeading"/>
            <w:rPr>
              <w:rFonts w:ascii="Arial" w:hAnsi="Arial" w:cs="Arial"/>
              <w:b/>
              <w:bCs/>
              <w:color w:val="000000" w:themeColor="text1"/>
            </w:rPr>
          </w:pPr>
          <w:r w:rsidRPr="005E39A9">
            <w:rPr>
              <w:rFonts w:ascii="Arial" w:hAnsi="Arial" w:cs="Arial"/>
              <w:b/>
              <w:bCs/>
              <w:color w:val="000000" w:themeColor="text1"/>
            </w:rPr>
            <w:t>Table of Contents</w:t>
          </w:r>
        </w:p>
        <w:p w14:paraId="2196FF31" w14:textId="37C9271D" w:rsidR="005E39A9" w:rsidRPr="005E39A9" w:rsidRDefault="005E39A9">
          <w:pPr>
            <w:pStyle w:val="TOC1"/>
            <w:tabs>
              <w:tab w:val="right" w:leader="dot" w:pos="9350"/>
            </w:tabs>
            <w:rPr>
              <w:rFonts w:ascii="Arial" w:eastAsiaTheme="minorEastAsia" w:hAnsi="Arial" w:cs="Arial"/>
              <w:b/>
              <w:bCs/>
              <w:noProof/>
              <w:sz w:val="22"/>
              <w:szCs w:val="22"/>
            </w:rPr>
          </w:pPr>
          <w:r w:rsidRPr="005E39A9">
            <w:rPr>
              <w:rFonts w:ascii="Arial" w:hAnsi="Arial" w:cs="Arial"/>
              <w:sz w:val="22"/>
              <w:szCs w:val="22"/>
            </w:rPr>
            <w:fldChar w:fldCharType="begin"/>
          </w:r>
          <w:r w:rsidRPr="005E39A9">
            <w:rPr>
              <w:rFonts w:ascii="Arial" w:hAnsi="Arial" w:cs="Arial"/>
              <w:sz w:val="22"/>
              <w:szCs w:val="22"/>
            </w:rPr>
            <w:instrText xml:space="preserve"> TOC \o "1-4" \n \h \z \u </w:instrText>
          </w:r>
          <w:r w:rsidRPr="005E39A9">
            <w:rPr>
              <w:rFonts w:ascii="Arial" w:hAnsi="Arial" w:cs="Arial"/>
              <w:sz w:val="22"/>
              <w:szCs w:val="22"/>
            </w:rPr>
            <w:fldChar w:fldCharType="separate"/>
          </w:r>
          <w:hyperlink w:anchor="_Toc75414628" w:history="1">
            <w:r w:rsidRPr="005E39A9">
              <w:rPr>
                <w:rStyle w:val="Hyperlink"/>
                <w:rFonts w:ascii="Arial" w:hAnsi="Arial" w:cs="Arial"/>
                <w:b/>
                <w:bCs/>
                <w:noProof/>
                <w:sz w:val="22"/>
                <w:szCs w:val="22"/>
              </w:rPr>
              <w:t>SOFARS PART 5649 TERMINATION OF CONTRACTS</w:t>
            </w:r>
          </w:hyperlink>
        </w:p>
        <w:p w14:paraId="38C8CFC5" w14:textId="62FD1A84" w:rsidR="005E39A9" w:rsidRPr="005E39A9" w:rsidRDefault="005E39A9" w:rsidP="005E39A9">
          <w:pPr>
            <w:pStyle w:val="TOC2"/>
            <w:rPr>
              <w:rFonts w:eastAsiaTheme="minorEastAsia"/>
            </w:rPr>
          </w:pPr>
          <w:hyperlink w:anchor="_Toc75414629" w:history="1">
            <w:r w:rsidRPr="005E39A9">
              <w:rPr>
                <w:rStyle w:val="Hyperlink"/>
              </w:rPr>
              <w:t>SUBPART 5649.1 - GENERAL PRINCIPLES</w:t>
            </w:r>
          </w:hyperlink>
        </w:p>
        <w:p w14:paraId="0AD791A9" w14:textId="4921E10E" w:rsidR="005E39A9" w:rsidRPr="005E39A9" w:rsidRDefault="005E39A9">
          <w:pPr>
            <w:pStyle w:val="TOC3"/>
            <w:tabs>
              <w:tab w:val="right" w:leader="dot" w:pos="9350"/>
            </w:tabs>
            <w:rPr>
              <w:rFonts w:ascii="Arial" w:eastAsiaTheme="minorEastAsia" w:hAnsi="Arial" w:cs="Arial"/>
              <w:noProof/>
              <w:sz w:val="22"/>
              <w:szCs w:val="22"/>
            </w:rPr>
          </w:pPr>
          <w:hyperlink w:anchor="_Toc75414630" w:history="1">
            <w:r w:rsidRPr="005E39A9">
              <w:rPr>
                <w:rStyle w:val="Hyperlink"/>
                <w:rFonts w:ascii="Arial" w:hAnsi="Arial" w:cs="Arial"/>
                <w:noProof/>
                <w:sz w:val="22"/>
                <w:szCs w:val="22"/>
              </w:rPr>
              <w:t>5649.101 Authorities and Responsibilities. (DCG)</w:t>
            </w:r>
          </w:hyperlink>
        </w:p>
        <w:p w14:paraId="0AFBB2C0" w14:textId="76605BD5" w:rsidR="005E39A9" w:rsidRPr="005E39A9" w:rsidRDefault="005E39A9" w:rsidP="005E39A9">
          <w:pPr>
            <w:pStyle w:val="TOC2"/>
            <w:rPr>
              <w:rFonts w:eastAsiaTheme="minorEastAsia"/>
            </w:rPr>
          </w:pPr>
          <w:hyperlink w:anchor="_Toc75414631" w:history="1">
            <w:r w:rsidRPr="005E39A9">
              <w:rPr>
                <w:rStyle w:val="Hyperlink"/>
              </w:rPr>
              <w:t>SUBPART 5649.4 - TERMINATION NOTIFICATION</w:t>
            </w:r>
          </w:hyperlink>
        </w:p>
        <w:p w14:paraId="7505259F" w14:textId="20972795" w:rsidR="005E39A9" w:rsidRPr="005E39A9" w:rsidRDefault="005E39A9">
          <w:pPr>
            <w:pStyle w:val="TOC3"/>
            <w:tabs>
              <w:tab w:val="right" w:leader="dot" w:pos="9350"/>
            </w:tabs>
            <w:rPr>
              <w:rFonts w:ascii="Arial" w:eastAsiaTheme="minorEastAsia" w:hAnsi="Arial" w:cs="Arial"/>
              <w:noProof/>
              <w:sz w:val="22"/>
              <w:szCs w:val="22"/>
            </w:rPr>
          </w:pPr>
          <w:hyperlink w:anchor="_Toc75414632" w:history="1">
            <w:r w:rsidRPr="005E39A9">
              <w:rPr>
                <w:rStyle w:val="Hyperlink"/>
                <w:rFonts w:ascii="Arial" w:hAnsi="Arial" w:cs="Arial"/>
                <w:noProof/>
                <w:sz w:val="22"/>
                <w:szCs w:val="22"/>
              </w:rPr>
              <w:t>5649.470 Required Reporting of all Notification for Termination for Cause and Termination for Default</w:t>
            </w:r>
          </w:hyperlink>
        </w:p>
        <w:p w14:paraId="6181359A" w14:textId="75066BF2" w:rsidR="005E39A9" w:rsidRPr="005E39A9" w:rsidRDefault="005E39A9" w:rsidP="005E39A9">
          <w:pPr>
            <w:pStyle w:val="TOC2"/>
            <w:rPr>
              <w:rFonts w:eastAsiaTheme="minorEastAsia"/>
            </w:rPr>
          </w:pPr>
          <w:hyperlink w:anchor="_Toc75414633" w:history="1">
            <w:r w:rsidRPr="005E39A9">
              <w:rPr>
                <w:rStyle w:val="Hyperlink"/>
              </w:rPr>
              <w:t>SUBPART 5649.6 - CONTRACT TERMINATION FORMS AND FORMATS</w:t>
            </w:r>
          </w:hyperlink>
        </w:p>
        <w:p w14:paraId="34F24411" w14:textId="408822AD" w:rsidR="005E39A9" w:rsidRPr="005E39A9" w:rsidRDefault="005E39A9">
          <w:pPr>
            <w:pStyle w:val="TOC3"/>
            <w:tabs>
              <w:tab w:val="right" w:leader="dot" w:pos="9350"/>
            </w:tabs>
            <w:rPr>
              <w:rFonts w:ascii="Arial" w:eastAsiaTheme="minorEastAsia" w:hAnsi="Arial" w:cs="Arial"/>
              <w:noProof/>
              <w:sz w:val="22"/>
              <w:szCs w:val="22"/>
            </w:rPr>
          </w:pPr>
          <w:hyperlink w:anchor="_Toc75414634" w:history="1">
            <w:r w:rsidRPr="005E39A9">
              <w:rPr>
                <w:rStyle w:val="Hyperlink"/>
                <w:rFonts w:ascii="Arial" w:hAnsi="Arial" w:cs="Arial"/>
                <w:noProof/>
                <w:sz w:val="22"/>
                <w:szCs w:val="22"/>
              </w:rPr>
              <w:t>5649.607 Delinquency Notices.</w:t>
            </w:r>
          </w:hyperlink>
        </w:p>
        <w:p w14:paraId="35B6C6BE" w14:textId="4D2A01F6" w:rsidR="005E39A9" w:rsidRDefault="005E39A9">
          <w:r w:rsidRPr="005E39A9">
            <w:rPr>
              <w:rFonts w:ascii="Arial" w:hAnsi="Arial" w:cs="Arial"/>
              <w:sz w:val="22"/>
              <w:szCs w:val="22"/>
            </w:rPr>
            <w:fldChar w:fldCharType="end"/>
          </w:r>
        </w:p>
      </w:sdtContent>
    </w:sdt>
    <w:p w14:paraId="29A7BE34" w14:textId="77777777" w:rsidR="005E39A9" w:rsidRDefault="005E39A9" w:rsidP="00E77A2D">
      <w:pPr>
        <w:rPr>
          <w:rFonts w:ascii="Arial" w:hAnsi="Arial" w:cs="Arial"/>
        </w:rPr>
      </w:pPr>
    </w:p>
    <w:p w14:paraId="27855D6A" w14:textId="77777777" w:rsidR="00E77A2D" w:rsidRPr="00E77A2D" w:rsidRDefault="00E77A2D" w:rsidP="00E77A2D">
      <w:pPr>
        <w:pStyle w:val="Heading2"/>
      </w:pPr>
      <w:bookmarkStart w:id="1" w:name="BM1"/>
      <w:bookmarkStart w:id="2" w:name="_Toc75414629"/>
      <w:bookmarkEnd w:id="1"/>
      <w:r w:rsidRPr="00E77A2D">
        <w:t>SUBPART 5649.1 - GENERAL PRINCIPLES</w:t>
      </w:r>
      <w:bookmarkEnd w:id="2"/>
      <w:r w:rsidRPr="00E77A2D">
        <w:t xml:space="preserve"> </w:t>
      </w:r>
    </w:p>
    <w:p w14:paraId="425D6221" w14:textId="5092F315" w:rsidR="00E77A2D" w:rsidRDefault="00E77A2D" w:rsidP="00E77A2D">
      <w:pPr>
        <w:pStyle w:val="Heading3"/>
      </w:pPr>
      <w:bookmarkStart w:id="3" w:name="BM101"/>
      <w:bookmarkStart w:id="4" w:name="_Toc75414630"/>
      <w:bookmarkEnd w:id="3"/>
      <w:r>
        <w:t xml:space="preserve">5649.101 Authorities and Responsibilities. </w:t>
      </w:r>
      <w:bookmarkEnd w:id="4"/>
    </w:p>
    <w:p w14:paraId="138A75CA" w14:textId="77777777" w:rsidR="00E77A2D" w:rsidRPr="00E77A2D" w:rsidRDefault="00E77A2D" w:rsidP="00E77A2D">
      <w:pPr>
        <w:pStyle w:val="List1"/>
      </w:pPr>
      <w:r>
        <w:t xml:space="preserve">(f)  </w:t>
      </w:r>
      <w:r w:rsidRPr="00E77A2D">
        <w:t xml:space="preserve">Contracting officers shall coordinate termination actions as necessary with the servicing Defense Contract Management Agency (DCMA) office and request in writing that DCMA perform the Termination Contracting Officer (TCO) functions in accordance with </w:t>
      </w:r>
      <w:hyperlink r:id="rId11" w:anchor="i1068636" w:history="1">
        <w:r w:rsidRPr="00E77A2D">
          <w:rPr>
            <w:rStyle w:val="Hyperlink"/>
            <w:color w:val="000000" w:themeColor="text1"/>
            <w:u w:val="none"/>
          </w:rPr>
          <w:t>FAR 49.105</w:t>
        </w:r>
      </w:hyperlink>
      <w:r w:rsidRPr="00E77A2D">
        <w:t>.</w:t>
      </w:r>
    </w:p>
    <w:p w14:paraId="41D58C24" w14:textId="77777777" w:rsidR="00E77A2D" w:rsidRDefault="00E77A2D" w:rsidP="00E77A2D">
      <w:pPr>
        <w:pStyle w:val="Heading2"/>
      </w:pPr>
      <w:bookmarkStart w:id="5" w:name="BM4"/>
      <w:bookmarkStart w:id="6" w:name="BM6"/>
      <w:bookmarkStart w:id="7" w:name="BM49_470"/>
      <w:bookmarkStart w:id="8" w:name="_Toc75414631"/>
      <w:bookmarkEnd w:id="5"/>
      <w:bookmarkEnd w:id="6"/>
      <w:bookmarkEnd w:id="7"/>
      <w:r>
        <w:t>SUBPART 5649.4 - TERMINATION NOTIFICATION</w:t>
      </w:r>
      <w:bookmarkEnd w:id="8"/>
    </w:p>
    <w:p w14:paraId="386E1F0A" w14:textId="77777777" w:rsidR="00E77A2D" w:rsidRDefault="00E77A2D" w:rsidP="00E77A2D">
      <w:pPr>
        <w:rPr>
          <w:rFonts w:ascii="Arial" w:hAnsi="Arial" w:cs="Arial"/>
          <w:i/>
        </w:rPr>
      </w:pPr>
      <w:r>
        <w:rPr>
          <w:rFonts w:ascii="Arial" w:hAnsi="Arial" w:cs="Arial"/>
          <w:i/>
        </w:rPr>
        <w:t>(Added August 2008)</w:t>
      </w:r>
    </w:p>
    <w:p w14:paraId="73A993ED" w14:textId="77777777" w:rsidR="00E77A2D" w:rsidRPr="00E77A2D" w:rsidRDefault="00E77A2D" w:rsidP="00E77A2D">
      <w:pPr>
        <w:pStyle w:val="Heading3"/>
      </w:pPr>
      <w:bookmarkStart w:id="9" w:name="_Toc75414632"/>
      <w:r w:rsidRPr="00E77A2D">
        <w:t>5649.470 Required Reporting of all Notification for Termination for Cause and Termination for Default</w:t>
      </w:r>
      <w:bookmarkEnd w:id="9"/>
    </w:p>
    <w:p w14:paraId="4B9CEE5F" w14:textId="77777777" w:rsidR="00E77A2D" w:rsidRPr="0003710A" w:rsidRDefault="00E77A2D" w:rsidP="00E77A2D">
      <w:pPr>
        <w:rPr>
          <w:rFonts w:ascii="Arial" w:hAnsi="Arial" w:cs="Arial"/>
        </w:rPr>
      </w:pPr>
      <w:r>
        <w:rPr>
          <w:rFonts w:ascii="Arial" w:hAnsi="Arial" w:cs="Arial"/>
          <w:i/>
        </w:rPr>
        <w:t>(Revised December 2015)</w:t>
      </w:r>
    </w:p>
    <w:p w14:paraId="5E719557" w14:textId="77777777" w:rsidR="00E77A2D" w:rsidRDefault="00E77A2D" w:rsidP="00E77A2D">
      <w:pPr>
        <w:pStyle w:val="List1"/>
      </w:pPr>
      <w:r>
        <w:t>(a)</w:t>
      </w:r>
      <w:r>
        <w:tab/>
        <w:t xml:space="preserve">No later than five (5) calendar days after issuing a “show cause notice” IAW </w:t>
      </w:r>
      <w:hyperlink r:id="rId12" w:anchor="i1067721" w:history="1">
        <w:r w:rsidRPr="002446E8">
          <w:rPr>
            <w:rStyle w:val="Hyperlink"/>
          </w:rPr>
          <w:t>FAR 49.607</w:t>
        </w:r>
      </w:hyperlink>
      <w:r>
        <w:t>, regardless of contract dollar value, the contracting officer shall furnish a copy of the notice to SOF AT&amp;L-KM.</w:t>
      </w:r>
    </w:p>
    <w:p w14:paraId="467B1AD9" w14:textId="77777777" w:rsidR="00E77A2D" w:rsidRDefault="00E77A2D" w:rsidP="00E77A2D">
      <w:pPr>
        <w:pStyle w:val="List1"/>
      </w:pPr>
      <w:r>
        <w:t>(b)</w:t>
      </w:r>
      <w:r>
        <w:tab/>
        <w:t xml:space="preserve">No later than three (3) calendar days prior to issuing any notice of termination for cause or default, regardless of contract dollar value, the contracting officer shall report the potential termination action to SOF AT&amp;L-KM. </w:t>
      </w:r>
    </w:p>
    <w:p w14:paraId="7BC1D46A" w14:textId="77777777" w:rsidR="00E77A2D" w:rsidRDefault="00E77A2D" w:rsidP="00E77A2D">
      <w:pPr>
        <w:pStyle w:val="List1"/>
      </w:pPr>
      <w:r>
        <w:t>(c)</w:t>
      </w:r>
      <w:r>
        <w:tab/>
      </w:r>
      <w:r w:rsidRPr="00F368AA">
        <w:t xml:space="preserve">Follow the procedures at </w:t>
      </w:r>
      <w:hyperlink r:id="rId13" w:anchor="i42_1503" w:history="1">
        <w:r w:rsidRPr="002446E8">
          <w:rPr>
            <w:rStyle w:val="Hyperlink"/>
          </w:rPr>
          <w:t>FAR 42.1503</w:t>
        </w:r>
      </w:hyperlink>
      <w:r w:rsidRPr="00F368AA">
        <w:t>(h) for reporting a final termination for cause or default notice in the Federal Awardee Performance and Integrity Information System (FAPIIS) module of CPARS</w:t>
      </w:r>
      <w:r>
        <w:t xml:space="preserve">. </w:t>
      </w:r>
    </w:p>
    <w:p w14:paraId="55FEE1B0" w14:textId="77777777" w:rsidR="00E77A2D" w:rsidRDefault="00E77A2D" w:rsidP="00E77A2D">
      <w:pPr>
        <w:pStyle w:val="List1"/>
      </w:pPr>
      <w:r>
        <w:t>(d)</w:t>
      </w:r>
      <w:r>
        <w:tab/>
        <w:t>The information required for inclusion is:</w:t>
      </w:r>
    </w:p>
    <w:p w14:paraId="2E250E75" w14:textId="77777777" w:rsidR="00E77A2D" w:rsidRPr="00E77A2D" w:rsidRDefault="00E77A2D" w:rsidP="00540B1E">
      <w:pPr>
        <w:pStyle w:val="List3"/>
        <w:spacing w:before="0" w:after="0"/>
      </w:pPr>
      <w:r w:rsidRPr="00E77A2D">
        <w:t>(</w:t>
      </w:r>
      <w:proofErr w:type="spellStart"/>
      <w:r w:rsidRPr="00E77A2D">
        <w:t>i</w:t>
      </w:r>
      <w:proofErr w:type="spellEnd"/>
      <w:r w:rsidRPr="00E77A2D">
        <w:t>)</w:t>
      </w:r>
      <w:r w:rsidRPr="00E77A2D">
        <w:tab/>
        <w:t>Date of Action (when termination for default or termination for cause was signed)</w:t>
      </w:r>
    </w:p>
    <w:p w14:paraId="5EA85919" w14:textId="77777777" w:rsidR="00E77A2D" w:rsidRPr="00E77A2D" w:rsidRDefault="00E77A2D" w:rsidP="00540B1E">
      <w:pPr>
        <w:pStyle w:val="List3"/>
        <w:spacing w:before="0" w:after="0"/>
      </w:pPr>
      <w:r w:rsidRPr="00E77A2D">
        <w:t>(ii)</w:t>
      </w:r>
      <w:r w:rsidRPr="00E77A2D">
        <w:tab/>
        <w:t>Contractor Name (doing business as (DBA name) optional), DUNS Number, CAGE Code, and Full Physical Address</w:t>
      </w:r>
    </w:p>
    <w:p w14:paraId="7B6EEF91" w14:textId="77777777" w:rsidR="00E77A2D" w:rsidRPr="00E77A2D" w:rsidRDefault="00E77A2D" w:rsidP="00540B1E">
      <w:pPr>
        <w:pStyle w:val="List3"/>
        <w:spacing w:before="0" w:after="0"/>
      </w:pPr>
      <w:r w:rsidRPr="00E77A2D">
        <w:t>(iii)</w:t>
      </w:r>
      <w:r w:rsidRPr="00E77A2D">
        <w:tab/>
        <w:t>Contract Number</w:t>
      </w:r>
    </w:p>
    <w:p w14:paraId="69E9858F" w14:textId="77777777" w:rsidR="00E77A2D" w:rsidRPr="00E77A2D" w:rsidRDefault="00E77A2D" w:rsidP="00540B1E">
      <w:pPr>
        <w:pStyle w:val="List3"/>
        <w:spacing w:before="0" w:after="0"/>
      </w:pPr>
      <w:r w:rsidRPr="00E77A2D">
        <w:t>(iv)</w:t>
      </w:r>
      <w:r w:rsidRPr="00E77A2D">
        <w:tab/>
        <w:t>Modification issuing the termination</w:t>
      </w:r>
    </w:p>
    <w:p w14:paraId="3EB5B0C4" w14:textId="77777777" w:rsidR="00E77A2D" w:rsidRPr="00E77A2D" w:rsidRDefault="00E77A2D" w:rsidP="00540B1E">
      <w:pPr>
        <w:pStyle w:val="List3"/>
        <w:spacing w:before="0" w:after="0"/>
      </w:pPr>
      <w:r w:rsidRPr="00E77A2D">
        <w:t>(v)</w:t>
      </w:r>
      <w:r w:rsidRPr="00E77A2D">
        <w:tab/>
        <w:t>PSC Code</w:t>
      </w:r>
    </w:p>
    <w:p w14:paraId="5B4B25AB" w14:textId="77777777" w:rsidR="00E77A2D" w:rsidRPr="00E77A2D" w:rsidRDefault="00E77A2D" w:rsidP="00540B1E">
      <w:pPr>
        <w:pStyle w:val="List3"/>
        <w:spacing w:before="0" w:after="0"/>
      </w:pPr>
      <w:r w:rsidRPr="00E77A2D">
        <w:t>(vi)</w:t>
      </w:r>
      <w:r w:rsidRPr="00E77A2D">
        <w:tab/>
        <w:t>NAICS</w:t>
      </w:r>
    </w:p>
    <w:p w14:paraId="6CF1027C" w14:textId="77777777" w:rsidR="00E77A2D" w:rsidRPr="00E77A2D" w:rsidRDefault="00E77A2D" w:rsidP="00540B1E">
      <w:pPr>
        <w:pStyle w:val="List3"/>
        <w:spacing w:before="0" w:after="0"/>
      </w:pPr>
      <w:r w:rsidRPr="00E77A2D">
        <w:t>(vii)</w:t>
      </w:r>
      <w:r w:rsidRPr="00E77A2D">
        <w:tab/>
        <w:t>Office Code</w:t>
      </w:r>
    </w:p>
    <w:p w14:paraId="74F9486E" w14:textId="77777777" w:rsidR="00E77A2D" w:rsidRPr="00E77A2D" w:rsidRDefault="00E77A2D" w:rsidP="00540B1E">
      <w:pPr>
        <w:pStyle w:val="List3"/>
        <w:spacing w:before="0" w:after="0"/>
      </w:pPr>
      <w:r w:rsidRPr="00E77A2D">
        <w:t>(viii)</w:t>
      </w:r>
      <w:r w:rsidRPr="00E77A2D">
        <w:tab/>
        <w:t>Contracting Officer Name, Address, E-mail Address, and Phone Number</w:t>
      </w:r>
    </w:p>
    <w:p w14:paraId="1A5C87B1" w14:textId="77777777" w:rsidR="00E77A2D" w:rsidRPr="00E77A2D" w:rsidRDefault="00E77A2D" w:rsidP="00540B1E">
      <w:pPr>
        <w:pStyle w:val="List3"/>
        <w:spacing w:before="0" w:after="0"/>
      </w:pPr>
      <w:r w:rsidRPr="00E77A2D">
        <w:lastRenderedPageBreak/>
        <w:t>(ix)</w:t>
      </w:r>
      <w:r w:rsidRPr="00E77A2D">
        <w:tab/>
        <w:t>Reason for Termination</w:t>
      </w:r>
    </w:p>
    <w:p w14:paraId="6ACE6225" w14:textId="77777777" w:rsidR="00E77A2D" w:rsidRPr="00E77A2D" w:rsidRDefault="00E77A2D" w:rsidP="00540B1E">
      <w:pPr>
        <w:pStyle w:val="List3"/>
        <w:spacing w:before="0" w:after="0"/>
      </w:pPr>
      <w:r w:rsidRPr="00E77A2D">
        <w:t>(x)</w:t>
      </w:r>
      <w:r w:rsidRPr="00E77A2D">
        <w:tab/>
        <w:t>Estimated Dollar Value of Contract</w:t>
      </w:r>
    </w:p>
    <w:p w14:paraId="0A982546" w14:textId="77777777" w:rsidR="00E77A2D" w:rsidRPr="00E77A2D" w:rsidRDefault="00E77A2D" w:rsidP="00540B1E">
      <w:pPr>
        <w:pStyle w:val="List3"/>
        <w:spacing w:before="0" w:after="0"/>
      </w:pPr>
      <w:r w:rsidRPr="00E77A2D">
        <w:t>(xi)</w:t>
      </w:r>
      <w:r w:rsidRPr="00E77A2D">
        <w:tab/>
        <w:t>Estimated Dollar Value of Termination</w:t>
      </w:r>
    </w:p>
    <w:p w14:paraId="09DA9D6A" w14:textId="77777777" w:rsidR="00E77A2D" w:rsidRDefault="00E77A2D" w:rsidP="00E77A2D">
      <w:pPr>
        <w:pStyle w:val="List3"/>
        <w:spacing w:before="0" w:after="120"/>
      </w:pPr>
      <w:r>
        <w:t>(xii)</w:t>
      </w:r>
      <w:r>
        <w:tab/>
      </w:r>
      <w:r w:rsidRPr="00E77A2D">
        <w:t>Any other information that the Contracting Officer determi</w:t>
      </w:r>
      <w:r>
        <w:t>nes is relevant.</w:t>
      </w:r>
    </w:p>
    <w:p w14:paraId="22D59AB7" w14:textId="77777777" w:rsidR="00E77A2D" w:rsidRDefault="00E77A2D" w:rsidP="00E77A2D">
      <w:pPr>
        <w:pStyle w:val="Heading2"/>
      </w:pPr>
      <w:bookmarkStart w:id="10" w:name="_Toc75414633"/>
      <w:r>
        <w:t>SUBPART 5649.6 - CONTRACT TERMINATION FORMS AND FORMATS</w:t>
      </w:r>
      <w:bookmarkEnd w:id="10"/>
    </w:p>
    <w:p w14:paraId="779D2296" w14:textId="77777777" w:rsidR="00E77A2D" w:rsidRDefault="00E77A2D" w:rsidP="00E77A2D">
      <w:pPr>
        <w:pStyle w:val="Heading3"/>
      </w:pPr>
      <w:bookmarkStart w:id="11" w:name="BM607"/>
      <w:bookmarkStart w:id="12" w:name="_Toc75414634"/>
      <w:bookmarkEnd w:id="11"/>
      <w:r>
        <w:t>5649.607 Delinquency Notices.</w:t>
      </w:r>
      <w:bookmarkEnd w:id="12"/>
    </w:p>
    <w:p w14:paraId="6244D8F7" w14:textId="77777777" w:rsidR="00E77A2D" w:rsidRDefault="00E77A2D" w:rsidP="00E77A2D">
      <w:pPr>
        <w:rPr>
          <w:rFonts w:ascii="Arial" w:hAnsi="Arial" w:cs="Arial"/>
          <w:i/>
        </w:rPr>
      </w:pPr>
      <w:r>
        <w:rPr>
          <w:rFonts w:ascii="Arial" w:hAnsi="Arial" w:cs="Arial"/>
          <w:i/>
          <w:szCs w:val="20"/>
        </w:rPr>
        <w:t>(Revised November 2007)</w:t>
      </w:r>
    </w:p>
    <w:p w14:paraId="06445AF8" w14:textId="77777777" w:rsidR="00E77A2D" w:rsidRDefault="00E77A2D" w:rsidP="00E77A2D">
      <w:pPr>
        <w:spacing w:before="0" w:after="120"/>
        <w:rPr>
          <w:rFonts w:ascii="Arial" w:hAnsi="Arial" w:cs="Arial"/>
        </w:rPr>
      </w:pPr>
      <w:r>
        <w:rPr>
          <w:rFonts w:ascii="Arial" w:hAnsi="Arial" w:cs="Arial"/>
        </w:rPr>
        <w:t xml:space="preserve">Any actions relating to delinquent contractors, including Termination for Default, Cure Notice, and Show Cause Notice, must be coordinated with legal counsel. A copy of all Cure and Show Cause Notices to small business firms must be furnished to the OSBP concurrent to the notice being sent to the contractor. The contractor's response or lack of response within the allotted time period, as well as any relevant documentation related to the contractor's response, must be furnished to legal counsel for review on all contracts. </w:t>
      </w:r>
    </w:p>
    <w:p w14:paraId="07628A67" w14:textId="77777777" w:rsidR="00E77A2D" w:rsidRDefault="00E77A2D" w:rsidP="00E77A2D">
      <w:pPr>
        <w:rPr>
          <w:rFonts w:ascii="Arial" w:hAnsi="Arial" w:cs="Arial"/>
        </w:rPr>
      </w:pPr>
    </w:p>
    <w:p w14:paraId="6A644EA2" w14:textId="77777777" w:rsidR="00E77A2D" w:rsidRPr="00CB2289" w:rsidRDefault="00E77A2D" w:rsidP="00E77A2D">
      <w:pPr>
        <w:spacing w:before="0" w:after="0"/>
        <w:rPr>
          <w:rFonts w:ascii="Arial" w:hAnsi="Arial" w:cs="Arial"/>
        </w:rPr>
      </w:pPr>
      <w:r>
        <w:rPr>
          <w:rFonts w:ascii="Arial" w:hAnsi="Arial" w:cs="Arial"/>
        </w:rPr>
        <w:t>HQ, United States Special Operations Command</w:t>
      </w:r>
      <w:r>
        <w:rPr>
          <w:rFonts w:ascii="Arial" w:hAnsi="Arial" w:cs="Arial"/>
        </w:rPr>
        <w:br/>
      </w:r>
      <w:r w:rsidRPr="00CB2289">
        <w:rPr>
          <w:rFonts w:ascii="Arial" w:hAnsi="Arial" w:cs="Arial"/>
        </w:rPr>
        <w:t>Special Operations Forces Acquisition, Technology, and Logistics (</w:t>
      </w:r>
      <w:r>
        <w:rPr>
          <w:rFonts w:ascii="Arial" w:hAnsi="Arial" w:cs="Arial"/>
        </w:rPr>
        <w:t>SOF AT&amp;L</w:t>
      </w:r>
      <w:r w:rsidRPr="00CB2289">
        <w:rPr>
          <w:rFonts w:ascii="Arial" w:hAnsi="Arial" w:cs="Arial"/>
        </w:rPr>
        <w:t>-K)</w:t>
      </w:r>
    </w:p>
    <w:p w14:paraId="2529860E" w14:textId="77777777" w:rsidR="00E77A2D" w:rsidRDefault="00E77A2D" w:rsidP="00E77A2D">
      <w:pPr>
        <w:spacing w:before="0" w:after="0"/>
        <w:rPr>
          <w:rFonts w:ascii="Arial" w:hAnsi="Arial" w:cs="Arial"/>
        </w:rPr>
      </w:pPr>
      <w:r>
        <w:rPr>
          <w:rFonts w:ascii="Arial" w:hAnsi="Arial" w:cs="Arial"/>
        </w:rPr>
        <w:t xml:space="preserve">SOFARS 5649 </w:t>
      </w:r>
    </w:p>
    <w:p w14:paraId="45087B76" w14:textId="77777777" w:rsidR="00E77A2D" w:rsidRDefault="00E77A2D" w:rsidP="00E77A2D">
      <w:pPr>
        <w:spacing w:before="0" w:after="0"/>
        <w:rPr>
          <w:rFonts w:ascii="Arial" w:hAnsi="Arial" w:cs="Arial"/>
        </w:rPr>
      </w:pPr>
      <w:r>
        <w:rPr>
          <w:rFonts w:ascii="Arial" w:hAnsi="Arial" w:cs="Arial"/>
        </w:rPr>
        <w:t>February 2007</w:t>
      </w:r>
    </w:p>
    <w:p w14:paraId="7175366E" w14:textId="77777777" w:rsidR="007059C1" w:rsidRPr="00BE196B" w:rsidRDefault="007059C1" w:rsidP="00BE196B"/>
    <w:sectPr w:rsidR="007059C1" w:rsidRPr="00BE196B" w:rsidSect="001F5BCE">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1525E" w14:textId="77777777" w:rsidR="00E77A2D" w:rsidRDefault="00E77A2D">
      <w:r>
        <w:separator/>
      </w:r>
    </w:p>
  </w:endnote>
  <w:endnote w:type="continuationSeparator" w:id="0">
    <w:p w14:paraId="789A6177" w14:textId="77777777" w:rsidR="00E77A2D" w:rsidRDefault="00E77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60EA0" w14:textId="77777777" w:rsidR="00E77A2D" w:rsidRDefault="00E77A2D">
      <w:r>
        <w:separator/>
      </w:r>
    </w:p>
  </w:footnote>
  <w:footnote w:type="continuationSeparator" w:id="0">
    <w:p w14:paraId="4F1D468F" w14:textId="77777777" w:rsidR="00E77A2D" w:rsidRDefault="00E77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ACD8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0EBD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75C67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36CC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FE0F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4452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4858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DAE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406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CC4F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395442"/>
    <w:multiLevelType w:val="hybridMultilevel"/>
    <w:tmpl w:val="F4D8A710"/>
    <w:lvl w:ilvl="0" w:tplc="8D98AC3E">
      <w:start w:val="1"/>
      <w:numFmt w:val="lowerLetter"/>
      <w:lvlText w:val="(%1)"/>
      <w:lvlJc w:val="left"/>
      <w:pPr>
        <w:tabs>
          <w:tab w:val="num" w:pos="360"/>
        </w:tabs>
        <w:ind w:left="0" w:firstLine="0"/>
      </w:pPr>
    </w:lvl>
    <w:lvl w:ilvl="1" w:tplc="DC347090">
      <w:start w:val="1"/>
      <w:numFmt w:val="bullet"/>
      <w:lvlText w:val="□"/>
      <w:lvlJc w:val="left"/>
      <w:pPr>
        <w:tabs>
          <w:tab w:val="num" w:pos="1440"/>
        </w:tabs>
        <w:ind w:left="1512" w:hanging="432"/>
      </w:pPr>
      <w:rPr>
        <w:rFonts w:ascii="Times New Roman" w:hAnsi="Times New Roman" w:cs="Times New Roman" w:hint="default"/>
        <w:b/>
        <w:i w:val="0"/>
        <w:color w:val="0000FF"/>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17E67C2C"/>
    <w:multiLevelType w:val="hybridMultilevel"/>
    <w:tmpl w:val="E09A0304"/>
    <w:lvl w:ilvl="0" w:tplc="9C04C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32760"/>
    <w:multiLevelType w:val="hybridMultilevel"/>
    <w:tmpl w:val="8034DCEA"/>
    <w:lvl w:ilvl="0" w:tplc="9970E3D0">
      <w:start w:val="1"/>
      <w:numFmt w:val="bullet"/>
      <w:lvlText w:val=""/>
      <w:lvlJc w:val="left"/>
      <w:pPr>
        <w:tabs>
          <w:tab w:val="num" w:pos="720"/>
        </w:tabs>
        <w:ind w:left="720" w:hanging="360"/>
      </w:pPr>
      <w:rPr>
        <w:rFonts w:ascii="Symbol" w:hAnsi="Symbol" w:hint="default"/>
        <w:b w:val="0"/>
        <w:i w:val="0"/>
        <w:color w:val="000000"/>
      </w:rPr>
    </w:lvl>
    <w:lvl w:ilvl="1" w:tplc="DC347090">
      <w:start w:val="1"/>
      <w:numFmt w:val="bullet"/>
      <w:lvlText w:val="□"/>
      <w:lvlJc w:val="left"/>
      <w:pPr>
        <w:tabs>
          <w:tab w:val="num" w:pos="2880"/>
        </w:tabs>
        <w:ind w:left="2952" w:hanging="432"/>
      </w:pPr>
      <w:rPr>
        <w:rFonts w:ascii="Times New Roman" w:hAnsi="Times New Roman" w:cs="Times New Roman" w:hint="default"/>
        <w:b/>
        <w:i w:val="0"/>
        <w:color w:val="0000FF"/>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D6F6886"/>
    <w:multiLevelType w:val="hybridMultilevel"/>
    <w:tmpl w:val="3BC0A9AA"/>
    <w:lvl w:ilvl="0" w:tplc="4216D03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850348"/>
    <w:multiLevelType w:val="hybridMultilevel"/>
    <w:tmpl w:val="2BF228CA"/>
    <w:lvl w:ilvl="0" w:tplc="BCEC5876">
      <w:start w:val="2"/>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AD33FE"/>
    <w:multiLevelType w:val="hybridMultilevel"/>
    <w:tmpl w:val="BCD00340"/>
    <w:lvl w:ilvl="0" w:tplc="BCA82C50">
      <w:start w:val="6"/>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9"/>
  </w:num>
  <w:num w:numId="2">
    <w:abstractNumId w:val="27"/>
  </w:num>
  <w:num w:numId="3">
    <w:abstractNumId w:val="21"/>
  </w:num>
  <w:num w:numId="4">
    <w:abstractNumId w:val="25"/>
  </w:num>
  <w:num w:numId="5">
    <w:abstractNumId w:val="32"/>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4"/>
  </w:num>
  <w:num w:numId="19">
    <w:abstractNumId w:val="34"/>
  </w:num>
  <w:num w:numId="20">
    <w:abstractNumId w:val="10"/>
  </w:num>
  <w:num w:numId="21">
    <w:abstractNumId w:val="26"/>
  </w:num>
  <w:num w:numId="22">
    <w:abstractNumId w:val="31"/>
  </w:num>
  <w:num w:numId="23">
    <w:abstractNumId w:val="20"/>
  </w:num>
  <w:num w:numId="24">
    <w:abstractNumId w:val="19"/>
  </w:num>
  <w:num w:numId="25">
    <w:abstractNumId w:val="17"/>
  </w:num>
  <w:num w:numId="26">
    <w:abstractNumId w:val="14"/>
  </w:num>
  <w:num w:numId="27">
    <w:abstractNumId w:val="28"/>
  </w:num>
  <w:num w:numId="28">
    <w:abstractNumId w:val="11"/>
  </w:num>
  <w:num w:numId="29">
    <w:abstractNumId w:val="35"/>
  </w:num>
  <w:num w:numId="30">
    <w:abstractNumId w:val="30"/>
  </w:num>
  <w:num w:numId="31">
    <w:abstractNumId w:val="15"/>
  </w:num>
  <w:num w:numId="32">
    <w:abstractNumId w:val="3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3"/>
  </w:num>
  <w:num w:numId="37">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2D"/>
    <w:rsid w:val="00040798"/>
    <w:rsid w:val="00072DE6"/>
    <w:rsid w:val="000C65F5"/>
    <w:rsid w:val="000E19AF"/>
    <w:rsid w:val="000E6E2A"/>
    <w:rsid w:val="000F5037"/>
    <w:rsid w:val="00173206"/>
    <w:rsid w:val="00182208"/>
    <w:rsid w:val="00187D8F"/>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6BB"/>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40B1E"/>
    <w:rsid w:val="00581655"/>
    <w:rsid w:val="005A4035"/>
    <w:rsid w:val="005C406D"/>
    <w:rsid w:val="005E39A9"/>
    <w:rsid w:val="0061650B"/>
    <w:rsid w:val="00683B9C"/>
    <w:rsid w:val="00694479"/>
    <w:rsid w:val="006A2BFC"/>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AA152B"/>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B2A34"/>
    <w:rsid w:val="00CF18B4"/>
    <w:rsid w:val="00D23DBC"/>
    <w:rsid w:val="00D50A0B"/>
    <w:rsid w:val="00D828A5"/>
    <w:rsid w:val="00DA6976"/>
    <w:rsid w:val="00DD456B"/>
    <w:rsid w:val="00E13A99"/>
    <w:rsid w:val="00E35FEF"/>
    <w:rsid w:val="00E41EC2"/>
    <w:rsid w:val="00E4240B"/>
    <w:rsid w:val="00E77A2D"/>
    <w:rsid w:val="00E82704"/>
    <w:rsid w:val="00EB5CEC"/>
    <w:rsid w:val="00EC19C2"/>
    <w:rsid w:val="00EC280F"/>
    <w:rsid w:val="00EE39BA"/>
    <w:rsid w:val="00EE4810"/>
    <w:rsid w:val="00EF6835"/>
    <w:rsid w:val="00F11651"/>
    <w:rsid w:val="00F11A9F"/>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F35E3"/>
  <w15:docId w15:val="{B30B5D3F-5B5C-458F-A97A-1D7E60E0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7A2D"/>
    <w:pPr>
      <w:widowControl w:val="0"/>
      <w:spacing w:before="100" w:after="100"/>
    </w:pPr>
    <w:rPr>
      <w:szCs w:val="24"/>
    </w:rPr>
  </w:style>
  <w:style w:type="paragraph" w:styleId="Heading1">
    <w:name w:val="heading 1"/>
    <w:basedOn w:val="Normal"/>
    <w:next w:val="Normal"/>
    <w:link w:val="Heading1Char"/>
    <w:qFormat/>
    <w:rsid w:val="00E77A2D"/>
    <w:pPr>
      <w:outlineLvl w:val="0"/>
    </w:pPr>
    <w:rPr>
      <w:rFonts w:ascii="Arial" w:eastAsiaTheme="majorEastAsia" w:hAnsi="Arial" w:cs="Arial"/>
      <w:b/>
      <w:bCs/>
      <w:color w:val="000000" w:themeColor="text1"/>
      <w:sz w:val="36"/>
      <w:szCs w:val="28"/>
    </w:rPr>
  </w:style>
  <w:style w:type="paragraph" w:styleId="Heading2">
    <w:name w:val="heading 2"/>
    <w:basedOn w:val="Normal"/>
    <w:next w:val="Normal"/>
    <w:link w:val="Heading2Char"/>
    <w:unhideWhenUsed/>
    <w:qFormat/>
    <w:rsid w:val="00E77A2D"/>
    <w:pPr>
      <w:outlineLvl w:val="1"/>
    </w:pPr>
    <w:rPr>
      <w:rFonts w:ascii="Arial" w:eastAsiaTheme="majorEastAsia" w:hAnsi="Arial" w:cs="Arial"/>
      <w:b/>
      <w:bCs/>
      <w:color w:val="000000" w:themeColor="text1"/>
      <w:szCs w:val="26"/>
    </w:rPr>
  </w:style>
  <w:style w:type="paragraph" w:styleId="Heading3">
    <w:name w:val="heading 3"/>
    <w:basedOn w:val="Normal"/>
    <w:next w:val="Normal"/>
    <w:link w:val="Heading3Char"/>
    <w:unhideWhenUsed/>
    <w:qFormat/>
    <w:rsid w:val="00E77A2D"/>
    <w:pPr>
      <w:outlineLvl w:val="2"/>
    </w:pPr>
    <w:rPr>
      <w:rFonts w:ascii="Arial" w:eastAsiaTheme="majorEastAsia" w:hAnsi="Arial" w:cs="Arial"/>
      <w:b/>
      <w:bCs/>
      <w:color w:val="000000" w:themeColor="text1"/>
    </w:rPr>
  </w:style>
  <w:style w:type="paragraph" w:styleId="Heading4">
    <w:name w:val="heading 4"/>
    <w:basedOn w:val="Normal"/>
    <w:next w:val="Normal"/>
    <w:link w:val="Heading4Char"/>
    <w:unhideWhenUsed/>
    <w:qFormat/>
    <w:rsid w:val="004126BB"/>
    <w:pPr>
      <w:outlineLvl w:val="3"/>
    </w:pPr>
    <w:rPr>
      <w:rFonts w:eastAsiaTheme="majorEastAsia"/>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sz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spacing w:after="0"/>
    </w:pPr>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E77A2D"/>
    <w:rPr>
      <w:rFonts w:ascii="Arial" w:eastAsiaTheme="majorEastAsia" w:hAnsi="Arial" w:cs="Arial"/>
      <w:b/>
      <w:bCs/>
      <w:color w:val="000000" w:themeColor="text1"/>
      <w:szCs w:val="26"/>
    </w:rPr>
  </w:style>
  <w:style w:type="character" w:customStyle="1" w:styleId="Heading1Char">
    <w:name w:val="Heading 1 Char"/>
    <w:basedOn w:val="DefaultParagraphFont"/>
    <w:link w:val="Heading1"/>
    <w:rsid w:val="00E77A2D"/>
    <w:rPr>
      <w:rFonts w:ascii="Arial" w:eastAsiaTheme="majorEastAsia" w:hAnsi="Arial" w:cs="Arial"/>
      <w:b/>
      <w:bCs/>
      <w:color w:val="000000" w:themeColor="text1"/>
      <w:sz w:val="36"/>
      <w:szCs w:val="28"/>
    </w:rPr>
  </w:style>
  <w:style w:type="character" w:customStyle="1" w:styleId="Heading3Char">
    <w:name w:val="Heading 3 Char"/>
    <w:basedOn w:val="DefaultParagraphFont"/>
    <w:link w:val="Heading3"/>
    <w:rsid w:val="00E77A2D"/>
    <w:rPr>
      <w:rFonts w:ascii="Arial" w:eastAsiaTheme="majorEastAsia" w:hAnsi="Arial" w:cs="Arial"/>
      <w:b/>
      <w:bCs/>
      <w:color w:val="000000" w:themeColor="text1"/>
      <w:szCs w:val="24"/>
    </w:rPr>
  </w:style>
  <w:style w:type="character" w:customStyle="1" w:styleId="Heading4Char">
    <w:name w:val="Heading 4 Char"/>
    <w:basedOn w:val="DefaultParagraphFont"/>
    <w:link w:val="Heading4"/>
    <w:rsid w:val="004126BB"/>
    <w:rPr>
      <w:rFonts w:ascii="Arial" w:eastAsiaTheme="majorEastAsia" w:hAnsi="Arial"/>
      <w:b/>
      <w:bCs/>
      <w:iCs/>
      <w:color w:val="000000" w:themeColor="text1"/>
      <w:szCs w:val="24"/>
    </w:rPr>
  </w:style>
  <w:style w:type="paragraph" w:styleId="List">
    <w:name w:val="List"/>
    <w:basedOn w:val="Normal"/>
    <w:unhideWhenUsed/>
    <w:rsid w:val="00214BB7"/>
    <w:pPr>
      <w:spacing w:before="120"/>
    </w:pPr>
  </w:style>
  <w:style w:type="paragraph" w:styleId="List2">
    <w:name w:val="List 2"/>
    <w:basedOn w:val="Normal"/>
    <w:unhideWhenUsed/>
    <w:rsid w:val="004126BB"/>
    <w:pPr>
      <w:spacing w:before="120"/>
      <w:ind w:left="360"/>
    </w:pPr>
    <w:rPr>
      <w:color w:val="000000" w:themeColor="text1"/>
    </w:rPr>
  </w:style>
  <w:style w:type="paragraph" w:styleId="List3">
    <w:name w:val="List 3"/>
    <w:basedOn w:val="Normal"/>
    <w:link w:val="List3Char"/>
    <w:unhideWhenUsed/>
    <w:qFormat/>
    <w:rsid w:val="00E77A2D"/>
    <w:pPr>
      <w:spacing w:before="120"/>
      <w:ind w:left="720"/>
    </w:pPr>
    <w:rPr>
      <w:rFonts w:ascii="Arial" w:hAnsi="Arial" w:cs="Arial"/>
    </w:rPr>
  </w:style>
  <w:style w:type="paragraph" w:styleId="List4">
    <w:name w:val="List 4"/>
    <w:basedOn w:val="Normal"/>
    <w:rsid w:val="00195EAD"/>
    <w:pPr>
      <w:spacing w:before="120"/>
      <w:ind w:left="1080"/>
    </w:pPr>
  </w:style>
  <w:style w:type="paragraph" w:customStyle="1" w:styleId="List1">
    <w:name w:val="List 1"/>
    <w:basedOn w:val="List3"/>
    <w:link w:val="List1Char"/>
    <w:qFormat/>
    <w:rsid w:val="00E77A2D"/>
    <w:pPr>
      <w:ind w:left="0"/>
    </w:pPr>
    <w:rPr>
      <w:color w:val="000000" w:themeColor="text1"/>
    </w:rPr>
  </w:style>
  <w:style w:type="character" w:customStyle="1" w:styleId="List3Char">
    <w:name w:val="List 3 Char"/>
    <w:basedOn w:val="DefaultParagraphFont"/>
    <w:link w:val="List3"/>
    <w:rsid w:val="00E77A2D"/>
    <w:rPr>
      <w:rFonts w:ascii="Arial" w:hAnsi="Arial" w:cs="Arial"/>
      <w:szCs w:val="24"/>
    </w:rPr>
  </w:style>
  <w:style w:type="character" w:customStyle="1" w:styleId="List1Char">
    <w:name w:val="List 1 Char"/>
    <w:basedOn w:val="List3Char"/>
    <w:link w:val="List1"/>
    <w:rsid w:val="00E77A2D"/>
    <w:rPr>
      <w:rFonts w:ascii="Arial" w:hAnsi="Arial" w:cs="Arial"/>
      <w:color w:val="000000" w:themeColor="text1"/>
      <w:szCs w:val="24"/>
    </w:rPr>
  </w:style>
  <w:style w:type="paragraph" w:styleId="TOC1">
    <w:name w:val="toc 1"/>
    <w:basedOn w:val="Normal"/>
    <w:next w:val="Normal"/>
    <w:autoRedefine/>
    <w:uiPriority w:val="39"/>
    <w:unhideWhenUsed/>
    <w:rsid w:val="00214BB7"/>
  </w:style>
  <w:style w:type="paragraph" w:styleId="TOC2">
    <w:name w:val="toc 2"/>
    <w:basedOn w:val="Normal"/>
    <w:next w:val="Normal"/>
    <w:autoRedefine/>
    <w:uiPriority w:val="39"/>
    <w:unhideWhenUsed/>
    <w:rsid w:val="005E39A9"/>
    <w:pPr>
      <w:tabs>
        <w:tab w:val="right" w:leader="dot" w:pos="9350"/>
      </w:tabs>
      <w:ind w:left="220"/>
    </w:pPr>
    <w:rPr>
      <w:rFonts w:ascii="Arial" w:hAnsi="Arial" w:cs="Arial"/>
      <w:b/>
      <w:bCs/>
      <w:noProof/>
      <w:sz w:val="22"/>
      <w:szCs w:val="22"/>
    </w:rPr>
  </w:style>
  <w:style w:type="paragraph" w:customStyle="1" w:styleId="Style1">
    <w:name w:val="Style1"/>
    <w:basedOn w:val="Normal"/>
    <w:rsid w:val="00E77A2D"/>
    <w:pPr>
      <w:snapToGrid w:val="0"/>
      <w:jc w:val="center"/>
    </w:pPr>
    <w:rPr>
      <w:rFonts w:ascii="Arial" w:hAnsi="Arial" w:cs="Arial"/>
      <w:b/>
      <w:bCs/>
      <w:sz w:val="24"/>
    </w:rPr>
  </w:style>
  <w:style w:type="paragraph" w:styleId="TOCHeading">
    <w:name w:val="TOC Heading"/>
    <w:basedOn w:val="Heading1"/>
    <w:next w:val="Normal"/>
    <w:uiPriority w:val="39"/>
    <w:unhideWhenUsed/>
    <w:qFormat/>
    <w:rsid w:val="005E39A9"/>
    <w:pPr>
      <w:keepNext/>
      <w:keepLines/>
      <w:widowControl/>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5E39A9"/>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content/part-42-contract-administration-and-audit-servic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content/part-49-termination-contrac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49-termination-contrac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C96402-CC55-4989-B787-A70529BE7EAF}">
  <ds:schemaRefs>
    <ds:schemaRef ds:uri="http://schemas.openxmlformats.org/officeDocument/2006/bibliography"/>
  </ds:schemaRefs>
</ds:datastoreItem>
</file>

<file path=customXml/itemProps3.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4.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SOFARS styles</Template>
  <TotalTime>1</TotalTime>
  <Pages>2</Pages>
  <Words>434</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5649 - TERMINATION OF CONTRACTS</dc:title>
  <dc:creator>Duchesne, Marian B NH-IIICIV USSOCOM SOCOM (USA)</dc:creator>
  <cp:lastModifiedBy>Duchesne, Marian B CIV USSOCOM SOCOM (USA)</cp:lastModifiedBy>
  <cp:revision>2</cp:revision>
  <cp:lastPrinted>2010-02-11T14:15:00Z</cp:lastPrinted>
  <dcterms:created xsi:type="dcterms:W3CDTF">2021-06-24T12:12:00Z</dcterms:created>
  <dcterms:modified xsi:type="dcterms:W3CDTF">2021-06-24T12:12:00Z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