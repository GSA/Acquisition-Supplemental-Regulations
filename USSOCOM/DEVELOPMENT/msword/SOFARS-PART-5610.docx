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C8F24" w14:textId="77777777" w:rsidR="00476DD7" w:rsidRPr="00807521" w:rsidRDefault="00476DD7" w:rsidP="00476DD7">
      <w:pPr>
        <w:pStyle w:val="Heading1"/>
      </w:pPr>
      <w:bookmarkStart w:id="0" w:name="_Toc75349778"/>
      <w:r w:rsidRPr="00807521">
        <w:t>SOFARS PART 5610</w:t>
      </w:r>
      <w:r w:rsidRPr="00807521">
        <w:br/>
        <w:t>MARKET RESEARCH</w:t>
      </w:r>
      <w:bookmarkEnd w:id="0"/>
      <w:r w:rsidRPr="00807521">
        <w:t xml:space="preserve"> </w:t>
      </w:r>
    </w:p>
    <w:p w14:paraId="2F4C4EFE" w14:textId="77777777" w:rsidR="00476DD7" w:rsidRPr="00807521" w:rsidRDefault="00476DD7" w:rsidP="00476DD7"/>
    <w:sdt>
      <w:sdtPr>
        <w:rPr>
          <w:rFonts w:ascii="Arial" w:eastAsia="Times New Roman" w:hAnsi="Arial" w:cs="Arial"/>
          <w:color w:val="auto"/>
          <w:sz w:val="22"/>
          <w:szCs w:val="20"/>
        </w:rPr>
        <w:id w:val="-2005280982"/>
        <w:docPartObj>
          <w:docPartGallery w:val="Table of Contents"/>
          <w:docPartUnique/>
        </w:docPartObj>
      </w:sdtPr>
      <w:sdtEndPr>
        <w:rPr>
          <w:b/>
          <w:bCs/>
          <w:noProof/>
        </w:rPr>
      </w:sdtEndPr>
      <w:sdtContent>
        <w:p w14:paraId="6365B791" w14:textId="1949EE04" w:rsidR="007452F6" w:rsidRPr="007452F6" w:rsidRDefault="007452F6">
          <w:pPr>
            <w:pStyle w:val="TOCHeading"/>
            <w:rPr>
              <w:rFonts w:ascii="Arial" w:hAnsi="Arial" w:cs="Arial"/>
              <w:b/>
              <w:bCs/>
              <w:color w:val="000000" w:themeColor="text1"/>
            </w:rPr>
          </w:pPr>
          <w:r w:rsidRPr="007452F6">
            <w:rPr>
              <w:rFonts w:ascii="Arial" w:hAnsi="Arial" w:cs="Arial"/>
              <w:b/>
              <w:bCs/>
              <w:color w:val="000000" w:themeColor="text1"/>
            </w:rPr>
            <w:t>Table of Contents</w:t>
          </w:r>
        </w:p>
        <w:p w14:paraId="0AE18068" w14:textId="14959A40" w:rsidR="00CA086F" w:rsidRDefault="00CA086F">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778" w:history="1">
            <w:r w:rsidRPr="004515B0">
              <w:rPr>
                <w:rStyle w:val="Hyperlink"/>
                <w:noProof/>
              </w:rPr>
              <w:t>SOFARS PART 5610 MARKET RESEARCH</w:t>
            </w:r>
          </w:hyperlink>
        </w:p>
        <w:p w14:paraId="0807DB78" w14:textId="478A2D85" w:rsidR="00CA086F" w:rsidRDefault="00CA086F">
          <w:pPr>
            <w:pStyle w:val="TOC2"/>
            <w:tabs>
              <w:tab w:val="right" w:leader="dot" w:pos="9350"/>
            </w:tabs>
            <w:rPr>
              <w:rFonts w:asciiTheme="minorHAnsi" w:eastAsiaTheme="minorEastAsia" w:hAnsiTheme="minorHAnsi" w:cstheme="minorBidi"/>
              <w:b w:val="0"/>
              <w:noProof/>
              <w:szCs w:val="22"/>
            </w:rPr>
          </w:pPr>
          <w:hyperlink w:anchor="_Toc75349779" w:history="1">
            <w:r w:rsidRPr="004515B0">
              <w:rPr>
                <w:rStyle w:val="Hyperlink"/>
                <w:noProof/>
              </w:rPr>
              <w:t>SUBPART 5610.000 SCOPE OF PART</w:t>
            </w:r>
          </w:hyperlink>
        </w:p>
        <w:p w14:paraId="307B3B39" w14:textId="1764560E" w:rsidR="00CA086F" w:rsidRDefault="00CA086F">
          <w:pPr>
            <w:pStyle w:val="TOC3"/>
            <w:tabs>
              <w:tab w:val="right" w:leader="dot" w:pos="9350"/>
            </w:tabs>
            <w:rPr>
              <w:rFonts w:asciiTheme="minorHAnsi" w:eastAsiaTheme="minorEastAsia" w:hAnsiTheme="minorHAnsi" w:cstheme="minorBidi"/>
              <w:noProof/>
              <w:szCs w:val="22"/>
            </w:rPr>
          </w:pPr>
          <w:hyperlink w:anchor="_Toc75349780" w:history="1">
            <w:r w:rsidRPr="004515B0">
              <w:rPr>
                <w:rStyle w:val="Hyperlink"/>
                <w:noProof/>
              </w:rPr>
              <w:t>5610.001 Policy.</w:t>
            </w:r>
          </w:hyperlink>
        </w:p>
        <w:p w14:paraId="50400EB1" w14:textId="029BCF21" w:rsidR="007452F6" w:rsidRDefault="00CA086F">
          <w:r>
            <w:rPr>
              <w:b/>
            </w:rPr>
            <w:fldChar w:fldCharType="end"/>
          </w:r>
        </w:p>
      </w:sdtContent>
    </w:sdt>
    <w:p w14:paraId="1D7F23F1" w14:textId="77777777" w:rsidR="00476DD7" w:rsidRPr="00476DD7" w:rsidRDefault="00476DD7" w:rsidP="00476DD7">
      <w:pPr>
        <w:rPr>
          <w:b/>
          <w:sz w:val="20"/>
        </w:rPr>
      </w:pPr>
    </w:p>
    <w:p w14:paraId="31929AD6" w14:textId="77777777" w:rsidR="00476DD7" w:rsidRPr="00476DD7" w:rsidRDefault="00476DD7" w:rsidP="00476DD7">
      <w:pPr>
        <w:pStyle w:val="Heading2"/>
      </w:pPr>
      <w:bookmarkStart w:id="1" w:name="_Toc75349779"/>
      <w:r w:rsidRPr="00476DD7">
        <w:t>SUBPART 5610.000 SCOPE OF PART</w:t>
      </w:r>
      <w:bookmarkEnd w:id="1"/>
    </w:p>
    <w:p w14:paraId="604AC5C1" w14:textId="53DA6D84" w:rsidR="00476DD7" w:rsidRPr="00476DD7" w:rsidRDefault="00476DD7" w:rsidP="00476DD7">
      <w:pPr>
        <w:pStyle w:val="Heading3"/>
      </w:pPr>
      <w:bookmarkStart w:id="2" w:name="BM003"/>
      <w:bookmarkStart w:id="3" w:name="_Toc75349780"/>
      <w:bookmarkEnd w:id="2"/>
      <w:r w:rsidRPr="00476DD7">
        <w:t>5610.001 Policy.</w:t>
      </w:r>
      <w:bookmarkEnd w:id="3"/>
    </w:p>
    <w:p w14:paraId="2F9157ED" w14:textId="77777777" w:rsidR="00476DD7" w:rsidRPr="00476DD7" w:rsidRDefault="00476DD7" w:rsidP="00476DD7">
      <w:pPr>
        <w:rPr>
          <w:i/>
          <w:sz w:val="20"/>
        </w:rPr>
      </w:pPr>
      <w:r w:rsidRPr="00476DD7">
        <w:rPr>
          <w:i/>
          <w:sz w:val="20"/>
        </w:rPr>
        <w:t>(Added April 2008)</w:t>
      </w:r>
    </w:p>
    <w:p w14:paraId="75E6FEA1" w14:textId="77777777" w:rsidR="00476DD7" w:rsidRPr="00476DD7" w:rsidRDefault="003677BF" w:rsidP="003677BF">
      <w:pPr>
        <w:pStyle w:val="List1"/>
        <w:tabs>
          <w:tab w:val="left" w:pos="360"/>
        </w:tabs>
      </w:pPr>
      <w:r w:rsidRPr="00476DD7">
        <w:t>(a)</w:t>
      </w:r>
      <w:r w:rsidRPr="00476DD7">
        <w:tab/>
      </w:r>
      <w:r w:rsidR="00476DD7" w:rsidRPr="00476DD7">
        <w:t>When to Conduct Market Research</w:t>
      </w:r>
    </w:p>
    <w:p w14:paraId="39C35708" w14:textId="77777777" w:rsidR="00476DD7" w:rsidRPr="00476DD7" w:rsidRDefault="003677BF" w:rsidP="003677BF">
      <w:pPr>
        <w:pStyle w:val="List2"/>
      </w:pPr>
      <w:r w:rsidRPr="00476DD7">
        <w:t>(1)</w:t>
      </w:r>
      <w:r w:rsidRPr="00476DD7">
        <w:tab/>
      </w:r>
      <w:r w:rsidR="00476DD7" w:rsidRPr="00476DD7">
        <w:t xml:space="preserve">Contracting Officers have the responsibility of informing all requiring activities that, in accordance with </w:t>
      </w:r>
      <w:hyperlink r:id="rId11" w:history="1">
        <w:r w:rsidR="00476DD7" w:rsidRPr="00476DD7">
          <w:rPr>
            <w:rStyle w:val="Hyperlink"/>
          </w:rPr>
          <w:t>FAR 10.001</w:t>
        </w:r>
      </w:hyperlink>
      <w:r w:rsidR="00476DD7" w:rsidRPr="00476DD7">
        <w:t>, market research is required prior to the development of new specifications and before soliciting any requisition over the simplified acquisition threshold (SAT).</w:t>
      </w:r>
    </w:p>
    <w:p w14:paraId="15EEA128" w14:textId="77777777" w:rsidR="00476DD7" w:rsidRPr="00476DD7" w:rsidRDefault="003677BF" w:rsidP="003677BF">
      <w:pPr>
        <w:pStyle w:val="List2"/>
      </w:pPr>
      <w:r w:rsidRPr="00476DD7">
        <w:t>(2)</w:t>
      </w:r>
      <w:r w:rsidRPr="00476DD7">
        <w:tab/>
      </w:r>
      <w:r w:rsidR="00476DD7" w:rsidRPr="00476DD7">
        <w:t xml:space="preserve">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12" w:anchor="id1617MA020EC" w:history="1">
        <w:r w:rsidR="00476DD7" w:rsidRPr="00476DD7">
          <w:rPr>
            <w:rStyle w:val="Hyperlink"/>
          </w:rPr>
          <w:t>FAR 10</w:t>
        </w:r>
      </w:hyperlink>
      <w:r w:rsidR="00476DD7" w:rsidRPr="00476DD7">
        <w:t xml:space="preserve"> and the DCG market research template may be used.</w:t>
      </w:r>
    </w:p>
    <w:p w14:paraId="7EA92770" w14:textId="77777777" w:rsidR="00476DD7" w:rsidRPr="00476DD7" w:rsidRDefault="003677BF" w:rsidP="003677BF">
      <w:pPr>
        <w:pStyle w:val="List1"/>
        <w:tabs>
          <w:tab w:val="left" w:pos="360"/>
        </w:tabs>
      </w:pPr>
      <w:r w:rsidRPr="00476DD7">
        <w:t>(b)</w:t>
      </w:r>
      <w:r w:rsidRPr="00476DD7">
        <w:tab/>
      </w:r>
      <w:r w:rsidR="00476DD7" w:rsidRPr="00476DD7">
        <w:t>Classified Procurements</w:t>
      </w:r>
    </w:p>
    <w:p w14:paraId="3A5ADE76" w14:textId="54504BD0" w:rsidR="00476DD7" w:rsidRPr="00476DD7" w:rsidRDefault="003677BF" w:rsidP="003677BF">
      <w:pPr>
        <w:pStyle w:val="List2"/>
      </w:pPr>
      <w:r w:rsidRPr="00476DD7">
        <w:t>(1)</w:t>
      </w:r>
      <w:r w:rsidRPr="00476DD7">
        <w:tab/>
      </w:r>
      <w:r w:rsidR="00D75F32">
        <w:t>C</w:t>
      </w:r>
      <w:r w:rsidR="00476DD7" w:rsidRPr="00476DD7">
        <w:t xml:space="preserve">lassified Procurements: Market research for contracts that will be classified must be consistent with the security requirements imposed by </w:t>
      </w:r>
      <w:hyperlink r:id="rId13" w:anchor="i1119460" w:history="1">
        <w:r w:rsidR="00476DD7" w:rsidRPr="00476DD7">
          <w:rPr>
            <w:rStyle w:val="Hyperlink"/>
          </w:rPr>
          <w:t>FAR 6.302-6</w:t>
        </w:r>
      </w:hyperlink>
      <w:r w:rsidR="00476DD7" w:rsidRPr="00476DD7">
        <w:t xml:space="preserve">, National Security, where disclosure of the agency’s needs would compromise the national security. Any number of common approaches or practices for performing market research (See </w:t>
      </w:r>
      <w:hyperlink r:id="rId14" w:anchor="i1114728" w:history="1">
        <w:r w:rsidR="00476DD7" w:rsidRPr="00476DD7">
          <w:rPr>
            <w:rStyle w:val="Hyperlink"/>
          </w:rPr>
          <w:t>FAR 10.002</w:t>
        </w:r>
      </w:hyperlink>
      <w:r w:rsidR="00476DD7" w:rsidRPr="00476DD7">
        <w:t xml:space="preserve">) may be used except those where the requirement or other salient characteristics of the requirement, having National Security implications, would be disclosed in the public domain or where other aspects of the security plan for the requirement would be violated.  </w:t>
      </w:r>
    </w:p>
    <w:p w14:paraId="4B152890" w14:textId="77777777" w:rsidR="00476DD7" w:rsidRPr="00476DD7" w:rsidRDefault="00476DD7" w:rsidP="00476DD7">
      <w:pPr>
        <w:spacing w:before="0" w:after="0"/>
        <w:rPr>
          <w:sz w:val="20"/>
        </w:rPr>
      </w:pPr>
    </w:p>
    <w:p w14:paraId="05C1F209" w14:textId="77777777" w:rsidR="00476DD7" w:rsidRDefault="00476DD7" w:rsidP="00476DD7">
      <w:pPr>
        <w:spacing w:before="0" w:after="0"/>
        <w:rPr>
          <w:sz w:val="20"/>
        </w:rPr>
      </w:pPr>
    </w:p>
    <w:p w14:paraId="7C6EEEF3" w14:textId="77777777" w:rsidR="00476DD7" w:rsidRPr="00476DD7" w:rsidRDefault="00476DD7" w:rsidP="00476DD7">
      <w:pPr>
        <w:spacing w:before="0" w:after="0"/>
        <w:rPr>
          <w:sz w:val="20"/>
        </w:rPr>
      </w:pPr>
      <w:r w:rsidRPr="00476DD7">
        <w:rPr>
          <w:sz w:val="20"/>
        </w:rPr>
        <w:t>HQ, United States Special Operations Command</w:t>
      </w:r>
      <w:r w:rsidRPr="00476DD7">
        <w:rPr>
          <w:sz w:val="20"/>
        </w:rPr>
        <w:br/>
        <w:t>Special Operations Forces Acquisition, Technology, and Logistics (SOF AT&amp;L-K)</w:t>
      </w:r>
    </w:p>
    <w:p w14:paraId="46D1DC82" w14:textId="77777777" w:rsidR="00476DD7" w:rsidRDefault="00476DD7" w:rsidP="00476DD7">
      <w:pPr>
        <w:spacing w:before="0" w:after="0"/>
        <w:rPr>
          <w:sz w:val="20"/>
        </w:rPr>
      </w:pPr>
      <w:r>
        <w:rPr>
          <w:sz w:val="20"/>
        </w:rPr>
        <w:t>SOFARS 5610</w:t>
      </w:r>
    </w:p>
    <w:p w14:paraId="7C05475B" w14:textId="77777777" w:rsidR="00B77349" w:rsidRPr="00476DD7" w:rsidRDefault="00B77349" w:rsidP="00476DD7">
      <w:pPr>
        <w:spacing w:before="0" w:after="0"/>
        <w:rPr>
          <w:sz w:val="20"/>
        </w:rPr>
      </w:pPr>
      <w:r>
        <w:rPr>
          <w:sz w:val="20"/>
        </w:rPr>
        <w:t>February 2007</w:t>
      </w:r>
    </w:p>
    <w:p w14:paraId="718F6FFB" w14:textId="77777777" w:rsidR="007059C1" w:rsidRPr="00476DD7" w:rsidRDefault="007059C1" w:rsidP="00BE196B">
      <w:pPr>
        <w:rPr>
          <w:sz w:val="20"/>
        </w:rPr>
      </w:pPr>
    </w:p>
    <w:sectPr w:rsidR="007059C1" w:rsidRPr="00476DD7"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63ED2" w14:textId="77777777" w:rsidR="00476DD7" w:rsidRDefault="00476DD7">
      <w:r>
        <w:separator/>
      </w:r>
    </w:p>
  </w:endnote>
  <w:endnote w:type="continuationSeparator" w:id="0">
    <w:p w14:paraId="47333259" w14:textId="77777777" w:rsidR="00476DD7" w:rsidRDefault="0047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7EF30" w14:textId="77777777" w:rsidR="00476DD7" w:rsidRDefault="00476DD7">
      <w:r>
        <w:separator/>
      </w:r>
    </w:p>
  </w:footnote>
  <w:footnote w:type="continuationSeparator" w:id="0">
    <w:p w14:paraId="49C2A339" w14:textId="77777777" w:rsidR="00476DD7" w:rsidRDefault="00476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1E73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9088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5A5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D6D3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FEA1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4402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0C89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1EB5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10B4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064A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02490"/>
    <w:multiLevelType w:val="multilevel"/>
    <w:tmpl w:val="E36E74CA"/>
    <w:lvl w:ilvl="0">
      <w:start w:val="1"/>
      <w:numFmt w:val="lowerLetter"/>
      <w:lvlText w:val="(%1)"/>
      <w:lvlJc w:val="left"/>
      <w:pPr>
        <w:tabs>
          <w:tab w:val="num" w:pos="360"/>
        </w:tabs>
        <w:ind w:left="0" w:firstLine="0"/>
      </w:pPr>
    </w:lvl>
    <w:lvl w:ilvl="1">
      <w:start w:val="1"/>
      <w:numFmt w:val="decimal"/>
      <w:lvlRestart w:val="0"/>
      <w:lvlText w:val="(%2)"/>
      <w:lvlJc w:val="left"/>
      <w:pPr>
        <w:tabs>
          <w:tab w:val="num" w:pos="720"/>
        </w:tabs>
        <w:ind w:left="360" w:firstLine="0"/>
      </w:pPr>
    </w:lvl>
    <w:lvl w:ilvl="2">
      <w:start w:val="1"/>
      <w:numFmt w:val="decimal"/>
      <w:suff w:val="space"/>
      <w:lvlText w:val="%1.%2.%3"/>
      <w:lvlJc w:val="left"/>
      <w:pPr>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8"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315941"/>
    <w:multiLevelType w:val="hybridMultilevel"/>
    <w:tmpl w:val="9C0C190C"/>
    <w:lvl w:ilvl="0" w:tplc="97E492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591D"/>
    <w:multiLevelType w:val="multilevel"/>
    <w:tmpl w:val="E36E74CA"/>
    <w:lvl w:ilvl="0">
      <w:start w:val="1"/>
      <w:numFmt w:val="lowerLetter"/>
      <w:lvlText w:val="(%1)"/>
      <w:lvlJc w:val="left"/>
      <w:pPr>
        <w:tabs>
          <w:tab w:val="num" w:pos="360"/>
        </w:tabs>
        <w:ind w:left="0" w:firstLine="0"/>
      </w:pPr>
    </w:lvl>
    <w:lvl w:ilvl="1">
      <w:start w:val="1"/>
      <w:numFmt w:val="decimal"/>
      <w:lvlRestart w:val="0"/>
      <w:lvlText w:val="(%2)"/>
      <w:lvlJc w:val="left"/>
      <w:pPr>
        <w:tabs>
          <w:tab w:val="num" w:pos="720"/>
        </w:tabs>
        <w:ind w:left="360" w:firstLine="0"/>
      </w:pPr>
    </w:lvl>
    <w:lvl w:ilvl="2">
      <w:start w:val="1"/>
      <w:numFmt w:val="decimal"/>
      <w:suff w:val="space"/>
      <w:lvlText w:val="%1.%2.%3"/>
      <w:lvlJc w:val="left"/>
      <w:pPr>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71AB6"/>
    <w:multiLevelType w:val="hybridMultilevel"/>
    <w:tmpl w:val="C3309CF4"/>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6"/>
  </w:num>
  <w:num w:numId="3">
    <w:abstractNumId w:val="21"/>
  </w:num>
  <w:num w:numId="4">
    <w:abstractNumId w:val="24"/>
  </w:num>
  <w:num w:numId="5">
    <w:abstractNumId w:val="32"/>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33"/>
  </w:num>
  <w:num w:numId="20">
    <w:abstractNumId w:val="10"/>
  </w:num>
  <w:num w:numId="21">
    <w:abstractNumId w:val="25"/>
  </w:num>
  <w:num w:numId="22">
    <w:abstractNumId w:val="31"/>
  </w:num>
  <w:num w:numId="23">
    <w:abstractNumId w:val="18"/>
  </w:num>
  <w:num w:numId="24">
    <w:abstractNumId w:val="16"/>
  </w:num>
  <w:num w:numId="25">
    <w:abstractNumId w:val="15"/>
  </w:num>
  <w:num w:numId="26">
    <w:abstractNumId w:val="12"/>
  </w:num>
  <w:num w:numId="27">
    <w:abstractNumId w:val="28"/>
  </w:num>
  <w:num w:numId="28">
    <w:abstractNumId w:val="11"/>
  </w:num>
  <w:num w:numId="29">
    <w:abstractNumId w:val="34"/>
  </w:num>
  <w:num w:numId="30">
    <w:abstractNumId w:val="30"/>
  </w:num>
  <w:num w:numId="31">
    <w:abstractNumId w:val="13"/>
  </w:num>
  <w:num w:numId="32">
    <w:abstractNumId w:val="20"/>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7"/>
    <w:rsid w:val="00040798"/>
    <w:rsid w:val="00072DE6"/>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42804"/>
    <w:rsid w:val="003608B6"/>
    <w:rsid w:val="003677BF"/>
    <w:rsid w:val="003768C3"/>
    <w:rsid w:val="003772D3"/>
    <w:rsid w:val="003B3152"/>
    <w:rsid w:val="003F0F42"/>
    <w:rsid w:val="003F4E6D"/>
    <w:rsid w:val="0040054A"/>
    <w:rsid w:val="00412DCC"/>
    <w:rsid w:val="00417B94"/>
    <w:rsid w:val="00422A3D"/>
    <w:rsid w:val="00442AD5"/>
    <w:rsid w:val="00452346"/>
    <w:rsid w:val="00461665"/>
    <w:rsid w:val="00474B54"/>
    <w:rsid w:val="00476DD7"/>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D057C"/>
    <w:rsid w:val="0070464A"/>
    <w:rsid w:val="007059C1"/>
    <w:rsid w:val="00714E43"/>
    <w:rsid w:val="00737021"/>
    <w:rsid w:val="007452F6"/>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9E226C"/>
    <w:rsid w:val="009F5F24"/>
    <w:rsid w:val="00A15E6F"/>
    <w:rsid w:val="00A40B36"/>
    <w:rsid w:val="00A50C02"/>
    <w:rsid w:val="00A70C79"/>
    <w:rsid w:val="00A71E8C"/>
    <w:rsid w:val="00A84862"/>
    <w:rsid w:val="00B242FC"/>
    <w:rsid w:val="00B26F4A"/>
    <w:rsid w:val="00B30CA5"/>
    <w:rsid w:val="00B51BD8"/>
    <w:rsid w:val="00B52521"/>
    <w:rsid w:val="00B5536C"/>
    <w:rsid w:val="00B727F8"/>
    <w:rsid w:val="00B77349"/>
    <w:rsid w:val="00BE196B"/>
    <w:rsid w:val="00C271D5"/>
    <w:rsid w:val="00C310FE"/>
    <w:rsid w:val="00C57FC4"/>
    <w:rsid w:val="00C946DE"/>
    <w:rsid w:val="00C96C49"/>
    <w:rsid w:val="00CA086F"/>
    <w:rsid w:val="00CB2806"/>
    <w:rsid w:val="00CF18B4"/>
    <w:rsid w:val="00D23DBC"/>
    <w:rsid w:val="00D50A0B"/>
    <w:rsid w:val="00D75F32"/>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18D2"/>
  <w15:docId w15:val="{F686F753-4F1B-4723-B72A-64A66618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6DD7"/>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7452F6"/>
    <w:rPr>
      <w:b/>
    </w:rPr>
  </w:style>
  <w:style w:type="paragraph" w:styleId="TOC2">
    <w:name w:val="toc 2"/>
    <w:basedOn w:val="Normal"/>
    <w:next w:val="Normal"/>
    <w:autoRedefine/>
    <w:uiPriority w:val="39"/>
    <w:unhideWhenUsed/>
    <w:rsid w:val="007452F6"/>
    <w:pPr>
      <w:ind w:left="220"/>
    </w:pPr>
    <w:rPr>
      <w:b/>
    </w:rPr>
  </w:style>
  <w:style w:type="paragraph" w:styleId="TOCHeading">
    <w:name w:val="TOC Heading"/>
    <w:basedOn w:val="Heading1"/>
    <w:next w:val="Normal"/>
    <w:uiPriority w:val="39"/>
    <w:unhideWhenUsed/>
    <w:qFormat/>
    <w:rsid w:val="007452F6"/>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7452F6"/>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6-competition-requirem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content/part-10-market-resear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10-market-researc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10-market-re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175FEB-1CD4-41EB-8163-6F0484B46D25}">
  <ds:schemaRefs>
    <ds:schemaRef ds:uri="http://schemas.openxmlformats.org/officeDocument/2006/bibliography"/>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1</Pages>
  <Words>248</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5610 - MARKET RESEARCH</vt:lpstr>
    </vt:vector>
  </TitlesOfParts>
  <Company>Technautics, Inc.</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5610 - MARKET RESEARCH</dc:title>
  <dc:creator>Duchesne, Marian B NH-IIICIV USSOCOM SOCOM (USA)</dc:creator>
  <cp:lastModifiedBy>Duchesne, Marian B CIV USSOCOM SOCOM (USA)</cp:lastModifiedBy>
  <cp:revision>4</cp:revision>
  <cp:lastPrinted>2010-02-11T14:15:00Z</cp:lastPrinted>
  <dcterms:created xsi:type="dcterms:W3CDTF">2021-06-23T14:22:00Z</dcterms:created>
  <dcterms:modified xsi:type="dcterms:W3CDTF">2021-06-23T18:09:00Z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