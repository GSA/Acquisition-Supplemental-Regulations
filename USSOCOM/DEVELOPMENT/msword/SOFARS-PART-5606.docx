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F0887" w14:textId="77777777" w:rsidR="00156CA7" w:rsidRDefault="00156CA7" w:rsidP="00156CA7">
      <w:pPr>
        <w:spacing w:after="120"/>
        <w:ind w:right="720"/>
        <w:rPr>
          <w:b/>
          <w:bCs/>
          <w:sz w:val="32"/>
          <w:szCs w:val="32"/>
        </w:rPr>
      </w:pPr>
      <w:r>
        <w:rPr>
          <w:b/>
          <w:bCs/>
          <w:sz w:val="32"/>
          <w:szCs w:val="32"/>
        </w:rPr>
        <w:t xml:space="preserve">SOFARS PART 5606 - COMPETITION REQUIREMENTS </w:t>
      </w:r>
    </w:p>
    <w:sdt>
      <w:sdtPr>
        <w:rPr>
          <w:rFonts w:ascii="Arial" w:eastAsia="Times New Roman" w:hAnsi="Arial" w:cs="Arial"/>
          <w:color w:val="auto"/>
          <w:sz w:val="22"/>
          <w:szCs w:val="20"/>
        </w:rPr>
        <w:id w:val="-1614587015"/>
        <w:docPartObj>
          <w:docPartGallery w:val="Table of Contents"/>
          <w:docPartUnique/>
        </w:docPartObj>
      </w:sdtPr>
      <w:sdtEndPr>
        <w:rPr>
          <w:b/>
          <w:bCs/>
          <w:noProof/>
        </w:rPr>
      </w:sdtEndPr>
      <w:sdtContent>
        <w:p w14:paraId="13925ABF" w14:textId="7BA3A446" w:rsidR="00BB5D83" w:rsidRPr="00BB5D83" w:rsidRDefault="00BB5D83">
          <w:pPr>
            <w:pStyle w:val="TOCHeading"/>
            <w:rPr>
              <w:rFonts w:ascii="Arial" w:hAnsi="Arial" w:cs="Arial"/>
              <w:b/>
              <w:bCs/>
              <w:color w:val="000000" w:themeColor="text1"/>
            </w:rPr>
          </w:pPr>
          <w:r w:rsidRPr="00BB5D83">
            <w:rPr>
              <w:rFonts w:ascii="Arial" w:hAnsi="Arial" w:cs="Arial"/>
              <w:b/>
              <w:bCs/>
              <w:color w:val="000000" w:themeColor="text1"/>
            </w:rPr>
            <w:t>Table of Contents</w:t>
          </w:r>
        </w:p>
        <w:p w14:paraId="623BBBF6" w14:textId="71B1D9F0" w:rsidR="008A14CB" w:rsidRDefault="008A14CB">
          <w:pPr>
            <w:pStyle w:val="TOC1"/>
            <w:tabs>
              <w:tab w:val="right" w:leader="dot" w:pos="9350"/>
            </w:tabs>
            <w:rPr>
              <w:rFonts w:asciiTheme="minorHAnsi" w:eastAsiaTheme="minorEastAsia" w:hAnsiTheme="minorHAnsi" w:cstheme="minorBidi"/>
              <w:b w:val="0"/>
              <w:noProof/>
              <w:szCs w:val="22"/>
            </w:rPr>
          </w:pPr>
          <w:r>
            <w:rPr>
              <w:b w:val="0"/>
            </w:rPr>
            <w:fldChar w:fldCharType="begin"/>
          </w:r>
          <w:r>
            <w:rPr>
              <w:b w:val="0"/>
            </w:rPr>
            <w:instrText xml:space="preserve"> TOC \o "1-4" \n \h \z \u </w:instrText>
          </w:r>
          <w:r>
            <w:rPr>
              <w:b w:val="0"/>
            </w:rPr>
            <w:fldChar w:fldCharType="separate"/>
          </w:r>
          <w:hyperlink w:anchor="_Toc75349416" w:history="1">
            <w:r w:rsidRPr="00A219BD">
              <w:rPr>
                <w:rStyle w:val="Hyperlink"/>
                <w:noProof/>
              </w:rPr>
              <w:t>SOFARS PART 5606 COMPETITION REQUIREMENTS</w:t>
            </w:r>
          </w:hyperlink>
        </w:p>
        <w:p w14:paraId="28A6A768" w14:textId="34E45E11" w:rsidR="008A14CB" w:rsidRDefault="008A14CB">
          <w:pPr>
            <w:pStyle w:val="TOC2"/>
            <w:rPr>
              <w:rFonts w:asciiTheme="minorHAnsi" w:eastAsiaTheme="minorEastAsia" w:hAnsiTheme="minorHAnsi" w:cstheme="minorBidi"/>
              <w:b w:val="0"/>
              <w:szCs w:val="22"/>
            </w:rPr>
          </w:pPr>
          <w:hyperlink w:anchor="_Toc75349417" w:history="1">
            <w:r w:rsidRPr="00A219BD">
              <w:rPr>
                <w:rStyle w:val="Hyperlink"/>
              </w:rPr>
              <w:t>SUBPART 5606.3 - OTHER THAN FULL AND OPEN COMPETITION</w:t>
            </w:r>
          </w:hyperlink>
        </w:p>
        <w:p w14:paraId="1C710EDC" w14:textId="77C5D1EE" w:rsidR="008A14CB" w:rsidRDefault="008A14CB">
          <w:pPr>
            <w:pStyle w:val="TOC4"/>
            <w:tabs>
              <w:tab w:val="right" w:leader="dot" w:pos="9350"/>
            </w:tabs>
            <w:rPr>
              <w:rFonts w:asciiTheme="minorHAnsi" w:eastAsiaTheme="minorEastAsia" w:hAnsiTheme="minorHAnsi" w:cstheme="minorBidi"/>
              <w:noProof/>
              <w:szCs w:val="22"/>
            </w:rPr>
          </w:pPr>
          <w:hyperlink w:anchor="_Toc75349418" w:history="1">
            <w:r w:rsidRPr="00A219BD">
              <w:rPr>
                <w:rStyle w:val="Hyperlink"/>
                <w:noProof/>
              </w:rPr>
              <w:t>5606.302-1 Only One Responsible Source</w:t>
            </w:r>
          </w:hyperlink>
        </w:p>
        <w:p w14:paraId="3853CBBD" w14:textId="371064B7" w:rsidR="008A14CB" w:rsidRDefault="008A14CB">
          <w:pPr>
            <w:pStyle w:val="TOC3"/>
            <w:tabs>
              <w:tab w:val="right" w:leader="dot" w:pos="9350"/>
            </w:tabs>
            <w:rPr>
              <w:rFonts w:asciiTheme="minorHAnsi" w:eastAsiaTheme="minorEastAsia" w:hAnsiTheme="minorHAnsi" w:cstheme="minorBidi"/>
              <w:b w:val="0"/>
              <w:noProof/>
              <w:szCs w:val="22"/>
            </w:rPr>
          </w:pPr>
          <w:hyperlink w:anchor="_Toc75349419" w:history="1">
            <w:r w:rsidRPr="00A219BD">
              <w:rPr>
                <w:rStyle w:val="Hyperlink"/>
                <w:noProof/>
              </w:rPr>
              <w:t>5606.303 Justifications</w:t>
            </w:r>
          </w:hyperlink>
        </w:p>
        <w:p w14:paraId="01BBE5E2" w14:textId="6144B653" w:rsidR="008A14CB" w:rsidRDefault="008A14CB">
          <w:pPr>
            <w:pStyle w:val="TOC4"/>
            <w:tabs>
              <w:tab w:val="right" w:leader="dot" w:pos="9350"/>
            </w:tabs>
            <w:rPr>
              <w:rFonts w:asciiTheme="minorHAnsi" w:eastAsiaTheme="minorEastAsia" w:hAnsiTheme="minorHAnsi" w:cstheme="minorBidi"/>
              <w:noProof/>
              <w:szCs w:val="22"/>
            </w:rPr>
          </w:pPr>
          <w:hyperlink w:anchor="_Toc75349420" w:history="1">
            <w:r w:rsidRPr="00A219BD">
              <w:rPr>
                <w:rStyle w:val="Hyperlink"/>
                <w:noProof/>
              </w:rPr>
              <w:t>5606.303-90 Policy.</w:t>
            </w:r>
          </w:hyperlink>
        </w:p>
        <w:p w14:paraId="206EC8E0" w14:textId="1CE74F21" w:rsidR="008A14CB" w:rsidRDefault="008A14CB">
          <w:pPr>
            <w:pStyle w:val="TOC4"/>
            <w:tabs>
              <w:tab w:val="right" w:leader="dot" w:pos="9350"/>
            </w:tabs>
            <w:rPr>
              <w:rFonts w:asciiTheme="minorHAnsi" w:eastAsiaTheme="minorEastAsia" w:hAnsiTheme="minorHAnsi" w:cstheme="minorBidi"/>
              <w:noProof/>
              <w:szCs w:val="22"/>
            </w:rPr>
          </w:pPr>
          <w:hyperlink w:anchor="_Toc75349421" w:history="1">
            <w:r w:rsidRPr="00A219BD">
              <w:rPr>
                <w:rStyle w:val="Hyperlink"/>
                <w:noProof/>
              </w:rPr>
              <w:t>5606.303-90.1 Amended J&amp;A (Changes/Increases/Decreases).</w:t>
            </w:r>
          </w:hyperlink>
        </w:p>
        <w:p w14:paraId="551CEE93" w14:textId="7AA4747B" w:rsidR="008A14CB" w:rsidRDefault="008A14CB">
          <w:pPr>
            <w:pStyle w:val="TOC3"/>
            <w:tabs>
              <w:tab w:val="right" w:leader="dot" w:pos="9350"/>
            </w:tabs>
            <w:rPr>
              <w:rFonts w:asciiTheme="minorHAnsi" w:eastAsiaTheme="minorEastAsia" w:hAnsiTheme="minorHAnsi" w:cstheme="minorBidi"/>
              <w:b w:val="0"/>
              <w:noProof/>
              <w:szCs w:val="22"/>
            </w:rPr>
          </w:pPr>
          <w:hyperlink w:anchor="_Toc75349422" w:history="1">
            <w:r w:rsidRPr="00A219BD">
              <w:rPr>
                <w:rStyle w:val="Hyperlink"/>
                <w:noProof/>
              </w:rPr>
              <w:t>5606.305 Availability of the Justification.</w:t>
            </w:r>
          </w:hyperlink>
        </w:p>
        <w:p w14:paraId="51F96CE5" w14:textId="5F4C703F" w:rsidR="008A14CB" w:rsidRDefault="008A14CB">
          <w:pPr>
            <w:pStyle w:val="TOC4"/>
            <w:tabs>
              <w:tab w:val="right" w:leader="dot" w:pos="9350"/>
            </w:tabs>
            <w:rPr>
              <w:rFonts w:asciiTheme="minorHAnsi" w:eastAsiaTheme="minorEastAsia" w:hAnsiTheme="minorHAnsi" w:cstheme="minorBidi"/>
              <w:noProof/>
              <w:szCs w:val="22"/>
            </w:rPr>
          </w:pPr>
          <w:hyperlink w:anchor="_Toc75349423" w:history="1">
            <w:r w:rsidRPr="00A219BD">
              <w:rPr>
                <w:rStyle w:val="Hyperlink"/>
                <w:noProof/>
              </w:rPr>
              <w:t>5606.305-90 Public Disclosure of J&amp;A Documents for Noncompetitive Contracts.</w:t>
            </w:r>
          </w:hyperlink>
        </w:p>
        <w:p w14:paraId="68D371D1" w14:textId="15C302C9" w:rsidR="008A14CB" w:rsidRDefault="008A14CB">
          <w:pPr>
            <w:pStyle w:val="TOC4"/>
            <w:tabs>
              <w:tab w:val="right" w:leader="dot" w:pos="9350"/>
            </w:tabs>
            <w:rPr>
              <w:rFonts w:asciiTheme="minorHAnsi" w:eastAsiaTheme="minorEastAsia" w:hAnsiTheme="minorHAnsi" w:cstheme="minorBidi"/>
              <w:noProof/>
              <w:szCs w:val="22"/>
            </w:rPr>
          </w:pPr>
          <w:hyperlink w:anchor="_Toc75349424" w:history="1">
            <w:r w:rsidRPr="00A219BD">
              <w:rPr>
                <w:rStyle w:val="Hyperlink"/>
                <w:noProof/>
              </w:rPr>
              <w:t>5606.305-91 Competitive Procurements Receiving Only One Offer.</w:t>
            </w:r>
          </w:hyperlink>
        </w:p>
        <w:p w14:paraId="12C25CF5" w14:textId="61961420" w:rsidR="008A14CB" w:rsidRDefault="008A14CB">
          <w:pPr>
            <w:pStyle w:val="TOC2"/>
            <w:rPr>
              <w:rFonts w:asciiTheme="minorHAnsi" w:eastAsiaTheme="minorEastAsia" w:hAnsiTheme="minorHAnsi" w:cstheme="minorBidi"/>
              <w:b w:val="0"/>
              <w:szCs w:val="22"/>
            </w:rPr>
          </w:pPr>
          <w:hyperlink w:anchor="_Toc75349425" w:history="1">
            <w:r w:rsidRPr="00A219BD">
              <w:rPr>
                <w:rStyle w:val="Hyperlink"/>
              </w:rPr>
              <w:t>SUBPART 5606.5 - COMPETITION ADVOCATES</w:t>
            </w:r>
          </w:hyperlink>
        </w:p>
        <w:p w14:paraId="4574EA69" w14:textId="6A092496" w:rsidR="008A14CB" w:rsidRDefault="008A14CB">
          <w:pPr>
            <w:pStyle w:val="TOC3"/>
            <w:tabs>
              <w:tab w:val="right" w:leader="dot" w:pos="9350"/>
            </w:tabs>
            <w:rPr>
              <w:rFonts w:asciiTheme="minorHAnsi" w:eastAsiaTheme="minorEastAsia" w:hAnsiTheme="minorHAnsi" w:cstheme="minorBidi"/>
              <w:b w:val="0"/>
              <w:noProof/>
              <w:szCs w:val="22"/>
            </w:rPr>
          </w:pPr>
          <w:hyperlink w:anchor="_Toc75349426" w:history="1">
            <w:r w:rsidRPr="00A219BD">
              <w:rPr>
                <w:rStyle w:val="Hyperlink"/>
                <w:noProof/>
              </w:rPr>
              <w:t>5606.501 Requirement.</w:t>
            </w:r>
          </w:hyperlink>
        </w:p>
        <w:p w14:paraId="70B00C94" w14:textId="31519BF5" w:rsidR="00BB5D83" w:rsidRDefault="008A14CB">
          <w:r>
            <w:rPr>
              <w:b/>
            </w:rPr>
            <w:fldChar w:fldCharType="end"/>
          </w:r>
        </w:p>
      </w:sdtContent>
    </w:sdt>
    <w:p w14:paraId="4482092A" w14:textId="77777777" w:rsidR="00156CA7" w:rsidRDefault="00156CA7" w:rsidP="00156CA7">
      <w:pPr>
        <w:rPr>
          <w:b/>
          <w:sz w:val="24"/>
        </w:rPr>
      </w:pPr>
    </w:p>
    <w:p w14:paraId="4BA67AA8" w14:textId="77777777" w:rsidR="00156CA7" w:rsidRDefault="00156CA7" w:rsidP="00156CA7">
      <w:pPr>
        <w:rPr>
          <w:b/>
          <w:sz w:val="24"/>
        </w:rPr>
      </w:pPr>
    </w:p>
    <w:p w14:paraId="4CBC562C" w14:textId="199CBC1D" w:rsidR="00156CA7" w:rsidRDefault="00156CA7" w:rsidP="00156CA7">
      <w:pPr>
        <w:pStyle w:val="Heading1"/>
      </w:pPr>
      <w:bookmarkStart w:id="0" w:name="_Toc75349416"/>
      <w:r>
        <w:t>SOFARS PART 5606</w:t>
      </w:r>
      <w:r>
        <w:br/>
        <w:t>COMPETITION REQUIREMENTS</w:t>
      </w:r>
      <w:bookmarkEnd w:id="0"/>
      <w:r>
        <w:t xml:space="preserve"> </w:t>
      </w:r>
    </w:p>
    <w:p w14:paraId="7042B956" w14:textId="77777777" w:rsidR="00156CA7" w:rsidRPr="00156CA7" w:rsidRDefault="00156CA7" w:rsidP="00156CA7">
      <w:r>
        <w:t> </w:t>
      </w:r>
    </w:p>
    <w:p w14:paraId="4ACD12E6" w14:textId="3BB1039B" w:rsidR="00156CA7" w:rsidRPr="00156CA7" w:rsidRDefault="00156CA7" w:rsidP="00156CA7">
      <w:pPr>
        <w:pStyle w:val="Heading2"/>
        <w:rPr>
          <w:rFonts w:eastAsia="Times New Roman"/>
          <w:szCs w:val="20"/>
        </w:rPr>
      </w:pPr>
      <w:bookmarkStart w:id="1" w:name="_Toc75349417"/>
      <w:r w:rsidRPr="00156CA7">
        <w:rPr>
          <w:rFonts w:eastAsia="Times New Roman"/>
          <w:szCs w:val="20"/>
        </w:rPr>
        <w:t>SUBPART 5606.3 - OTHER THAN FULL AND OPEN COMPETITION</w:t>
      </w:r>
      <w:bookmarkEnd w:id="1"/>
    </w:p>
    <w:p w14:paraId="385AE8BB" w14:textId="77777777" w:rsidR="00156CA7" w:rsidRPr="00156CA7" w:rsidRDefault="00156CA7" w:rsidP="00156CA7">
      <w:pPr>
        <w:pStyle w:val="Heading4"/>
      </w:pPr>
      <w:bookmarkStart w:id="2" w:name="_Toc75349418"/>
      <w:r w:rsidRPr="00156CA7">
        <w:t>5606.302-1 Only One Responsible Source</w:t>
      </w:r>
      <w:bookmarkEnd w:id="2"/>
    </w:p>
    <w:p w14:paraId="129F2C59" w14:textId="77777777" w:rsidR="00156CA7" w:rsidRPr="00BB5D83" w:rsidRDefault="00156CA7" w:rsidP="00BB5D83">
      <w:pPr>
        <w:rPr>
          <w:i/>
          <w:iCs/>
          <w:sz w:val="20"/>
        </w:rPr>
      </w:pPr>
      <w:r w:rsidRPr="00BB5D83">
        <w:rPr>
          <w:i/>
          <w:iCs/>
          <w:sz w:val="20"/>
        </w:rPr>
        <w:t>(Added August 2015)</w:t>
      </w:r>
    </w:p>
    <w:p w14:paraId="7F7500B6" w14:textId="77777777" w:rsidR="00156CA7" w:rsidRPr="00156CA7" w:rsidRDefault="00156CA7" w:rsidP="00156CA7">
      <w:pPr>
        <w:pStyle w:val="Blockquote"/>
        <w:ind w:left="0"/>
        <w:rPr>
          <w:b/>
          <w:sz w:val="20"/>
        </w:rPr>
      </w:pPr>
      <w:bookmarkStart w:id="3" w:name="BM306_302"/>
      <w:bookmarkEnd w:id="3"/>
      <w:r w:rsidRPr="00156CA7">
        <w:rPr>
          <w:sz w:val="20"/>
        </w:rPr>
        <w:t xml:space="preserve">The waiver authority identified in DFARS PGI 206.302-1(d) is the Director of Procurement.  The request for information (RFI) or source sought notice should be accomplished during market research and documented in the J&amp;A.  The RFI or sources sought is separate from the </w:t>
      </w:r>
      <w:proofErr w:type="spellStart"/>
      <w:r w:rsidRPr="00156CA7">
        <w:rPr>
          <w:sz w:val="20"/>
        </w:rPr>
        <w:t>presolicitation</w:t>
      </w:r>
      <w:proofErr w:type="spellEnd"/>
      <w:r w:rsidRPr="00156CA7">
        <w:rPr>
          <w:sz w:val="20"/>
        </w:rPr>
        <w:t xml:space="preserve"> notice required by FAR 5.2. </w:t>
      </w:r>
      <w:r w:rsidRPr="00156CA7">
        <w:rPr>
          <w:b/>
          <w:sz w:val="20"/>
        </w:rPr>
        <w:t xml:space="preserve"> </w:t>
      </w:r>
      <w:bookmarkStart w:id="4" w:name="BM306_303"/>
      <w:bookmarkEnd w:id="4"/>
    </w:p>
    <w:p w14:paraId="46A930AA" w14:textId="4E19B4B5" w:rsidR="00156CA7" w:rsidRPr="00156CA7" w:rsidRDefault="00156CA7" w:rsidP="00156CA7">
      <w:pPr>
        <w:pStyle w:val="Heading3"/>
      </w:pPr>
      <w:bookmarkStart w:id="5" w:name="206.303"/>
      <w:bookmarkStart w:id="6" w:name="BM206_3"/>
      <w:bookmarkStart w:id="7" w:name="_Toc75349419"/>
      <w:r w:rsidRPr="00156CA7">
        <w:t>5606.303</w:t>
      </w:r>
      <w:bookmarkEnd w:id="5"/>
      <w:r w:rsidRPr="00156CA7">
        <w:t xml:space="preserve"> Justifications</w:t>
      </w:r>
      <w:bookmarkEnd w:id="6"/>
      <w:bookmarkEnd w:id="7"/>
    </w:p>
    <w:p w14:paraId="63BCCEFC" w14:textId="77777777" w:rsidR="00156CA7" w:rsidRPr="00156CA7" w:rsidRDefault="00156CA7" w:rsidP="00156CA7">
      <w:pPr>
        <w:pStyle w:val="Heading4"/>
      </w:pPr>
      <w:bookmarkStart w:id="8" w:name="_Toc75349420"/>
      <w:r w:rsidRPr="00156CA7">
        <w:t>5606.303-90 Policy.</w:t>
      </w:r>
      <w:bookmarkEnd w:id="8"/>
    </w:p>
    <w:p w14:paraId="5D5D8298" w14:textId="77777777" w:rsidR="00156CA7" w:rsidRPr="00BB5D83" w:rsidRDefault="00156CA7" w:rsidP="00156CA7">
      <w:pPr>
        <w:rPr>
          <w:i/>
          <w:iCs/>
          <w:sz w:val="20"/>
        </w:rPr>
      </w:pPr>
      <w:r w:rsidRPr="00BB5D83">
        <w:rPr>
          <w:i/>
          <w:iCs/>
          <w:sz w:val="20"/>
        </w:rPr>
        <w:t>(Revised October 2019)</w:t>
      </w:r>
    </w:p>
    <w:p w14:paraId="6767F462" w14:textId="77777777" w:rsidR="00156CA7" w:rsidRPr="00156CA7" w:rsidRDefault="00156CA7" w:rsidP="00156CA7">
      <w:pPr>
        <w:pStyle w:val="List1"/>
      </w:pPr>
      <w:r w:rsidRPr="00156CA7">
        <w:t>(a)</w:t>
      </w:r>
      <w:r w:rsidRPr="00156CA7">
        <w:tab/>
        <w:t xml:space="preserve">When multiple sources are included in a class Justification and Approval (J&amp;A) request, each source specified must be fully justified in accordance with </w:t>
      </w:r>
      <w:hyperlink r:id="rId11" w:anchor="i1119771" w:history="1">
        <w:r w:rsidRPr="00156CA7">
          <w:rPr>
            <w:rStyle w:val="Hyperlink"/>
          </w:rPr>
          <w:t>FAR</w:t>
        </w:r>
        <w:r w:rsidRPr="00156CA7">
          <w:rPr>
            <w:rStyle w:val="Hyperlink"/>
            <w:rFonts w:cs="Times New Roman"/>
          </w:rPr>
          <w:t xml:space="preserve"> 6.303-2</w:t>
        </w:r>
      </w:hyperlink>
      <w:r w:rsidRPr="00156CA7">
        <w:t>.</w:t>
      </w:r>
    </w:p>
    <w:p w14:paraId="1A173469" w14:textId="77777777" w:rsidR="00156CA7" w:rsidRPr="00156CA7" w:rsidRDefault="00156CA7" w:rsidP="00156CA7">
      <w:pPr>
        <w:pStyle w:val="List1"/>
      </w:pPr>
      <w:r w:rsidRPr="00156CA7">
        <w:t>(b)</w:t>
      </w:r>
      <w:r w:rsidRPr="00156CA7">
        <w:tab/>
        <w:t xml:space="preserve">Only one of the statutory authorities provided by </w:t>
      </w:r>
      <w:hyperlink r:id="rId12" w:history="1">
        <w:r w:rsidRPr="00156CA7">
          <w:rPr>
            <w:rStyle w:val="Hyperlink"/>
            <w:rFonts w:cs="Times New Roman"/>
          </w:rPr>
          <w:t>10 U.S.C. 2304(c)</w:t>
        </w:r>
      </w:hyperlink>
      <w:r w:rsidRPr="00156CA7">
        <w:t xml:space="preserve"> will be cited in Paragraph 4 of the J&amp;A. If another statutory authority applies that will strengthen the justification for other than full and open competition, it may be cited in Paragraph 8 of the J&amp;A.</w:t>
      </w:r>
    </w:p>
    <w:p w14:paraId="07426DB3" w14:textId="77777777" w:rsidR="00156CA7" w:rsidRPr="00156CA7" w:rsidRDefault="00156CA7" w:rsidP="00156CA7">
      <w:pPr>
        <w:pStyle w:val="List1"/>
      </w:pPr>
      <w:r w:rsidRPr="00156CA7">
        <w:t>(c)</w:t>
      </w:r>
      <w:r w:rsidRPr="00156CA7">
        <w:tab/>
        <w:t xml:space="preserve">A full scale J&amp;A is not required for solicitations issued in accordance with </w:t>
      </w:r>
      <w:hyperlink r:id="rId13" w:history="1">
        <w:r w:rsidRPr="00156CA7">
          <w:rPr>
            <w:rStyle w:val="Hyperlink"/>
          </w:rPr>
          <w:t>FAR Part 13</w:t>
        </w:r>
      </w:hyperlink>
      <w:r w:rsidRPr="00156CA7">
        <w:t>, however the justification must be documented in the contract file.</w:t>
      </w:r>
    </w:p>
    <w:p w14:paraId="1A771F6E" w14:textId="77777777" w:rsidR="00156CA7" w:rsidRPr="00156CA7" w:rsidRDefault="00156CA7" w:rsidP="00156CA7">
      <w:pPr>
        <w:pStyle w:val="List1"/>
      </w:pPr>
      <w:r w:rsidRPr="00156CA7">
        <w:t>(d)</w:t>
      </w:r>
      <w:r w:rsidRPr="00156CA7">
        <w:tab/>
        <w:t xml:space="preserve">Follow the “Justification and Approvals (J&amp;As) and Exception to Fair Opportunity” review and </w:t>
      </w:r>
      <w:r w:rsidRPr="00156CA7">
        <w:lastRenderedPageBreak/>
        <w:t xml:space="preserve">approval thresholds found in </w:t>
      </w:r>
      <w:hyperlink r:id="rId14" w:history="1">
        <w:r w:rsidRPr="00156CA7">
          <w:rPr>
            <w:rStyle w:val="Hyperlink"/>
          </w:rPr>
          <w:t>5601-1</w:t>
        </w:r>
      </w:hyperlink>
    </w:p>
    <w:p w14:paraId="66FD89AA" w14:textId="4991A2D8" w:rsidR="00156CA7" w:rsidRPr="00156CA7" w:rsidRDefault="00156CA7" w:rsidP="00156CA7">
      <w:pPr>
        <w:pStyle w:val="List1"/>
      </w:pPr>
      <w:r w:rsidRPr="00156CA7">
        <w:t>(e)</w:t>
      </w:r>
      <w:r w:rsidRPr="00156CA7">
        <w:tab/>
        <w:t xml:space="preserve">See the </w:t>
      </w:r>
      <w:r w:rsidRPr="00920F88">
        <w:t>DCG</w:t>
      </w:r>
      <w:r w:rsidRPr="00156CA7">
        <w:t xml:space="preserve"> for the responsibilities for recording and tracking J&amp;As and Bridge Actions.</w:t>
      </w:r>
    </w:p>
    <w:p w14:paraId="27971C45" w14:textId="575DABA5" w:rsidR="00156CA7" w:rsidRPr="00156CA7" w:rsidRDefault="00156CA7" w:rsidP="00156CA7">
      <w:pPr>
        <w:pStyle w:val="Blockquote"/>
        <w:spacing w:before="0" w:after="120"/>
        <w:ind w:left="0"/>
        <w:rPr>
          <w:sz w:val="20"/>
        </w:rPr>
      </w:pPr>
      <w:r w:rsidRPr="00156CA7">
        <w:rPr>
          <w:sz w:val="20"/>
        </w:rPr>
        <w:t xml:space="preserve">The J&amp;A template can be found in the </w:t>
      </w:r>
      <w:r w:rsidRPr="00920F88">
        <w:rPr>
          <w:sz w:val="20"/>
        </w:rPr>
        <w:t>DCG</w:t>
      </w:r>
      <w:r w:rsidRPr="00156CA7">
        <w:rPr>
          <w:sz w:val="20"/>
        </w:rPr>
        <w:t>. All elements found in the template are mandatory and must be completed. If the template is not used, all mandatory elements must be included in the document submitted.</w:t>
      </w:r>
    </w:p>
    <w:p w14:paraId="6B2450EA" w14:textId="77777777" w:rsidR="00156CA7" w:rsidRPr="00156CA7" w:rsidRDefault="00156CA7" w:rsidP="00156CA7">
      <w:pPr>
        <w:pStyle w:val="Heading4"/>
        <w:rPr>
          <w:rStyle w:val="Hyperlink"/>
          <w:rFonts w:cs="Times New Roman"/>
          <w:b w:val="0"/>
          <w:bCs w:val="0"/>
        </w:rPr>
      </w:pPr>
      <w:bookmarkStart w:id="9" w:name="BM303_91"/>
      <w:bookmarkStart w:id="10" w:name="BM303_90_1"/>
      <w:bookmarkStart w:id="11" w:name="_Toc75349421"/>
      <w:bookmarkEnd w:id="9"/>
      <w:bookmarkEnd w:id="10"/>
      <w:r w:rsidRPr="00156CA7">
        <w:t>5606.303-90.1 Amended J&amp;A (Changes/Increases/Decreases).</w:t>
      </w:r>
      <w:bookmarkEnd w:id="11"/>
      <w:r w:rsidRPr="00156CA7">
        <w:rPr>
          <w:rFonts w:ascii="Times New Roman" w:hAnsi="Times New Roman"/>
        </w:rPr>
        <w:t xml:space="preserve"> </w:t>
      </w:r>
    </w:p>
    <w:p w14:paraId="6B4116A5" w14:textId="77777777" w:rsidR="00156CA7" w:rsidRPr="00BB5D83" w:rsidRDefault="00156CA7" w:rsidP="00156CA7">
      <w:pPr>
        <w:rPr>
          <w:i/>
          <w:iCs/>
          <w:sz w:val="20"/>
        </w:rPr>
      </w:pPr>
      <w:r w:rsidRPr="00BB5D83">
        <w:rPr>
          <w:i/>
          <w:iCs/>
          <w:sz w:val="20"/>
        </w:rPr>
        <w:t>(Revised June 2018)</w:t>
      </w:r>
    </w:p>
    <w:p w14:paraId="3B0E98AD" w14:textId="77777777" w:rsidR="00156CA7" w:rsidRPr="00156CA7" w:rsidRDefault="00156CA7" w:rsidP="00156CA7">
      <w:pPr>
        <w:pStyle w:val="List1"/>
      </w:pPr>
      <w:r w:rsidRPr="00156CA7">
        <w:t>(a)</w:t>
      </w:r>
      <w:r w:rsidRPr="00156CA7">
        <w:tab/>
        <w:t xml:space="preserve">A document entitled, "Amendment to Justification and Approval for Other than Full and Open Competition," may be prepared in lieu of a new J&amp;A using the same paragraph designations as the basic J&amp;A. Paragraphs of the basic J&amp;A not affected by the amendment should be annotated, "No Change." Multiple amendments should be numbered </w:t>
      </w:r>
      <w:r w:rsidRPr="00156CA7">
        <w:rPr>
          <w:color w:val="000000" w:themeColor="text1"/>
        </w:rPr>
        <w:t>sequentially. Changes from the approved J&amp;A should be clearly identified.</w:t>
      </w:r>
      <w:r w:rsidRPr="00156CA7">
        <w:rPr>
          <w:color w:val="C00000"/>
        </w:rPr>
        <w:t xml:space="preserve"> </w:t>
      </w:r>
      <w:r w:rsidRPr="00156CA7">
        <w:t xml:space="preserve">The Contracting Officer shall submit a copy of the basic J&amp;A along with the amended J&amp;A to the appropriate approval level as listed in </w:t>
      </w:r>
      <w:hyperlink r:id="rId15" w:history="1">
        <w:r w:rsidRPr="00156CA7">
          <w:rPr>
            <w:rStyle w:val="Hyperlink"/>
          </w:rPr>
          <w:t>Attachment 5601-1</w:t>
        </w:r>
      </w:hyperlink>
      <w:r w:rsidRPr="00156CA7">
        <w:rPr>
          <w:color w:val="0000FF"/>
        </w:rPr>
        <w:t xml:space="preserve">. </w:t>
      </w:r>
      <w:r w:rsidRPr="00156CA7">
        <w:rPr>
          <w:color w:val="000000" w:themeColor="text1"/>
        </w:rPr>
        <w:t>A signed J&amp;A must be completed prior to award of the subject contract action.</w:t>
      </w:r>
    </w:p>
    <w:p w14:paraId="3A03EB81" w14:textId="77777777" w:rsidR="00156CA7" w:rsidRPr="00156CA7" w:rsidRDefault="00156CA7" w:rsidP="00156CA7">
      <w:pPr>
        <w:pStyle w:val="List1"/>
      </w:pPr>
      <w:r w:rsidRPr="00156CA7">
        <w:t>(b)</w:t>
      </w:r>
      <w:r w:rsidRPr="00156CA7">
        <w:tab/>
        <w:t>The Contracting Officer shall amend the J&amp;A and obtain approval at the required level (</w:t>
      </w:r>
      <w:hyperlink r:id="rId16" w:history="1">
        <w:r w:rsidRPr="00156CA7">
          <w:rPr>
            <w:rStyle w:val="Hyperlink"/>
            <w:color w:val="800080"/>
          </w:rPr>
          <w:t>Attachment 5601</w:t>
        </w:r>
        <w:bookmarkStart w:id="12" w:name="_Hlt488479677"/>
        <w:r w:rsidRPr="00156CA7">
          <w:rPr>
            <w:rStyle w:val="Hyperlink"/>
            <w:color w:val="800080"/>
          </w:rPr>
          <w:t>-</w:t>
        </w:r>
        <w:bookmarkEnd w:id="12"/>
        <w:r w:rsidRPr="00156CA7">
          <w:rPr>
            <w:rStyle w:val="Hyperlink"/>
            <w:color w:val="800080"/>
          </w:rPr>
          <w:t>1</w:t>
        </w:r>
      </w:hyperlink>
      <w:r w:rsidRPr="00156CA7">
        <w:t>) prior to awarding the contract, after contract award, or issuing a modification if any of the following circumstances occur:</w:t>
      </w:r>
    </w:p>
    <w:p w14:paraId="436E98B8" w14:textId="77777777" w:rsidR="00156CA7" w:rsidRPr="00156CA7" w:rsidRDefault="00156CA7" w:rsidP="00156CA7">
      <w:pPr>
        <w:pStyle w:val="List2"/>
      </w:pPr>
      <w:r w:rsidRPr="00156CA7">
        <w:t>(1)</w:t>
      </w:r>
      <w:r w:rsidRPr="00156CA7">
        <w:tab/>
        <w:t xml:space="preserve">An increase resulting in an out of scope determination that was not originally contemplated in the J&amp;A  (Note: If the RAO or KO need flexibility to approve an increase in quantity or price without amending the approved J&amp;A, the specific flexibilities desired (i.e. 20% variation) must be addressed in the original J&amp;A). </w:t>
      </w:r>
    </w:p>
    <w:p w14:paraId="04E5910E" w14:textId="77777777" w:rsidR="00156CA7" w:rsidRPr="00156CA7" w:rsidRDefault="00156CA7" w:rsidP="00156CA7">
      <w:pPr>
        <w:pStyle w:val="List2"/>
        <w:rPr>
          <w:color w:val="000000" w:themeColor="text1"/>
        </w:rPr>
      </w:pPr>
      <w:r w:rsidRPr="00156CA7">
        <w:rPr>
          <w:color w:val="000000" w:themeColor="text1"/>
        </w:rPr>
        <w:t>(2)</w:t>
      </w:r>
      <w:r w:rsidRPr="00156CA7">
        <w:rPr>
          <w:color w:val="000000" w:themeColor="text1"/>
        </w:rPr>
        <w:tab/>
        <w:t>The negotiated price increase causes the approval level authority to rise to a higher level. The approval authority may recommend changes to the J&amp;A and the contracting officer may accomplish these changes, or any other changes, by submitting change pages to the approval authority for inclusion in the final document.</w:t>
      </w:r>
    </w:p>
    <w:p w14:paraId="75FA8120" w14:textId="77777777" w:rsidR="00156CA7" w:rsidRPr="00156CA7" w:rsidRDefault="00156CA7" w:rsidP="00156CA7">
      <w:pPr>
        <w:pStyle w:val="List2"/>
        <w:rPr>
          <w:color w:val="000000" w:themeColor="text1"/>
        </w:rPr>
      </w:pPr>
      <w:r w:rsidRPr="00156CA7">
        <w:rPr>
          <w:color w:val="000000" w:themeColor="text1"/>
        </w:rPr>
        <w:t>(3)</w:t>
      </w:r>
      <w:r w:rsidRPr="00156CA7">
        <w:rPr>
          <w:color w:val="000000" w:themeColor="text1"/>
        </w:rPr>
        <w:tab/>
        <w:t>There is a change in the competitive strategy that would further reduce competition (Note: The KO shall jointly determine the impact of changes to the acquisition strategy with the contract attorney to ensure the change does not restrict competition or require a change to the justification).</w:t>
      </w:r>
    </w:p>
    <w:p w14:paraId="2638ADED" w14:textId="77777777" w:rsidR="00156CA7" w:rsidRPr="00156CA7" w:rsidRDefault="00156CA7" w:rsidP="00156CA7">
      <w:pPr>
        <w:spacing w:after="120"/>
        <w:ind w:left="360"/>
        <w:rPr>
          <w:color w:val="000000" w:themeColor="text1"/>
          <w:sz w:val="20"/>
        </w:rPr>
      </w:pPr>
      <w:r w:rsidRPr="00156CA7">
        <w:rPr>
          <w:color w:val="000000" w:themeColor="text1"/>
          <w:sz w:val="20"/>
        </w:rPr>
        <w:t>There is a modification to the requirement that changes the basis for the justification. If the new effort is outside the scope of the original J&amp;A, the contracting officer shall submit an amended J&amp;A to the appropriate approving authority. The contracting action cannot be awarded until the amended J&amp;A is approved.</w:t>
      </w:r>
    </w:p>
    <w:p w14:paraId="677515F7" w14:textId="77777777" w:rsidR="00156CA7" w:rsidRPr="00156CA7" w:rsidRDefault="00156CA7" w:rsidP="00156CA7">
      <w:pPr>
        <w:pStyle w:val="List1"/>
      </w:pPr>
      <w:r w:rsidRPr="00156CA7">
        <w:t>(c)</w:t>
      </w:r>
      <w:r w:rsidRPr="00156CA7">
        <w:tab/>
        <w:t>If the statutory authority for other than full and open competition is no longer applicable, or a different statutory authority now applies, a new J&amp;A shall be completed.</w:t>
      </w:r>
    </w:p>
    <w:p w14:paraId="11D89FC4" w14:textId="5EE31548" w:rsidR="00156CA7" w:rsidRPr="00156CA7" w:rsidRDefault="00156CA7" w:rsidP="00156CA7">
      <w:pPr>
        <w:pStyle w:val="Heading3"/>
      </w:pPr>
      <w:bookmarkStart w:id="13" w:name="BM305_90"/>
      <w:bookmarkStart w:id="14" w:name="_Toc75349422"/>
      <w:bookmarkEnd w:id="13"/>
      <w:r w:rsidRPr="00156CA7">
        <w:t>5606.305 Availability of the Justification.</w:t>
      </w:r>
      <w:bookmarkEnd w:id="14"/>
    </w:p>
    <w:p w14:paraId="3E75DF6C" w14:textId="77777777" w:rsidR="00156CA7" w:rsidRPr="00156CA7" w:rsidRDefault="00156CA7" w:rsidP="00156CA7">
      <w:pPr>
        <w:pStyle w:val="Heading4"/>
      </w:pPr>
      <w:bookmarkStart w:id="15" w:name="_Toc75349423"/>
      <w:r w:rsidRPr="00156CA7">
        <w:t>5606.305-90 Public Disclosure of J&amp;A Documents for Noncompetitive Contracts.</w:t>
      </w:r>
      <w:bookmarkEnd w:id="15"/>
    </w:p>
    <w:p w14:paraId="4B08F512" w14:textId="77777777" w:rsidR="00156CA7" w:rsidRPr="00BB5D83" w:rsidRDefault="00156CA7" w:rsidP="00156CA7">
      <w:pPr>
        <w:rPr>
          <w:i/>
          <w:iCs/>
          <w:sz w:val="20"/>
        </w:rPr>
      </w:pPr>
      <w:r w:rsidRPr="00BB5D83">
        <w:rPr>
          <w:i/>
          <w:iCs/>
          <w:sz w:val="20"/>
        </w:rPr>
        <w:t>(Added June 2010)</w:t>
      </w:r>
    </w:p>
    <w:p w14:paraId="31AE8E47" w14:textId="77777777" w:rsidR="00156CA7" w:rsidRPr="00156CA7" w:rsidRDefault="00156CA7" w:rsidP="00156CA7">
      <w:pPr>
        <w:pStyle w:val="Blockquote"/>
        <w:ind w:left="0"/>
        <w:rPr>
          <w:sz w:val="20"/>
        </w:rPr>
      </w:pPr>
      <w:r w:rsidRPr="00156CA7">
        <w:rPr>
          <w:sz w:val="20"/>
        </w:rPr>
        <w:t xml:space="preserve">In accordance with FAR </w:t>
      </w:r>
      <w:hyperlink r:id="rId17" w:anchor="i1119843" w:history="1">
        <w:r w:rsidRPr="00156CA7">
          <w:rPr>
            <w:rStyle w:val="Hyperlink"/>
            <w:rFonts w:cs="Times New Roman"/>
            <w:sz w:val="20"/>
          </w:rPr>
          <w:t>6.305</w:t>
        </w:r>
      </w:hyperlink>
      <w:r w:rsidRPr="00156CA7">
        <w:rPr>
          <w:sz w:val="20"/>
        </w:rPr>
        <w:t xml:space="preserve">, contracting officers are required to post J&amp;As for noncompetitive contracts to </w:t>
      </w:r>
      <w:proofErr w:type="spellStart"/>
      <w:r w:rsidRPr="00156CA7">
        <w:rPr>
          <w:sz w:val="20"/>
        </w:rPr>
        <w:t>theContract</w:t>
      </w:r>
      <w:proofErr w:type="spellEnd"/>
      <w:r w:rsidRPr="00156CA7">
        <w:rPr>
          <w:sz w:val="20"/>
        </w:rPr>
        <w:t xml:space="preserve"> Opportunities in</w:t>
      </w:r>
      <w:hyperlink r:id="rId18" w:history="1">
        <w:r w:rsidRPr="00156CA7">
          <w:rPr>
            <w:rStyle w:val="Hyperlink"/>
            <w:rFonts w:cs="Times New Roman"/>
            <w:sz w:val="20"/>
          </w:rPr>
          <w:t xml:space="preserve"> beta.SAM</w:t>
        </w:r>
      </w:hyperlink>
      <w:r w:rsidRPr="00156CA7">
        <w:rPr>
          <w:sz w:val="20"/>
        </w:rPr>
        <w:t>.</w:t>
      </w:r>
    </w:p>
    <w:p w14:paraId="1095125D" w14:textId="77777777" w:rsidR="00156CA7" w:rsidRPr="00156CA7" w:rsidRDefault="00156CA7" w:rsidP="00156CA7">
      <w:pPr>
        <w:pStyle w:val="List1"/>
      </w:pPr>
      <w:r w:rsidRPr="00156CA7">
        <w:t>(c)</w:t>
      </w:r>
      <w:r w:rsidRPr="00156CA7">
        <w:tab/>
        <w:t xml:space="preserve">Contracting officers must ensure that an adequate Operational Security (OPSEC) review was conducted prior to posting. </w:t>
      </w:r>
    </w:p>
    <w:p w14:paraId="41EE21B9" w14:textId="62C3596D" w:rsidR="00156CA7" w:rsidRPr="00156CA7" w:rsidRDefault="00156CA7" w:rsidP="00156CA7">
      <w:pPr>
        <w:pStyle w:val="List1"/>
      </w:pPr>
      <w:r w:rsidRPr="00156CA7">
        <w:t>(d)</w:t>
      </w:r>
      <w:r w:rsidRPr="00156CA7">
        <w:tab/>
        <w:t xml:space="preserve">Follow the procedures in the </w:t>
      </w:r>
      <w:r w:rsidRPr="00920F88">
        <w:rPr>
          <w:rFonts w:cs="Times New Roman"/>
        </w:rPr>
        <w:t>DCG</w:t>
      </w:r>
      <w:r w:rsidRPr="00156CA7">
        <w:t xml:space="preserve"> for posting J&amp;As to </w:t>
      </w:r>
      <w:hyperlink r:id="rId19" w:history="1">
        <w:r w:rsidRPr="00156CA7">
          <w:rPr>
            <w:rStyle w:val="Hyperlink"/>
            <w:rFonts w:cs="Times New Roman"/>
          </w:rPr>
          <w:t>beta.SAM</w:t>
        </w:r>
      </w:hyperlink>
      <w:r w:rsidRPr="00156CA7">
        <w:t xml:space="preserve">. </w:t>
      </w:r>
    </w:p>
    <w:p w14:paraId="679088ED" w14:textId="77777777" w:rsidR="00156CA7" w:rsidRPr="00156CA7" w:rsidRDefault="00156CA7" w:rsidP="00156CA7">
      <w:pPr>
        <w:pStyle w:val="Heading4"/>
      </w:pPr>
      <w:bookmarkStart w:id="16" w:name="BM305_91"/>
      <w:bookmarkStart w:id="17" w:name="_Toc75349424"/>
      <w:bookmarkEnd w:id="16"/>
      <w:r w:rsidRPr="00156CA7">
        <w:t>5606.305-91 Competitive Procurements Receiving Only One Offer.</w:t>
      </w:r>
      <w:bookmarkEnd w:id="17"/>
    </w:p>
    <w:p w14:paraId="2EE1DA52" w14:textId="77777777" w:rsidR="00156CA7" w:rsidRPr="00BB5D83" w:rsidRDefault="00156CA7" w:rsidP="00BB5D83">
      <w:pPr>
        <w:rPr>
          <w:i/>
          <w:iCs/>
          <w:sz w:val="20"/>
        </w:rPr>
      </w:pPr>
      <w:r w:rsidRPr="00BB5D83">
        <w:rPr>
          <w:i/>
          <w:iCs/>
          <w:sz w:val="20"/>
        </w:rPr>
        <w:t>(Revised August 2015)</w:t>
      </w:r>
    </w:p>
    <w:p w14:paraId="298136AF" w14:textId="7BF0FA5A" w:rsidR="00156CA7" w:rsidRPr="00156CA7" w:rsidRDefault="00156CA7" w:rsidP="00156CA7">
      <w:pPr>
        <w:spacing w:after="120"/>
        <w:rPr>
          <w:sz w:val="20"/>
        </w:rPr>
      </w:pPr>
      <w:r w:rsidRPr="00156CA7">
        <w:rPr>
          <w:sz w:val="20"/>
        </w:rPr>
        <w:t xml:space="preserve">Follow the procedures at </w:t>
      </w:r>
      <w:hyperlink r:id="rId20" w:anchor="DFARS-215.371" w:history="1">
        <w:r w:rsidRPr="00156CA7">
          <w:rPr>
            <w:rStyle w:val="Hyperlink"/>
            <w:rFonts w:cs="Times New Roman"/>
            <w:sz w:val="20"/>
          </w:rPr>
          <w:t>DFARS 215.371</w:t>
        </w:r>
      </w:hyperlink>
      <w:r w:rsidRPr="00156CA7">
        <w:rPr>
          <w:b/>
          <w:i/>
          <w:sz w:val="20"/>
        </w:rPr>
        <w:t xml:space="preserve"> </w:t>
      </w:r>
      <w:r w:rsidRPr="00156CA7">
        <w:rPr>
          <w:sz w:val="20"/>
        </w:rPr>
        <w:t xml:space="preserve">for guidance on competitive procurements receiving only one offer. If the requirement cannot be complied with, the </w:t>
      </w:r>
      <w:r w:rsidRPr="00920F88">
        <w:rPr>
          <w:sz w:val="20"/>
        </w:rPr>
        <w:t>Waiver for Competitive Solicitation Re-</w:t>
      </w:r>
      <w:r w:rsidRPr="00920F88">
        <w:rPr>
          <w:sz w:val="20"/>
        </w:rPr>
        <w:lastRenderedPageBreak/>
        <w:t>Advertisement or Cost-Price Negotiations</w:t>
      </w:r>
      <w:r w:rsidRPr="00156CA7">
        <w:rPr>
          <w:sz w:val="20"/>
        </w:rPr>
        <w:t xml:space="preserve"> must be signed by the contracting officer, the program manager, and approved by the HCA or HCA designee. Waiver authority cannot be delegated below one level above the contracting officer.</w:t>
      </w:r>
    </w:p>
    <w:p w14:paraId="5D1BA892" w14:textId="58F2CA3D" w:rsidR="00156CA7" w:rsidRPr="00156CA7" w:rsidRDefault="00156CA7" w:rsidP="00156CA7">
      <w:pPr>
        <w:pStyle w:val="Heading2"/>
        <w:rPr>
          <w:rFonts w:eastAsia="Times New Roman"/>
          <w:i/>
          <w:szCs w:val="20"/>
        </w:rPr>
      </w:pPr>
      <w:bookmarkStart w:id="18" w:name="_Toc75349425"/>
      <w:r w:rsidRPr="00156CA7">
        <w:rPr>
          <w:rFonts w:eastAsia="Times New Roman"/>
          <w:szCs w:val="20"/>
        </w:rPr>
        <w:t>SUBPART 5606.5 - COMPETITION ADVOCATES</w:t>
      </w:r>
      <w:bookmarkEnd w:id="18"/>
    </w:p>
    <w:p w14:paraId="091ED072" w14:textId="77777777" w:rsidR="00156CA7" w:rsidRPr="00156CA7" w:rsidRDefault="00156CA7" w:rsidP="00156CA7">
      <w:pPr>
        <w:pStyle w:val="Heading3"/>
      </w:pPr>
      <w:bookmarkStart w:id="19" w:name="BM501"/>
      <w:bookmarkStart w:id="20" w:name="_Toc75349426"/>
      <w:bookmarkEnd w:id="19"/>
      <w:r w:rsidRPr="00156CA7">
        <w:t>5606.501 Requirement.</w:t>
      </w:r>
      <w:bookmarkEnd w:id="20"/>
      <w:r w:rsidRPr="00156CA7">
        <w:t xml:space="preserve"> </w:t>
      </w:r>
    </w:p>
    <w:p w14:paraId="7E2F4C00" w14:textId="77777777" w:rsidR="00156CA7" w:rsidRPr="00BB5D83" w:rsidRDefault="00156CA7" w:rsidP="00BB5D83">
      <w:pPr>
        <w:rPr>
          <w:i/>
          <w:iCs/>
          <w:sz w:val="20"/>
        </w:rPr>
      </w:pPr>
      <w:r w:rsidRPr="00BB5D83">
        <w:rPr>
          <w:i/>
          <w:iCs/>
          <w:sz w:val="20"/>
        </w:rPr>
        <w:t>(Revised November 2018)</w:t>
      </w:r>
    </w:p>
    <w:p w14:paraId="77838ABE" w14:textId="2ED044A0" w:rsidR="00156CA7" w:rsidRPr="00156CA7" w:rsidRDefault="00156CA7" w:rsidP="00156CA7">
      <w:pPr>
        <w:pStyle w:val="List1"/>
      </w:pPr>
      <w:r w:rsidRPr="00156CA7">
        <w:t>(a)</w:t>
      </w:r>
      <w:r w:rsidRPr="00156CA7">
        <w:tab/>
        <w:t xml:space="preserve">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w:t>
      </w:r>
      <w:r w:rsidR="005859B0" w:rsidRPr="00156CA7">
        <w:t>AT&amp;L-KH/K</w:t>
      </w:r>
      <w:r w:rsidR="005859B0">
        <w:t>I</w:t>
      </w:r>
      <w:r w:rsidR="005859B0" w:rsidRPr="00156CA7">
        <w:t>/KW/K</w:t>
      </w:r>
      <w:r w:rsidR="005859B0">
        <w:t>P</w:t>
      </w:r>
      <w:r w:rsidR="005859B0" w:rsidRPr="00156CA7">
        <w:t>/KR/KS</w:t>
      </w:r>
      <w:r w:rsidR="005859B0">
        <w:t>/KF</w:t>
      </w:r>
      <w:r w:rsidRPr="00156CA7">
        <w:t xml:space="preserve"> and Field Contracting Office Chief with the exception of WARCOM.  The N01C Deputy is the PAAC for WARCOM.  These duties are not delegable. </w:t>
      </w:r>
    </w:p>
    <w:p w14:paraId="0C6E86D9" w14:textId="77777777" w:rsidR="00156CA7" w:rsidRPr="00156CA7" w:rsidRDefault="00156CA7" w:rsidP="00156CA7">
      <w:pPr>
        <w:rPr>
          <w:sz w:val="20"/>
        </w:rPr>
      </w:pPr>
    </w:p>
    <w:p w14:paraId="0737F4FF" w14:textId="77777777" w:rsidR="00156CA7" w:rsidRPr="00156CA7" w:rsidRDefault="00156CA7" w:rsidP="00156CA7">
      <w:pPr>
        <w:spacing w:before="0" w:after="0"/>
        <w:rPr>
          <w:sz w:val="20"/>
        </w:rPr>
      </w:pPr>
      <w:r w:rsidRPr="00156CA7">
        <w:rPr>
          <w:sz w:val="20"/>
        </w:rPr>
        <w:t> </w:t>
      </w:r>
    </w:p>
    <w:p w14:paraId="08BE9D07" w14:textId="77777777" w:rsidR="00156CA7" w:rsidRPr="00BB5D83" w:rsidRDefault="00156CA7" w:rsidP="00BB5D83">
      <w:pPr>
        <w:spacing w:before="0" w:after="0"/>
        <w:rPr>
          <w:sz w:val="20"/>
        </w:rPr>
      </w:pPr>
      <w:r w:rsidRPr="00BB5D83">
        <w:rPr>
          <w:sz w:val="20"/>
        </w:rPr>
        <w:t>HQ, United States Special Operations Command</w:t>
      </w:r>
    </w:p>
    <w:p w14:paraId="139AC679" w14:textId="77777777" w:rsidR="00156CA7" w:rsidRPr="00BB5D83" w:rsidRDefault="00156CA7" w:rsidP="00BB5D83">
      <w:pPr>
        <w:spacing w:before="0" w:after="0"/>
        <w:rPr>
          <w:sz w:val="20"/>
        </w:rPr>
      </w:pPr>
      <w:r w:rsidRPr="00BB5D83">
        <w:rPr>
          <w:sz w:val="20"/>
        </w:rPr>
        <w:t>Special Operations Forces Acquisition, Technology, and Logistics (SOF AT&amp;L)</w:t>
      </w:r>
    </w:p>
    <w:p w14:paraId="33BCDAE3" w14:textId="77777777" w:rsidR="00156CA7" w:rsidRPr="00BB5D83" w:rsidRDefault="00156CA7" w:rsidP="00BB5D83">
      <w:pPr>
        <w:spacing w:before="0" w:after="0"/>
        <w:rPr>
          <w:sz w:val="20"/>
        </w:rPr>
      </w:pPr>
      <w:r w:rsidRPr="00BB5D83">
        <w:rPr>
          <w:sz w:val="20"/>
        </w:rPr>
        <w:t xml:space="preserve">SOFARS 5606 </w:t>
      </w:r>
    </w:p>
    <w:p w14:paraId="6F260284" w14:textId="77777777" w:rsidR="00156CA7" w:rsidRPr="00BB5D83" w:rsidRDefault="00156CA7" w:rsidP="00BB5D83">
      <w:pPr>
        <w:spacing w:before="0" w:after="0"/>
        <w:rPr>
          <w:sz w:val="20"/>
        </w:rPr>
      </w:pPr>
      <w:r w:rsidRPr="00BB5D83">
        <w:rPr>
          <w:sz w:val="20"/>
        </w:rPr>
        <w:t>February 2007</w:t>
      </w:r>
    </w:p>
    <w:p w14:paraId="203B69CE" w14:textId="77777777" w:rsidR="00156CA7" w:rsidRDefault="00156CA7" w:rsidP="00156CA7"/>
    <w:p w14:paraId="2256D463" w14:textId="77777777" w:rsidR="00156CA7" w:rsidRPr="00AC183A" w:rsidRDefault="00156CA7" w:rsidP="00156CA7"/>
    <w:p w14:paraId="781E978E" w14:textId="77777777" w:rsidR="00156CA7" w:rsidRPr="00AC183A" w:rsidRDefault="00156CA7" w:rsidP="00156CA7"/>
    <w:p w14:paraId="48A90843" w14:textId="77777777" w:rsidR="00156CA7" w:rsidRPr="00AC183A" w:rsidRDefault="00156CA7" w:rsidP="00156CA7"/>
    <w:p w14:paraId="17AEDEEA" w14:textId="77777777" w:rsidR="00156CA7" w:rsidRPr="00AC183A" w:rsidRDefault="00156CA7" w:rsidP="00156CA7"/>
    <w:p w14:paraId="2AAA720E" w14:textId="77777777" w:rsidR="00156CA7" w:rsidRDefault="00156CA7" w:rsidP="00156CA7"/>
    <w:p w14:paraId="67E63BA8" w14:textId="77777777" w:rsidR="00156CA7" w:rsidRPr="00AC183A" w:rsidRDefault="00156CA7" w:rsidP="00156CA7"/>
    <w:p w14:paraId="068B7B32" w14:textId="77777777" w:rsidR="00156CA7" w:rsidRPr="000B0D3D" w:rsidRDefault="00156CA7" w:rsidP="00156CA7"/>
    <w:p w14:paraId="3001D481" w14:textId="77777777" w:rsidR="007059C1" w:rsidRPr="00BE196B" w:rsidRDefault="007059C1" w:rsidP="00BE196B"/>
    <w:sectPr w:rsidR="007059C1" w:rsidRPr="00BE196B" w:rsidSect="0068598C">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8C5CF" w14:textId="77777777" w:rsidR="00156CA7" w:rsidRDefault="00156CA7">
      <w:r>
        <w:separator/>
      </w:r>
    </w:p>
  </w:endnote>
  <w:endnote w:type="continuationSeparator" w:id="0">
    <w:p w14:paraId="695DD39C" w14:textId="77777777" w:rsidR="00156CA7" w:rsidRDefault="0015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21A33" w14:textId="77777777" w:rsidR="00156CA7" w:rsidRDefault="00156CA7">
      <w:r>
        <w:separator/>
      </w:r>
    </w:p>
  </w:footnote>
  <w:footnote w:type="continuationSeparator" w:id="0">
    <w:p w14:paraId="7E97FDF4" w14:textId="77777777" w:rsidR="00156CA7" w:rsidRDefault="00156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10E20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D1CF2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C664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B7E08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DC3D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A2F4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C05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DC3A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4663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E6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A2A6BA6"/>
    <w:multiLevelType w:val="hybridMultilevel"/>
    <w:tmpl w:val="113CA44C"/>
    <w:lvl w:ilvl="0" w:tplc="1104403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33F88"/>
    <w:multiLevelType w:val="hybridMultilevel"/>
    <w:tmpl w:val="17E65A4C"/>
    <w:lvl w:ilvl="0" w:tplc="9C04C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4656FFE"/>
    <w:multiLevelType w:val="hybridMultilevel"/>
    <w:tmpl w:val="4BDEEC5E"/>
    <w:lvl w:ilvl="0" w:tplc="9C04C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61814F94"/>
    <w:multiLevelType w:val="hybridMultilevel"/>
    <w:tmpl w:val="4692A058"/>
    <w:lvl w:ilvl="0" w:tplc="627A6B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644007"/>
    <w:multiLevelType w:val="hybridMultilevel"/>
    <w:tmpl w:val="6CAEAD0A"/>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6"/>
  </w:num>
  <w:num w:numId="3">
    <w:abstractNumId w:val="20"/>
  </w:num>
  <w:num w:numId="4">
    <w:abstractNumId w:val="23"/>
  </w:num>
  <w:num w:numId="5">
    <w:abstractNumId w:val="32"/>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22"/>
  </w:num>
  <w:num w:numId="19">
    <w:abstractNumId w:val="34"/>
  </w:num>
  <w:num w:numId="20">
    <w:abstractNumId w:val="10"/>
  </w:num>
  <w:num w:numId="21">
    <w:abstractNumId w:val="25"/>
  </w:num>
  <w:num w:numId="22">
    <w:abstractNumId w:val="31"/>
  </w:num>
  <w:num w:numId="23">
    <w:abstractNumId w:val="19"/>
  </w:num>
  <w:num w:numId="24">
    <w:abstractNumId w:val="17"/>
  </w:num>
  <w:num w:numId="25">
    <w:abstractNumId w:val="16"/>
  </w:num>
  <w:num w:numId="26">
    <w:abstractNumId w:val="13"/>
  </w:num>
  <w:num w:numId="27">
    <w:abstractNumId w:val="27"/>
  </w:num>
  <w:num w:numId="28">
    <w:abstractNumId w:val="11"/>
  </w:num>
  <w:num w:numId="29">
    <w:abstractNumId w:val="35"/>
  </w:num>
  <w:num w:numId="30">
    <w:abstractNumId w:val="30"/>
  </w:num>
  <w:num w:numId="31">
    <w:abstractNumId w:val="14"/>
  </w:num>
  <w:num w:numId="32">
    <w:abstractNumId w:val="24"/>
  </w:num>
  <w:num w:numId="33">
    <w:abstractNumId w:val="29"/>
  </w:num>
  <w:num w:numId="34">
    <w:abstractNumId w:val="33"/>
  </w:num>
  <w:num w:numId="35">
    <w:abstractNumId w:val="12"/>
  </w:num>
  <w:num w:numId="36">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A7"/>
    <w:rsid w:val="00040798"/>
    <w:rsid w:val="00072DE6"/>
    <w:rsid w:val="000C65F5"/>
    <w:rsid w:val="000E19AF"/>
    <w:rsid w:val="000E6E2A"/>
    <w:rsid w:val="000F5037"/>
    <w:rsid w:val="00156CA7"/>
    <w:rsid w:val="00182208"/>
    <w:rsid w:val="00195EAD"/>
    <w:rsid w:val="001A79C7"/>
    <w:rsid w:val="001B5390"/>
    <w:rsid w:val="001D4638"/>
    <w:rsid w:val="002110A6"/>
    <w:rsid w:val="00214BB7"/>
    <w:rsid w:val="00261D44"/>
    <w:rsid w:val="00274018"/>
    <w:rsid w:val="00275457"/>
    <w:rsid w:val="002954CC"/>
    <w:rsid w:val="00326934"/>
    <w:rsid w:val="003608B6"/>
    <w:rsid w:val="003768C3"/>
    <w:rsid w:val="003772D3"/>
    <w:rsid w:val="003B3152"/>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81655"/>
    <w:rsid w:val="005859B0"/>
    <w:rsid w:val="005A4035"/>
    <w:rsid w:val="005C406D"/>
    <w:rsid w:val="0061650B"/>
    <w:rsid w:val="00683B9C"/>
    <w:rsid w:val="00694479"/>
    <w:rsid w:val="006D057C"/>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921AD"/>
    <w:rsid w:val="008A14CB"/>
    <w:rsid w:val="008B3A76"/>
    <w:rsid w:val="008B3E9B"/>
    <w:rsid w:val="008C4E69"/>
    <w:rsid w:val="0091065B"/>
    <w:rsid w:val="00920F88"/>
    <w:rsid w:val="009703A1"/>
    <w:rsid w:val="00991E52"/>
    <w:rsid w:val="009C4D36"/>
    <w:rsid w:val="00A15E6F"/>
    <w:rsid w:val="00A40B36"/>
    <w:rsid w:val="00A50C02"/>
    <w:rsid w:val="00A70C79"/>
    <w:rsid w:val="00A71E8C"/>
    <w:rsid w:val="00A84862"/>
    <w:rsid w:val="00B242FC"/>
    <w:rsid w:val="00B26F4A"/>
    <w:rsid w:val="00B30CA5"/>
    <w:rsid w:val="00B51BD8"/>
    <w:rsid w:val="00B52521"/>
    <w:rsid w:val="00B5536C"/>
    <w:rsid w:val="00B727F8"/>
    <w:rsid w:val="00BB5D83"/>
    <w:rsid w:val="00BE196B"/>
    <w:rsid w:val="00C271D5"/>
    <w:rsid w:val="00C310FE"/>
    <w:rsid w:val="00C57FC4"/>
    <w:rsid w:val="00C946DE"/>
    <w:rsid w:val="00C96C49"/>
    <w:rsid w:val="00CB2806"/>
    <w:rsid w:val="00CF18B4"/>
    <w:rsid w:val="00D23DBC"/>
    <w:rsid w:val="00D50A0B"/>
    <w:rsid w:val="00D828A5"/>
    <w:rsid w:val="00DA6976"/>
    <w:rsid w:val="00DD456B"/>
    <w:rsid w:val="00E13A99"/>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85BA8"/>
  <w15:docId w15:val="{25AD9BC3-B436-45DF-BE58-56341852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CA7"/>
    <w:pPr>
      <w:widowControl w:val="0"/>
      <w:snapToGrid w:val="0"/>
      <w:spacing w:before="100" w:after="100"/>
    </w:pPr>
    <w:rPr>
      <w:rFonts w:ascii="Arial" w:hAnsi="Arial" w:cs="Arial"/>
      <w:sz w:val="22"/>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214BB7"/>
    <w:pPr>
      <w:spacing w:before="0" w:after="120"/>
      <w:outlineLvl w:val="1"/>
    </w:pPr>
    <w:rPr>
      <w:rFonts w:eastAsiaTheme="majorEastAsia"/>
      <w:b/>
      <w:bCs/>
      <w:sz w:val="20"/>
      <w:szCs w:val="26"/>
    </w:rPr>
  </w:style>
  <w:style w:type="paragraph" w:styleId="Heading3">
    <w:name w:val="heading 3"/>
    <w:basedOn w:val="Normal"/>
    <w:next w:val="Normal"/>
    <w:link w:val="Heading3Char"/>
    <w:unhideWhenUsed/>
    <w:qFormat/>
    <w:rsid w:val="00214BB7"/>
    <w:pPr>
      <w:spacing w:before="0" w:after="120"/>
      <w:outlineLvl w:val="2"/>
    </w:pPr>
    <w:rPr>
      <w:rFonts w:eastAsiaTheme="majorEastAsia"/>
      <w:b/>
      <w:bCs/>
      <w:sz w:val="20"/>
    </w:rPr>
  </w:style>
  <w:style w:type="paragraph" w:styleId="Heading4">
    <w:name w:val="heading 4"/>
    <w:basedOn w:val="Normal"/>
    <w:next w:val="Normal"/>
    <w:link w:val="Heading4Char"/>
    <w:unhideWhenUsed/>
    <w:qFormat/>
    <w:rsid w:val="00214BB7"/>
    <w:pPr>
      <w:spacing w:before="0" w:after="120"/>
      <w:outlineLvl w:val="3"/>
    </w:pPr>
    <w:rPr>
      <w:rFonts w:eastAsiaTheme="majorEastAsia"/>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uiPriority w:val="99"/>
    <w:pPr>
      <w:widowControl/>
      <w:snapToGrid/>
      <w:spacing w:beforeAutospacing="1" w:afterAutospacing="1"/>
    </w:pPr>
    <w:rPr>
      <w:rFonts w:ascii="Times New Roman" w:hAnsi="Times New Roman" w:cs="Times New Roman"/>
      <w:sz w:val="24"/>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napToGrid/>
      <w:spacing w:before="0" w:after="0"/>
    </w:pPr>
    <w:rPr>
      <w:rFonts w:ascii="Calibri" w:eastAsia="Calibri" w:hAnsi="Calibri" w:cs="Times New Roman"/>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214BB7"/>
    <w:rPr>
      <w:rFonts w:ascii="Arial" w:eastAsiaTheme="majorEastAsia"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214BB7"/>
    <w:rPr>
      <w:rFonts w:ascii="Arial" w:eastAsiaTheme="majorEastAsia" w:hAnsi="Arial" w:cs="Arial"/>
      <w:b/>
      <w:bCs/>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rPr>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BB5D83"/>
    <w:rPr>
      <w:b/>
    </w:rPr>
  </w:style>
  <w:style w:type="paragraph" w:styleId="TOC2">
    <w:name w:val="toc 2"/>
    <w:basedOn w:val="Normal"/>
    <w:next w:val="Normal"/>
    <w:autoRedefine/>
    <w:uiPriority w:val="39"/>
    <w:unhideWhenUsed/>
    <w:rsid w:val="00BB5D83"/>
    <w:pPr>
      <w:tabs>
        <w:tab w:val="right" w:leader="dot" w:pos="9350"/>
      </w:tabs>
      <w:ind w:left="220"/>
    </w:pPr>
    <w:rPr>
      <w:b/>
      <w:noProof/>
    </w:rPr>
  </w:style>
  <w:style w:type="paragraph" w:customStyle="1" w:styleId="Style1">
    <w:name w:val="Style1"/>
    <w:basedOn w:val="Normal"/>
    <w:uiPriority w:val="99"/>
    <w:rsid w:val="00156CA7"/>
    <w:pPr>
      <w:jc w:val="center"/>
    </w:pPr>
    <w:rPr>
      <w:b/>
      <w:bCs/>
      <w:sz w:val="24"/>
      <w:szCs w:val="24"/>
    </w:rPr>
  </w:style>
  <w:style w:type="paragraph" w:styleId="TOCHeading">
    <w:name w:val="TOC Heading"/>
    <w:basedOn w:val="Heading1"/>
    <w:next w:val="Normal"/>
    <w:uiPriority w:val="39"/>
    <w:unhideWhenUsed/>
    <w:qFormat/>
    <w:rsid w:val="00BB5D83"/>
    <w:pPr>
      <w:keepNext/>
      <w:keepLines/>
      <w:widowControl/>
      <w:snapToGrid/>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BB5D83"/>
    <w:pPr>
      <w:ind w:left="440"/>
    </w:pPr>
    <w:rPr>
      <w:b/>
    </w:rPr>
  </w:style>
  <w:style w:type="paragraph" w:styleId="TOC4">
    <w:name w:val="toc 4"/>
    <w:basedOn w:val="Normal"/>
    <w:next w:val="Normal"/>
    <w:autoRedefine/>
    <w:uiPriority w:val="39"/>
    <w:unhideWhenUsed/>
    <w:rsid w:val="00BB5D83"/>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content/part-13-simplified-acquisition-procedures" TargetMode="External"/><Relationship Id="rId18" Type="http://schemas.openxmlformats.org/officeDocument/2006/relationships/hyperlink" Target="https://beta.sam.gov/opp/workspac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aw.cornell.edu/uscode/text/10/2304" TargetMode="External"/><Relationship Id="rId17" Type="http://schemas.openxmlformats.org/officeDocument/2006/relationships/hyperlink" Target="https://www.acquisition.gov/content/part-6-competition-requirements" TargetMode="External"/><Relationship Id="rId2" Type="http://schemas.openxmlformats.org/officeDocument/2006/relationships/customXml" Target="../customXml/item2.xml"/><Relationship Id="rId16" Type="http://schemas.openxmlformats.org/officeDocument/2006/relationships/hyperlink" Target="https://sof.atl.socom.mil/sites/K/SOFARS_DCG/SOFARS/Attachment_5601-1.docx" TargetMode="External"/><Relationship Id="rId20" Type="http://schemas.openxmlformats.org/officeDocument/2006/relationships/hyperlink" Target="https://www.acquisition.gov/dfars/part-215-%E2%80%93-contracting-negoti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content/part-6-competition-requirements" TargetMode="External"/><Relationship Id="rId5" Type="http://schemas.openxmlformats.org/officeDocument/2006/relationships/numbering" Target="numbering.xml"/><Relationship Id="rId15" Type="http://schemas.openxmlformats.org/officeDocument/2006/relationships/hyperlink" Target="https://sof.atl.socom.mil/sites/K/SOFARS_DCG/SOFARS/Attachment_5601-1.docx" TargetMode="External"/><Relationship Id="rId10" Type="http://schemas.openxmlformats.org/officeDocument/2006/relationships/endnotes" Target="endnotes.xml"/><Relationship Id="rId19" Type="http://schemas.openxmlformats.org/officeDocument/2006/relationships/hyperlink" Target="https://beta.sam.gov/opp/workspa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f.atl.socom.mil/sites/K/SOFARS_DCG/SOFARS/Attachment_5601-1.docx"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47174C-322A-48B8-81EE-00473183C250}">
  <ds:schemaRefs>
    <ds:schemaRef ds:uri="http://schemas.openxmlformats.org/officeDocument/2006/bibliography"/>
  </ds:schemaRefs>
</ds:datastoreItem>
</file>

<file path=customXml/itemProps2.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A682B8-0D69-490D-9A5E-C70CBFD7E6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SOFARS styles</Template>
  <TotalTime>2</TotalTime>
  <Pages>3</Pages>
  <Words>923</Words>
  <Characters>6528</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5606 - COMPETITION REQUIREMENTS</dc:title>
  <dc:creator>Duchesne, Marian B NH-IIICIV USSOCOM SOCOM (USA)</dc:creator>
  <cp:lastModifiedBy>Duchesne, Marian B CIV USSOCOM SOCOM (USA)</cp:lastModifiedBy>
  <cp:revision>3</cp:revision>
  <cp:lastPrinted>2010-02-11T14:15:00Z</cp:lastPrinted>
  <dcterms:created xsi:type="dcterms:W3CDTF">2021-06-23T12:51:00Z</dcterms:created>
  <dcterms:modified xsi:type="dcterms:W3CDTF">2021-06-23T18:03:00Z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