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2496C" w14:textId="77777777" w:rsidR="001D70AD" w:rsidRPr="00AC4C00" w:rsidRDefault="001D70AD" w:rsidP="00AC4C00">
      <w:pPr>
        <w:rPr>
          <w:b/>
          <w:bCs/>
          <w:sz w:val="36"/>
          <w:szCs w:val="36"/>
        </w:rPr>
      </w:pPr>
      <w:r w:rsidRPr="00AC4C00">
        <w:rPr>
          <w:b/>
          <w:bCs/>
          <w:sz w:val="36"/>
          <w:szCs w:val="36"/>
        </w:rPr>
        <w:t>SOFARS PART 5609 - CONTRACTOR QUALIFICATIONS</w:t>
      </w:r>
    </w:p>
    <w:p w14:paraId="39279352" w14:textId="77777777" w:rsidR="001D70AD" w:rsidRPr="00492231" w:rsidRDefault="001D70AD" w:rsidP="001D70AD">
      <w:pPr>
        <w:rPr>
          <w:b/>
          <w:bCs/>
        </w:rPr>
      </w:pPr>
      <w:r w:rsidRPr="00492231">
        <w:rPr>
          <w:bCs/>
          <w:i/>
        </w:rPr>
        <w:t>(Revised March 2009)</w:t>
      </w:r>
    </w:p>
    <w:sdt>
      <w:sdtPr>
        <w:rPr>
          <w:rFonts w:eastAsia="Times New Roman"/>
          <w:b w:val="0"/>
          <w:bCs w:val="0"/>
          <w:color w:val="auto"/>
          <w:sz w:val="22"/>
          <w:szCs w:val="20"/>
        </w:rPr>
        <w:id w:val="421769745"/>
        <w:docPartObj>
          <w:docPartGallery w:val="Table of Contents"/>
          <w:docPartUnique/>
        </w:docPartObj>
      </w:sdtPr>
      <w:sdtEndPr>
        <w:rPr>
          <w:noProof/>
        </w:rPr>
      </w:sdtEndPr>
      <w:sdtContent>
        <w:p w14:paraId="6A665C0D" w14:textId="3AA950EA" w:rsidR="00AC4C00" w:rsidRPr="00AC4C00" w:rsidRDefault="00AC4C00" w:rsidP="00AC4C00">
          <w:pPr>
            <w:pStyle w:val="TOCHeading"/>
          </w:pPr>
          <w:r w:rsidRPr="00AC4C00">
            <w:t>Table of Contents</w:t>
          </w:r>
        </w:p>
        <w:p w14:paraId="20ABC958" w14:textId="28BDC5C9" w:rsidR="007D4746" w:rsidRDefault="007D4746">
          <w:pPr>
            <w:pStyle w:val="TOC1"/>
            <w:tabs>
              <w:tab w:val="right" w:leader="dot" w:pos="9350"/>
            </w:tabs>
            <w:rPr>
              <w:rFonts w:asciiTheme="minorHAnsi" w:eastAsiaTheme="minorEastAsia" w:hAnsiTheme="minorHAnsi" w:cstheme="minorBidi"/>
              <w:b w:val="0"/>
              <w:noProof/>
              <w:szCs w:val="22"/>
            </w:rPr>
          </w:pPr>
          <w:r>
            <w:rPr>
              <w:b w:val="0"/>
            </w:rPr>
            <w:fldChar w:fldCharType="begin"/>
          </w:r>
          <w:r>
            <w:rPr>
              <w:b w:val="0"/>
            </w:rPr>
            <w:instrText xml:space="preserve"> TOC \o "1-4" \n \h \z \u </w:instrText>
          </w:r>
          <w:r>
            <w:rPr>
              <w:b w:val="0"/>
            </w:rPr>
            <w:fldChar w:fldCharType="separate"/>
          </w:r>
          <w:hyperlink w:anchor="_Toc75349720" w:history="1">
            <w:r w:rsidRPr="00541312">
              <w:rPr>
                <w:rStyle w:val="Hyperlink"/>
                <w:noProof/>
              </w:rPr>
              <w:t>SOFARS PART 5609 CONTRACTOR QUALIFICATIONS</w:t>
            </w:r>
          </w:hyperlink>
        </w:p>
        <w:p w14:paraId="795805D0" w14:textId="69F70908" w:rsidR="007D4746" w:rsidRDefault="007D4746">
          <w:pPr>
            <w:pStyle w:val="TOC2"/>
            <w:rPr>
              <w:rFonts w:asciiTheme="minorHAnsi" w:eastAsiaTheme="minorEastAsia" w:hAnsiTheme="minorHAnsi" w:cstheme="minorBidi"/>
              <w:b w:val="0"/>
              <w:szCs w:val="22"/>
            </w:rPr>
          </w:pPr>
          <w:hyperlink w:anchor="_Toc75349721" w:history="1">
            <w:r w:rsidRPr="00541312">
              <w:rPr>
                <w:rStyle w:val="Hyperlink"/>
              </w:rPr>
              <w:t>SUBPART 5609.1 – RESPONSIBLE PROSPECTIVE CONTRACTORS</w:t>
            </w:r>
          </w:hyperlink>
        </w:p>
        <w:p w14:paraId="40E3FC64" w14:textId="51B7F1C6" w:rsidR="007D4746" w:rsidRDefault="007D4746">
          <w:pPr>
            <w:pStyle w:val="TOC3"/>
            <w:tabs>
              <w:tab w:val="right" w:leader="dot" w:pos="9350"/>
            </w:tabs>
            <w:rPr>
              <w:rFonts w:asciiTheme="minorHAnsi" w:eastAsiaTheme="minorEastAsia" w:hAnsiTheme="minorHAnsi" w:cstheme="minorBidi"/>
              <w:noProof/>
              <w:szCs w:val="22"/>
            </w:rPr>
          </w:pPr>
          <w:hyperlink w:anchor="_Toc75349722" w:history="1">
            <w:r w:rsidRPr="00541312">
              <w:rPr>
                <w:rStyle w:val="Hyperlink"/>
                <w:noProof/>
              </w:rPr>
              <w:t>5609.105 Procedures</w:t>
            </w:r>
          </w:hyperlink>
        </w:p>
        <w:p w14:paraId="05565DAD" w14:textId="0D74CF99" w:rsidR="007D4746" w:rsidRDefault="007D4746">
          <w:pPr>
            <w:pStyle w:val="TOC4"/>
            <w:tabs>
              <w:tab w:val="right" w:leader="dot" w:pos="9350"/>
            </w:tabs>
            <w:rPr>
              <w:rFonts w:asciiTheme="minorHAnsi" w:eastAsiaTheme="minorEastAsia" w:hAnsiTheme="minorHAnsi" w:cstheme="minorBidi"/>
              <w:noProof/>
              <w:szCs w:val="22"/>
            </w:rPr>
          </w:pPr>
          <w:hyperlink w:anchor="_Toc75349723" w:history="1">
            <w:r w:rsidRPr="00541312">
              <w:rPr>
                <w:rStyle w:val="Hyperlink"/>
                <w:noProof/>
              </w:rPr>
              <w:t>5609.105-1 Obtaining Information.</w:t>
            </w:r>
          </w:hyperlink>
        </w:p>
        <w:p w14:paraId="5D54650D" w14:textId="7EEEBAF0" w:rsidR="007D4746" w:rsidRDefault="007D4746">
          <w:pPr>
            <w:pStyle w:val="TOC2"/>
            <w:rPr>
              <w:rFonts w:asciiTheme="minorHAnsi" w:eastAsiaTheme="minorEastAsia" w:hAnsiTheme="minorHAnsi" w:cstheme="minorBidi"/>
              <w:b w:val="0"/>
              <w:szCs w:val="22"/>
            </w:rPr>
          </w:pPr>
          <w:hyperlink w:anchor="_Toc75349724" w:history="1">
            <w:r w:rsidRPr="00541312">
              <w:rPr>
                <w:rStyle w:val="Hyperlink"/>
              </w:rPr>
              <w:t>SUBPART 5609.4 - DEBARMENT, SUSPENSION, AND INELIGIBILITY</w:t>
            </w:r>
          </w:hyperlink>
        </w:p>
        <w:p w14:paraId="09B58E33" w14:textId="6E4BFEC4" w:rsidR="007D4746" w:rsidRDefault="007D4746">
          <w:pPr>
            <w:pStyle w:val="TOC3"/>
            <w:tabs>
              <w:tab w:val="right" w:leader="dot" w:pos="9350"/>
            </w:tabs>
            <w:rPr>
              <w:rFonts w:asciiTheme="minorHAnsi" w:eastAsiaTheme="minorEastAsia" w:hAnsiTheme="minorHAnsi" w:cstheme="minorBidi"/>
              <w:noProof/>
              <w:szCs w:val="22"/>
            </w:rPr>
          </w:pPr>
          <w:hyperlink w:anchor="_Toc75349725" w:history="1">
            <w:r w:rsidRPr="00541312">
              <w:rPr>
                <w:rStyle w:val="Hyperlink"/>
                <w:noProof/>
              </w:rPr>
              <w:t>5609.403 Definitions.</w:t>
            </w:r>
          </w:hyperlink>
        </w:p>
        <w:p w14:paraId="151CF247" w14:textId="786F8840" w:rsidR="007D4746" w:rsidRDefault="007D4746">
          <w:pPr>
            <w:pStyle w:val="TOC3"/>
            <w:tabs>
              <w:tab w:val="right" w:leader="dot" w:pos="9350"/>
            </w:tabs>
            <w:rPr>
              <w:rFonts w:asciiTheme="minorHAnsi" w:eastAsiaTheme="minorEastAsia" w:hAnsiTheme="minorHAnsi" w:cstheme="minorBidi"/>
              <w:noProof/>
              <w:szCs w:val="22"/>
            </w:rPr>
          </w:pPr>
          <w:hyperlink w:anchor="_Toc75349726" w:history="1">
            <w:r w:rsidRPr="00541312">
              <w:rPr>
                <w:rStyle w:val="Hyperlink"/>
                <w:noProof/>
              </w:rPr>
              <w:t>5609.404 List of Parties Excluded from Federal Procurement and Non-procurement Programs</w:t>
            </w:r>
          </w:hyperlink>
        </w:p>
        <w:p w14:paraId="128746AB" w14:textId="27FC81D3" w:rsidR="007D4746" w:rsidRDefault="007D4746">
          <w:pPr>
            <w:pStyle w:val="TOC3"/>
            <w:tabs>
              <w:tab w:val="right" w:leader="dot" w:pos="9350"/>
            </w:tabs>
            <w:rPr>
              <w:rFonts w:asciiTheme="minorHAnsi" w:eastAsiaTheme="minorEastAsia" w:hAnsiTheme="minorHAnsi" w:cstheme="minorBidi"/>
              <w:noProof/>
              <w:szCs w:val="22"/>
            </w:rPr>
          </w:pPr>
          <w:hyperlink w:anchor="_Toc75349727" w:history="1">
            <w:r w:rsidRPr="00541312">
              <w:rPr>
                <w:rStyle w:val="Hyperlink"/>
                <w:noProof/>
              </w:rPr>
              <w:t>5609.406 Debarment.</w:t>
            </w:r>
          </w:hyperlink>
        </w:p>
        <w:p w14:paraId="6AAEBC6D" w14:textId="22A13F71" w:rsidR="007D4746" w:rsidRDefault="007D4746">
          <w:pPr>
            <w:pStyle w:val="TOC4"/>
            <w:tabs>
              <w:tab w:val="right" w:leader="dot" w:pos="9350"/>
            </w:tabs>
            <w:rPr>
              <w:rFonts w:asciiTheme="minorHAnsi" w:eastAsiaTheme="minorEastAsia" w:hAnsiTheme="minorHAnsi" w:cstheme="minorBidi"/>
              <w:noProof/>
              <w:szCs w:val="22"/>
            </w:rPr>
          </w:pPr>
          <w:hyperlink w:anchor="_Toc75349728" w:history="1">
            <w:r w:rsidRPr="00541312">
              <w:rPr>
                <w:rStyle w:val="Hyperlink"/>
                <w:noProof/>
              </w:rPr>
              <w:t>5609.406-3 Procedures.</w:t>
            </w:r>
          </w:hyperlink>
        </w:p>
        <w:p w14:paraId="4C7F852D" w14:textId="18BDB5D4" w:rsidR="007D4746" w:rsidRDefault="007D4746">
          <w:pPr>
            <w:pStyle w:val="TOC3"/>
            <w:tabs>
              <w:tab w:val="right" w:leader="dot" w:pos="9350"/>
            </w:tabs>
            <w:rPr>
              <w:rFonts w:asciiTheme="minorHAnsi" w:eastAsiaTheme="minorEastAsia" w:hAnsiTheme="minorHAnsi" w:cstheme="minorBidi"/>
              <w:noProof/>
              <w:szCs w:val="22"/>
            </w:rPr>
          </w:pPr>
          <w:hyperlink w:anchor="_Toc75349729" w:history="1">
            <w:r w:rsidRPr="00541312">
              <w:rPr>
                <w:rStyle w:val="Hyperlink"/>
                <w:noProof/>
              </w:rPr>
              <w:t>5609.407 Suspension.</w:t>
            </w:r>
          </w:hyperlink>
        </w:p>
        <w:p w14:paraId="5324F88C" w14:textId="1D2C6B9C" w:rsidR="007D4746" w:rsidRDefault="007D4746">
          <w:pPr>
            <w:pStyle w:val="TOC4"/>
            <w:tabs>
              <w:tab w:val="right" w:leader="dot" w:pos="9350"/>
            </w:tabs>
            <w:rPr>
              <w:rFonts w:asciiTheme="minorHAnsi" w:eastAsiaTheme="minorEastAsia" w:hAnsiTheme="minorHAnsi" w:cstheme="minorBidi"/>
              <w:noProof/>
              <w:szCs w:val="22"/>
            </w:rPr>
          </w:pPr>
          <w:hyperlink w:anchor="_Toc75349730" w:history="1">
            <w:r w:rsidRPr="00541312">
              <w:rPr>
                <w:rStyle w:val="Hyperlink"/>
                <w:noProof/>
              </w:rPr>
              <w:t>5609.407-3 Procedures.</w:t>
            </w:r>
          </w:hyperlink>
        </w:p>
        <w:p w14:paraId="4C5FED99" w14:textId="5A35A847" w:rsidR="007D4746" w:rsidRDefault="007D4746">
          <w:pPr>
            <w:pStyle w:val="TOC2"/>
            <w:rPr>
              <w:rFonts w:asciiTheme="minorHAnsi" w:eastAsiaTheme="minorEastAsia" w:hAnsiTheme="minorHAnsi" w:cstheme="minorBidi"/>
              <w:b w:val="0"/>
              <w:szCs w:val="22"/>
            </w:rPr>
          </w:pPr>
          <w:hyperlink w:anchor="_Toc75349731" w:history="1">
            <w:r w:rsidRPr="00541312">
              <w:rPr>
                <w:rStyle w:val="Hyperlink"/>
              </w:rPr>
              <w:t>SUBPART 5609.5 ORGANIZATIONAL AND CONSULTANT CONFLICTS OF INTEREST</w:t>
            </w:r>
          </w:hyperlink>
        </w:p>
        <w:p w14:paraId="172ADF26" w14:textId="3952FECA" w:rsidR="007D4746" w:rsidRDefault="007D4746">
          <w:pPr>
            <w:pStyle w:val="TOC3"/>
            <w:tabs>
              <w:tab w:val="right" w:leader="dot" w:pos="9350"/>
            </w:tabs>
            <w:rPr>
              <w:rFonts w:asciiTheme="minorHAnsi" w:eastAsiaTheme="minorEastAsia" w:hAnsiTheme="minorHAnsi" w:cstheme="minorBidi"/>
              <w:noProof/>
              <w:szCs w:val="22"/>
            </w:rPr>
          </w:pPr>
          <w:hyperlink w:anchor="_Toc75349732" w:history="1">
            <w:r w:rsidRPr="00541312">
              <w:rPr>
                <w:rStyle w:val="Hyperlink"/>
                <w:noProof/>
              </w:rPr>
              <w:t>5609.503 Waiver.</w:t>
            </w:r>
          </w:hyperlink>
        </w:p>
        <w:p w14:paraId="62BF831A" w14:textId="2A736898" w:rsidR="007D4746" w:rsidRDefault="007D4746">
          <w:pPr>
            <w:pStyle w:val="TOC3"/>
            <w:tabs>
              <w:tab w:val="right" w:leader="dot" w:pos="9350"/>
            </w:tabs>
            <w:rPr>
              <w:rFonts w:asciiTheme="minorHAnsi" w:eastAsiaTheme="minorEastAsia" w:hAnsiTheme="minorHAnsi" w:cstheme="minorBidi"/>
              <w:noProof/>
              <w:szCs w:val="22"/>
            </w:rPr>
          </w:pPr>
          <w:hyperlink w:anchor="_Toc75349733" w:history="1">
            <w:r w:rsidRPr="00541312">
              <w:rPr>
                <w:rStyle w:val="Hyperlink"/>
                <w:noProof/>
              </w:rPr>
              <w:t>5609.507 Solicitation Provisions and Contract Clauses.</w:t>
            </w:r>
          </w:hyperlink>
        </w:p>
        <w:p w14:paraId="68157587" w14:textId="615F5537" w:rsidR="007D4746" w:rsidRDefault="007D4746">
          <w:pPr>
            <w:pStyle w:val="TOC4"/>
            <w:tabs>
              <w:tab w:val="right" w:leader="dot" w:pos="9350"/>
            </w:tabs>
            <w:rPr>
              <w:rFonts w:asciiTheme="minorHAnsi" w:eastAsiaTheme="minorEastAsia" w:hAnsiTheme="minorHAnsi" w:cstheme="minorBidi"/>
              <w:noProof/>
              <w:szCs w:val="22"/>
            </w:rPr>
          </w:pPr>
          <w:hyperlink w:anchor="_Toc75349734" w:history="1">
            <w:r w:rsidRPr="00541312">
              <w:rPr>
                <w:rStyle w:val="Hyperlink"/>
                <w:noProof/>
              </w:rPr>
              <w:t>5609.507-1 Solicitation Provisions.</w:t>
            </w:r>
          </w:hyperlink>
        </w:p>
        <w:p w14:paraId="1A4AAA44" w14:textId="55363250" w:rsidR="007D4746" w:rsidRDefault="007D4746">
          <w:pPr>
            <w:pStyle w:val="TOC4"/>
            <w:tabs>
              <w:tab w:val="right" w:leader="dot" w:pos="9350"/>
            </w:tabs>
            <w:rPr>
              <w:rFonts w:asciiTheme="minorHAnsi" w:eastAsiaTheme="minorEastAsia" w:hAnsiTheme="minorHAnsi" w:cstheme="minorBidi"/>
              <w:noProof/>
              <w:szCs w:val="22"/>
            </w:rPr>
          </w:pPr>
          <w:hyperlink w:anchor="_Toc75349735" w:history="1">
            <w:r w:rsidRPr="00541312">
              <w:rPr>
                <w:rStyle w:val="Hyperlink"/>
                <w:noProof/>
              </w:rPr>
              <w:t>5609.507-2 Contract Clause.</w:t>
            </w:r>
          </w:hyperlink>
        </w:p>
        <w:p w14:paraId="3D72AD99" w14:textId="5B62103C" w:rsidR="007D4746" w:rsidRDefault="007D4746">
          <w:pPr>
            <w:pStyle w:val="TOC2"/>
            <w:rPr>
              <w:rFonts w:asciiTheme="minorHAnsi" w:eastAsiaTheme="minorEastAsia" w:hAnsiTheme="minorHAnsi" w:cstheme="minorBidi"/>
              <w:b w:val="0"/>
              <w:szCs w:val="22"/>
            </w:rPr>
          </w:pPr>
          <w:hyperlink w:anchor="_Toc75349736" w:history="1">
            <w:r w:rsidRPr="00541312">
              <w:rPr>
                <w:rStyle w:val="Hyperlink"/>
              </w:rPr>
              <w:t>SUBPART 5609.9 CONTRACTORS IN THE FEDERAL WORKPLACE (formerly Contractor Employee Training)</w:t>
            </w:r>
          </w:hyperlink>
        </w:p>
        <w:p w14:paraId="737A9794" w14:textId="48D22719" w:rsidR="007D4746" w:rsidRDefault="007D4746">
          <w:pPr>
            <w:pStyle w:val="TOC3"/>
            <w:tabs>
              <w:tab w:val="right" w:leader="dot" w:pos="9350"/>
            </w:tabs>
            <w:rPr>
              <w:rFonts w:asciiTheme="minorHAnsi" w:eastAsiaTheme="minorEastAsia" w:hAnsiTheme="minorHAnsi" w:cstheme="minorBidi"/>
              <w:noProof/>
              <w:szCs w:val="22"/>
            </w:rPr>
          </w:pPr>
          <w:hyperlink w:anchor="_Toc75349737" w:history="1">
            <w:r w:rsidRPr="00541312">
              <w:rPr>
                <w:rStyle w:val="Hyperlink"/>
                <w:noProof/>
              </w:rPr>
              <w:t>5609.901 Guidance.</w:t>
            </w:r>
          </w:hyperlink>
        </w:p>
        <w:p w14:paraId="73E63F61" w14:textId="4115F02B" w:rsidR="00AC4C00" w:rsidRDefault="007D4746">
          <w:r>
            <w:rPr>
              <w:b/>
            </w:rPr>
            <w:fldChar w:fldCharType="end"/>
          </w:r>
        </w:p>
      </w:sdtContent>
    </w:sdt>
    <w:p w14:paraId="53E5382D" w14:textId="77777777" w:rsidR="001D70AD" w:rsidRPr="00492231" w:rsidRDefault="001D70AD" w:rsidP="001D70AD"/>
    <w:p w14:paraId="1BA8E8EC" w14:textId="77777777" w:rsidR="001D70AD" w:rsidRPr="00492231" w:rsidRDefault="001D70AD" w:rsidP="001D70AD">
      <w:pPr>
        <w:pStyle w:val="Heading1"/>
      </w:pPr>
      <w:bookmarkStart w:id="0" w:name="_Toc75349720"/>
      <w:r w:rsidRPr="00492231">
        <w:t>SOFARS PART 5609</w:t>
      </w:r>
      <w:r w:rsidRPr="00492231">
        <w:br/>
        <w:t>CONTRACTOR QUALIFICATIONS</w:t>
      </w:r>
      <w:bookmarkEnd w:id="0"/>
    </w:p>
    <w:p w14:paraId="39FC5FA8" w14:textId="77777777" w:rsidR="001D70AD" w:rsidRPr="001D70AD" w:rsidRDefault="001D70AD" w:rsidP="001D70AD">
      <w:pPr>
        <w:rPr>
          <w:sz w:val="20"/>
        </w:rPr>
      </w:pPr>
    </w:p>
    <w:p w14:paraId="21EE732B" w14:textId="77777777" w:rsidR="001D70AD" w:rsidRPr="001D70AD" w:rsidRDefault="001D70AD" w:rsidP="001D70AD">
      <w:pPr>
        <w:pStyle w:val="Heading2"/>
        <w:rPr>
          <w:szCs w:val="20"/>
        </w:rPr>
      </w:pPr>
      <w:bookmarkStart w:id="1" w:name="BM3"/>
      <w:bookmarkStart w:id="2" w:name="_Toc75349721"/>
      <w:bookmarkEnd w:id="1"/>
      <w:r w:rsidRPr="001D70AD">
        <w:rPr>
          <w:szCs w:val="20"/>
        </w:rPr>
        <w:t>SUBPART 5609.1 – RESPONSIBLE PROSPECTIVE CONTRACTORS</w:t>
      </w:r>
      <w:bookmarkEnd w:id="2"/>
    </w:p>
    <w:p w14:paraId="53C508DE" w14:textId="77777777" w:rsidR="001D70AD" w:rsidRPr="001D70AD" w:rsidRDefault="001D70AD" w:rsidP="001D70AD">
      <w:pPr>
        <w:rPr>
          <w:b/>
          <w:sz w:val="20"/>
        </w:rPr>
      </w:pPr>
      <w:bookmarkStart w:id="3" w:name="_Toc75349722"/>
      <w:r w:rsidRPr="001D70AD">
        <w:rPr>
          <w:rStyle w:val="Heading3Char"/>
          <w:sz w:val="20"/>
        </w:rPr>
        <w:t>5609.105 Procedures</w:t>
      </w:r>
      <w:bookmarkEnd w:id="3"/>
      <w:r w:rsidRPr="001D70AD">
        <w:rPr>
          <w:b/>
          <w:sz w:val="20"/>
        </w:rPr>
        <w:t>.</w:t>
      </w:r>
    </w:p>
    <w:p w14:paraId="48F21B18" w14:textId="77777777" w:rsidR="001D70AD" w:rsidRPr="001D70AD" w:rsidRDefault="001D70AD" w:rsidP="001D70AD">
      <w:pPr>
        <w:pStyle w:val="Heading4"/>
      </w:pPr>
      <w:bookmarkStart w:id="4" w:name="BM105_1"/>
      <w:bookmarkStart w:id="5" w:name="_Toc75349723"/>
      <w:bookmarkEnd w:id="4"/>
      <w:r w:rsidRPr="001D70AD">
        <w:t>5609.105-1 Obtaining Information.</w:t>
      </w:r>
      <w:bookmarkEnd w:id="5"/>
    </w:p>
    <w:p w14:paraId="0B063785" w14:textId="77777777" w:rsidR="001D70AD" w:rsidRPr="001D70AD" w:rsidRDefault="001D70AD" w:rsidP="001D70AD">
      <w:pPr>
        <w:pStyle w:val="List1"/>
      </w:pPr>
      <w:r>
        <w:t>(d)</w:t>
      </w:r>
      <w:r>
        <w:tab/>
      </w:r>
      <w:r w:rsidRPr="001D70AD">
        <w:t xml:space="preserve">Contracting office chiefs must </w:t>
      </w:r>
      <w:proofErr w:type="gramStart"/>
      <w:r w:rsidRPr="001D70AD">
        <w:t>insure</w:t>
      </w:r>
      <w:proofErr w:type="gramEnd"/>
      <w:r w:rsidRPr="001D70AD">
        <w:t xml:space="preserve"> that SOF AT&amp;L-KM is informed of all investigations being conducted by other agencies, including but not limited to, CID, OSI, and DCIS that affect ongoing USSOCOM contracts. Notification must be made as soon as practical and include as a minimum the contract number, name of contractor, investigating agencies, and the nature of the investigation.</w:t>
      </w:r>
    </w:p>
    <w:p w14:paraId="088CADF4" w14:textId="77777777" w:rsidR="001D70AD" w:rsidRPr="001D70AD" w:rsidRDefault="001D70AD" w:rsidP="001D70AD">
      <w:pPr>
        <w:pStyle w:val="Heading2"/>
        <w:rPr>
          <w:szCs w:val="20"/>
        </w:rPr>
      </w:pPr>
      <w:bookmarkStart w:id="6" w:name="BM4"/>
      <w:bookmarkStart w:id="7" w:name="_Toc75349724"/>
      <w:bookmarkEnd w:id="6"/>
      <w:r w:rsidRPr="001D70AD">
        <w:rPr>
          <w:szCs w:val="20"/>
        </w:rPr>
        <w:lastRenderedPageBreak/>
        <w:t>SUBPART 5609.4 - DEBARMENT, SUSPENSION, AND INELIGIBILITY</w:t>
      </w:r>
      <w:bookmarkEnd w:id="7"/>
    </w:p>
    <w:p w14:paraId="17FA2BCE" w14:textId="77777777" w:rsidR="001D70AD" w:rsidRPr="001D70AD" w:rsidRDefault="001D70AD" w:rsidP="001D70AD">
      <w:pPr>
        <w:pStyle w:val="Heading3"/>
      </w:pPr>
      <w:bookmarkStart w:id="8" w:name="BM403"/>
      <w:bookmarkStart w:id="9" w:name="_Toc75349725"/>
      <w:bookmarkEnd w:id="8"/>
      <w:r w:rsidRPr="001D70AD">
        <w:t>5609.403 Definitions.</w:t>
      </w:r>
      <w:bookmarkEnd w:id="9"/>
      <w:r w:rsidRPr="001D70AD">
        <w:t xml:space="preserve"> </w:t>
      </w:r>
    </w:p>
    <w:p w14:paraId="736F4038" w14:textId="77777777" w:rsidR="001D70AD" w:rsidRPr="001D70AD" w:rsidRDefault="001D70AD" w:rsidP="001D70AD">
      <w:pPr>
        <w:rPr>
          <w:i/>
          <w:sz w:val="20"/>
        </w:rPr>
      </w:pPr>
      <w:r w:rsidRPr="001D70AD">
        <w:rPr>
          <w:i/>
          <w:sz w:val="20"/>
        </w:rPr>
        <w:t>(Revised January 2018)</w:t>
      </w:r>
    </w:p>
    <w:p w14:paraId="0DFFA200" w14:textId="77777777" w:rsidR="001D70AD" w:rsidRPr="001D70AD" w:rsidRDefault="001D70AD" w:rsidP="001D70AD">
      <w:pPr>
        <w:rPr>
          <w:sz w:val="20"/>
        </w:rPr>
      </w:pPr>
      <w:bookmarkStart w:id="10" w:name="BM404"/>
      <w:bookmarkEnd w:id="10"/>
      <w:r w:rsidRPr="001D70AD">
        <w:rPr>
          <w:sz w:val="20"/>
        </w:rPr>
        <w:t xml:space="preserve">The suspension and debarment official for USSOCOM is the Secretary of the Air Force/Deputy General Counsel (Contractor Responsibility) (SAF/GCR).  </w:t>
      </w:r>
    </w:p>
    <w:p w14:paraId="22F6A501" w14:textId="77777777" w:rsidR="001D70AD" w:rsidRPr="001D70AD" w:rsidRDefault="001D70AD" w:rsidP="001D70AD">
      <w:pPr>
        <w:rPr>
          <w:b/>
          <w:sz w:val="20"/>
        </w:rPr>
      </w:pPr>
      <w:bookmarkStart w:id="11" w:name="_Toc75349726"/>
      <w:r w:rsidRPr="001D70AD">
        <w:rPr>
          <w:rStyle w:val="Heading3Char"/>
          <w:sz w:val="20"/>
        </w:rPr>
        <w:t>5609.404 List of Parties Excluded from Federal Procurement and Non-procurement Programs</w:t>
      </w:r>
      <w:bookmarkEnd w:id="11"/>
      <w:r w:rsidRPr="001D70AD">
        <w:rPr>
          <w:b/>
          <w:sz w:val="20"/>
        </w:rPr>
        <w:t>.</w:t>
      </w:r>
    </w:p>
    <w:p w14:paraId="6B24EA62" w14:textId="77777777" w:rsidR="001D70AD" w:rsidRPr="001D70AD" w:rsidRDefault="001D70AD" w:rsidP="001D70AD">
      <w:pPr>
        <w:rPr>
          <w:i/>
          <w:sz w:val="20"/>
        </w:rPr>
      </w:pPr>
      <w:r w:rsidRPr="001D70AD">
        <w:rPr>
          <w:i/>
          <w:sz w:val="20"/>
        </w:rPr>
        <w:t>(Revised February 2013) (Revised September 2013-reorganization)</w:t>
      </w:r>
    </w:p>
    <w:p w14:paraId="02409556" w14:textId="77777777" w:rsidR="001D70AD" w:rsidRPr="001D70AD" w:rsidRDefault="001D70AD" w:rsidP="001D70AD">
      <w:pPr>
        <w:pStyle w:val="List1"/>
      </w:pPr>
      <w:r w:rsidRPr="001D70AD">
        <w:t>(c)(4) SOF AT&amp;L-KX shall maintain all records pertaining to debarment actions within the command.</w:t>
      </w:r>
    </w:p>
    <w:p w14:paraId="02ADAEBB" w14:textId="77777777" w:rsidR="001D70AD" w:rsidRPr="001D70AD" w:rsidRDefault="001D70AD" w:rsidP="001D70AD">
      <w:pPr>
        <w:pStyle w:val="List1"/>
      </w:pPr>
      <w:r w:rsidRPr="001D70AD">
        <w:t>(g)</w:t>
      </w:r>
    </w:p>
    <w:p w14:paraId="5C14EF09" w14:textId="77777777" w:rsidR="001D70AD" w:rsidRPr="001D70AD" w:rsidRDefault="002D6EBB" w:rsidP="002D6EBB">
      <w:pPr>
        <w:pStyle w:val="List2"/>
      </w:pPr>
      <w:r w:rsidRPr="001D70AD">
        <w:t>(1)</w:t>
      </w:r>
      <w:r w:rsidRPr="001D70AD">
        <w:tab/>
      </w:r>
      <w:r w:rsidR="001D70AD" w:rsidRPr="001D70AD">
        <w:t>Section 841 of the FY2012 National Defense Authorization Act authorizes the HCA, upon request from the Commander of United States Central Command (USCENTCOM), to restrict, terminate, or void any contract, grant, or cooperative agreement with a person or entity that actively supports an insurgency or is opposing United States or coalition forces.</w:t>
      </w:r>
    </w:p>
    <w:p w14:paraId="2A231877" w14:textId="77777777" w:rsidR="001D70AD" w:rsidRPr="001D70AD" w:rsidRDefault="002D6EBB" w:rsidP="002D6EBB">
      <w:pPr>
        <w:pStyle w:val="List2"/>
      </w:pPr>
      <w:r w:rsidRPr="001D70AD">
        <w:t>(2)</w:t>
      </w:r>
      <w:r w:rsidRPr="001D70AD">
        <w:tab/>
      </w:r>
      <w:r w:rsidR="001D70AD" w:rsidRPr="001D70AD">
        <w:t xml:space="preserve">In order to enforce the act, KOs shall search the USCENTCOM Extranet Unclassified Portal </w:t>
      </w:r>
      <w:hyperlink r:id="rId11" w:history="1">
        <w:r w:rsidR="001D70AD" w:rsidRPr="001D70AD">
          <w:rPr>
            <w:rStyle w:val="Hyperlink"/>
          </w:rPr>
          <w:t>NDAA FY12 Section 841 Identified Entries</w:t>
        </w:r>
      </w:hyperlink>
      <w:r w:rsidR="001D70AD" w:rsidRPr="001D70AD">
        <w:t xml:space="preserve"> list for prohibited sources prior to awarding contracts in the USCENTCOM AOR. If the anticipated award winner appears on the list, confer with SOF AT&amp;L-KX and legal before restricting any person or entity for actively supporting an insurgency or is opposing United States coalition forces. </w:t>
      </w:r>
    </w:p>
    <w:p w14:paraId="1F6E4428" w14:textId="77777777" w:rsidR="001D70AD" w:rsidRPr="001D70AD" w:rsidRDefault="002D6EBB" w:rsidP="002D6EBB">
      <w:pPr>
        <w:pStyle w:val="List2"/>
      </w:pPr>
      <w:r w:rsidRPr="001D70AD">
        <w:t>(3)</w:t>
      </w:r>
      <w:r w:rsidRPr="001D70AD">
        <w:tab/>
      </w:r>
      <w:r w:rsidR="001D70AD" w:rsidRPr="001D70AD">
        <w:t xml:space="preserve">In addition, KOs will monitor the USCENTCOM Identified Entries list for contractors that may appear in contracts already awarded. Again, if a contractor appears on the list, confer with SOF AT&amp;L-KX and legal prior to </w:t>
      </w:r>
      <w:proofErr w:type="gramStart"/>
      <w:r w:rsidR="001D70AD" w:rsidRPr="001D70AD">
        <w:t>making a determination</w:t>
      </w:r>
      <w:proofErr w:type="gramEnd"/>
      <w:r w:rsidR="001D70AD" w:rsidRPr="001D70AD">
        <w:t xml:space="preserve"> to terminate. Each case will be reviewed individual; however, termination will be the general rule. </w:t>
      </w:r>
    </w:p>
    <w:p w14:paraId="64396B7A" w14:textId="77777777" w:rsidR="001D70AD" w:rsidRPr="001D70AD" w:rsidRDefault="001D70AD" w:rsidP="001D70AD">
      <w:pPr>
        <w:pStyle w:val="Heading3"/>
      </w:pPr>
      <w:bookmarkStart w:id="12" w:name="_Toc75349727"/>
      <w:r w:rsidRPr="001D70AD">
        <w:t>5609.406 Debarment.</w:t>
      </w:r>
      <w:bookmarkEnd w:id="12"/>
    </w:p>
    <w:p w14:paraId="09DD02F6" w14:textId="77777777" w:rsidR="001D70AD" w:rsidRPr="001D70AD" w:rsidRDefault="001D70AD" w:rsidP="001D70AD">
      <w:pPr>
        <w:pStyle w:val="Heading4"/>
      </w:pPr>
      <w:bookmarkStart w:id="13" w:name="BM406_3"/>
      <w:bookmarkStart w:id="14" w:name="_Toc75349728"/>
      <w:bookmarkEnd w:id="13"/>
      <w:r w:rsidRPr="001D70AD">
        <w:t>5609.406-3 Procedures.</w:t>
      </w:r>
      <w:bookmarkEnd w:id="14"/>
    </w:p>
    <w:p w14:paraId="7EC75076" w14:textId="77777777" w:rsidR="001D70AD" w:rsidRPr="001D70AD" w:rsidRDefault="001D70AD" w:rsidP="001D70AD">
      <w:pPr>
        <w:rPr>
          <w:i/>
          <w:sz w:val="20"/>
        </w:rPr>
      </w:pPr>
      <w:r w:rsidRPr="001D70AD">
        <w:rPr>
          <w:i/>
          <w:sz w:val="20"/>
        </w:rPr>
        <w:t>(Revised January 2018)</w:t>
      </w:r>
    </w:p>
    <w:p w14:paraId="3F66A871" w14:textId="77777777" w:rsidR="001D70AD" w:rsidRPr="001D70AD" w:rsidRDefault="001D70AD" w:rsidP="001D70AD">
      <w:pPr>
        <w:rPr>
          <w:sz w:val="20"/>
        </w:rPr>
      </w:pPr>
      <w:r w:rsidRPr="001D70AD">
        <w:rPr>
          <w:sz w:val="20"/>
        </w:rPr>
        <w:t xml:space="preserve">Contracting officers shall consult with legal counsel as soon as a situation requiring investigation under </w:t>
      </w:r>
      <w:hyperlink r:id="rId12" w:anchor="i1115147" w:history="1">
        <w:r w:rsidRPr="001D70AD">
          <w:rPr>
            <w:rStyle w:val="Hyperlink"/>
            <w:sz w:val="20"/>
          </w:rPr>
          <w:t>FAR Subpart 9.4</w:t>
        </w:r>
      </w:hyperlink>
      <w:r w:rsidRPr="001D70AD">
        <w:rPr>
          <w:sz w:val="20"/>
        </w:rPr>
        <w:t xml:space="preserve"> becomes apparent. The legal counsel shall submit a procurement Flash Report in accordance with established procedures when there is a reasonable suspicion of impropriety and refer the matter for investigation. The Contracting Officer shall provide to legal counsel the necessary information for the Procurement Flash Report.</w:t>
      </w:r>
    </w:p>
    <w:p w14:paraId="6058CE57" w14:textId="77777777" w:rsidR="001D70AD" w:rsidRPr="001D70AD" w:rsidRDefault="001D70AD" w:rsidP="001D70AD">
      <w:pPr>
        <w:pStyle w:val="List1"/>
      </w:pPr>
      <w:r w:rsidRPr="001D70AD">
        <w:t>(a) Investigation and referral.</w:t>
      </w:r>
    </w:p>
    <w:p w14:paraId="49F0D0E6" w14:textId="77777777" w:rsidR="001D70AD" w:rsidRPr="001D70AD" w:rsidRDefault="001D70AD" w:rsidP="001D70AD">
      <w:pPr>
        <w:pStyle w:val="List3"/>
      </w:pPr>
      <w:r w:rsidRPr="001D70AD">
        <w:t>(</w:t>
      </w:r>
      <w:proofErr w:type="spellStart"/>
      <w:r w:rsidRPr="001D70AD">
        <w:t>i</w:t>
      </w:r>
      <w:proofErr w:type="spellEnd"/>
      <w:r w:rsidRPr="001D70AD">
        <w:t>)</w:t>
      </w:r>
    </w:p>
    <w:p w14:paraId="368AD39C" w14:textId="77777777" w:rsidR="001D70AD" w:rsidRPr="001D70AD" w:rsidRDefault="001D70AD" w:rsidP="001D70AD">
      <w:pPr>
        <w:pStyle w:val="List4"/>
      </w:pPr>
      <w:r w:rsidRPr="001D70AD">
        <w:t>(A)</w:t>
      </w:r>
      <w:r>
        <w:tab/>
      </w:r>
      <w:r w:rsidRPr="001D70AD">
        <w:t>Prompt reporting is essential in all cases that could lead to suspension or debarment of a contractor, or to judicial or administrative action against military personnel or civilian employees of the USSOCOM.</w:t>
      </w:r>
    </w:p>
    <w:p w14:paraId="06E4C92A" w14:textId="77777777" w:rsidR="001D70AD" w:rsidRPr="001D70AD" w:rsidRDefault="001D70AD" w:rsidP="001D70AD">
      <w:pPr>
        <w:pStyle w:val="List4"/>
      </w:pPr>
      <w:r w:rsidRPr="001D70AD">
        <w:t>(B)</w:t>
      </w:r>
      <w:r>
        <w:tab/>
      </w:r>
      <w:r w:rsidRPr="001D70AD">
        <w:t xml:space="preserve">The Contracting Officer's report shall be reviewed by local legal counsel to determine its completeness and compliance with </w:t>
      </w:r>
      <w:hyperlink r:id="rId13" w:anchor="DFARS-SUBPART_209.4" w:history="1">
        <w:r w:rsidRPr="001D70AD">
          <w:rPr>
            <w:rStyle w:val="Hyperlink"/>
          </w:rPr>
          <w:t>DFARS 209.406-3</w:t>
        </w:r>
      </w:hyperlink>
      <w:r w:rsidRPr="001D70AD">
        <w:t>.</w:t>
      </w:r>
    </w:p>
    <w:p w14:paraId="1205FA4C" w14:textId="77777777" w:rsidR="001D70AD" w:rsidRPr="001D70AD" w:rsidRDefault="001D70AD" w:rsidP="001D70AD">
      <w:pPr>
        <w:pStyle w:val="List3"/>
      </w:pPr>
      <w:r w:rsidRPr="001D70AD">
        <w:t>(ii)</w:t>
      </w:r>
      <w:r>
        <w:tab/>
      </w:r>
      <w:r w:rsidRPr="001D70AD">
        <w:t>The report shall also include credit and financial information on the contractor, such as a Dunn and Bradstreet report.</w:t>
      </w:r>
    </w:p>
    <w:p w14:paraId="0A5FE544" w14:textId="77777777" w:rsidR="001D70AD" w:rsidRPr="001D70AD" w:rsidRDefault="001D70AD" w:rsidP="001D70AD">
      <w:pPr>
        <w:pStyle w:val="List4"/>
      </w:pPr>
      <w:r w:rsidRPr="001D70AD">
        <w:t>(l)</w:t>
      </w:r>
      <w:r>
        <w:tab/>
      </w:r>
      <w:r w:rsidRPr="001D70AD">
        <w:t>When the report recommends suspension or debarment because of contractor fraud or criminal conduct involving a current contract, withhold all funds which become due the contractor on that contract unless the Director of Procurement (DOP) or the debarring official directs otherwise. Follow the procedures in DFARS 232.173 when a contractor's request for advance, partial, or progress payments is based on fraud.</w:t>
      </w:r>
    </w:p>
    <w:p w14:paraId="1BEB2943" w14:textId="77777777" w:rsidR="001D70AD" w:rsidRPr="001D70AD" w:rsidRDefault="001D70AD" w:rsidP="001D70AD">
      <w:pPr>
        <w:pStyle w:val="List3"/>
      </w:pPr>
      <w:r w:rsidRPr="001D70AD">
        <w:t>(iii)</w:t>
      </w:r>
      <w:r>
        <w:tab/>
      </w:r>
      <w:r w:rsidRPr="001D70AD">
        <w:t xml:space="preserve">Address reports to the Secretary of the Air Force/Deputy General Counsel (Contractor </w:t>
      </w:r>
      <w:r w:rsidRPr="001D70AD">
        <w:lastRenderedPageBreak/>
        <w:t xml:space="preserve">Responsibility) (SAF/GCR) and distribute by forwarding through contracting channels (SOF AT&amp;L-KM) and SOJA-AQ to SAF/GCR). Forward the original and two copies when electronic transmittal is not practical or when the file contains highly classified information. </w:t>
      </w:r>
    </w:p>
    <w:p w14:paraId="279AB4BA" w14:textId="77777777" w:rsidR="001D70AD" w:rsidRPr="001D70AD" w:rsidRDefault="001D70AD" w:rsidP="001D70AD">
      <w:pPr>
        <w:pStyle w:val="Heading3"/>
      </w:pPr>
      <w:bookmarkStart w:id="15" w:name="BM407"/>
      <w:bookmarkStart w:id="16" w:name="_Toc75349729"/>
      <w:bookmarkEnd w:id="15"/>
      <w:r w:rsidRPr="001D70AD">
        <w:t>5609.407 Suspension.</w:t>
      </w:r>
      <w:bookmarkEnd w:id="16"/>
      <w:r w:rsidRPr="001D70AD">
        <w:t xml:space="preserve"> </w:t>
      </w:r>
    </w:p>
    <w:p w14:paraId="7513FEB0" w14:textId="77777777" w:rsidR="001D70AD" w:rsidRPr="001D70AD" w:rsidRDefault="001D70AD" w:rsidP="001D70AD">
      <w:pPr>
        <w:pStyle w:val="Heading4"/>
      </w:pPr>
      <w:bookmarkStart w:id="17" w:name="BM407_3"/>
      <w:bookmarkStart w:id="18" w:name="_Toc75349730"/>
      <w:bookmarkEnd w:id="17"/>
      <w:r w:rsidRPr="001D70AD">
        <w:t>5609.407-3 Procedures.</w:t>
      </w:r>
      <w:bookmarkEnd w:id="18"/>
    </w:p>
    <w:p w14:paraId="1B1E8BD8" w14:textId="77777777" w:rsidR="001D70AD" w:rsidRPr="001D70AD" w:rsidRDefault="001D70AD" w:rsidP="001D70AD">
      <w:pPr>
        <w:rPr>
          <w:sz w:val="20"/>
        </w:rPr>
      </w:pPr>
      <w:r w:rsidRPr="001D70AD">
        <w:rPr>
          <w:sz w:val="20"/>
        </w:rPr>
        <w:t xml:space="preserve">Follow the procedures at </w:t>
      </w:r>
      <w:hyperlink w:anchor="BM406_3" w:history="1">
        <w:r w:rsidRPr="001D70AD">
          <w:rPr>
            <w:rStyle w:val="Hyperlink"/>
            <w:sz w:val="20"/>
          </w:rPr>
          <w:t>5609.406-3</w:t>
        </w:r>
      </w:hyperlink>
      <w:r w:rsidRPr="001D70AD">
        <w:rPr>
          <w:sz w:val="20"/>
        </w:rPr>
        <w:t>.</w:t>
      </w:r>
    </w:p>
    <w:p w14:paraId="7DE79224" w14:textId="77777777" w:rsidR="001D70AD" w:rsidRPr="001D70AD" w:rsidRDefault="001D70AD" w:rsidP="001D70AD">
      <w:pPr>
        <w:pStyle w:val="Heading2"/>
        <w:rPr>
          <w:szCs w:val="20"/>
        </w:rPr>
      </w:pPr>
      <w:bookmarkStart w:id="19" w:name="BM5"/>
      <w:bookmarkStart w:id="20" w:name="_Toc75349731"/>
      <w:bookmarkEnd w:id="19"/>
      <w:r w:rsidRPr="001D70AD">
        <w:rPr>
          <w:szCs w:val="20"/>
        </w:rPr>
        <w:t>SUBPART 5609.5 ORGANIZATIONAL AND CONSULTANT CONFLICTS OF INTEREST</w:t>
      </w:r>
      <w:bookmarkEnd w:id="20"/>
    </w:p>
    <w:p w14:paraId="37DE6384" w14:textId="77777777" w:rsidR="001D70AD" w:rsidRPr="001D70AD" w:rsidRDefault="001D70AD" w:rsidP="001D70AD">
      <w:pPr>
        <w:pStyle w:val="Heading3"/>
      </w:pPr>
      <w:bookmarkStart w:id="21" w:name="BM503"/>
      <w:bookmarkStart w:id="22" w:name="_Toc75349732"/>
      <w:bookmarkEnd w:id="21"/>
      <w:r w:rsidRPr="001D70AD">
        <w:t>5609.503 Waiver.</w:t>
      </w:r>
      <w:bookmarkEnd w:id="22"/>
    </w:p>
    <w:p w14:paraId="699CA348" w14:textId="77777777" w:rsidR="001D70AD" w:rsidRPr="001D70AD" w:rsidRDefault="001D70AD" w:rsidP="001D70AD">
      <w:pPr>
        <w:rPr>
          <w:sz w:val="20"/>
        </w:rPr>
      </w:pPr>
      <w:r w:rsidRPr="001D70AD">
        <w:rPr>
          <w:sz w:val="20"/>
        </w:rPr>
        <w:t xml:space="preserve">Submit waiver requests IAW </w:t>
      </w:r>
      <w:hyperlink r:id="rId14" w:anchor="P549_92763" w:history="1">
        <w:r w:rsidRPr="001D70AD">
          <w:rPr>
            <w:rStyle w:val="Hyperlink"/>
            <w:sz w:val="20"/>
          </w:rPr>
          <w:t>FAR 9.503</w:t>
        </w:r>
      </w:hyperlink>
      <w:r w:rsidRPr="001D70AD">
        <w:rPr>
          <w:sz w:val="20"/>
        </w:rPr>
        <w:t xml:space="preserve"> to SOF AT&amp;L-KM.</w:t>
      </w:r>
    </w:p>
    <w:p w14:paraId="3930E350" w14:textId="77777777" w:rsidR="001D70AD" w:rsidRPr="001D70AD" w:rsidRDefault="001D70AD" w:rsidP="001D70AD">
      <w:pPr>
        <w:pStyle w:val="Heading3"/>
      </w:pPr>
      <w:bookmarkStart w:id="23" w:name="_Toc75349733"/>
      <w:r w:rsidRPr="001D70AD">
        <w:t>5609.507 Solicitation Provisions and Contract Clauses.</w:t>
      </w:r>
      <w:bookmarkEnd w:id="23"/>
    </w:p>
    <w:p w14:paraId="238D4BF5" w14:textId="77777777" w:rsidR="001D70AD" w:rsidRPr="001D70AD" w:rsidRDefault="001D70AD" w:rsidP="001D70AD">
      <w:pPr>
        <w:pStyle w:val="Heading4"/>
      </w:pPr>
      <w:bookmarkStart w:id="24" w:name="BM509"/>
      <w:bookmarkStart w:id="25" w:name="BM509_1"/>
      <w:bookmarkStart w:id="26" w:name="BM5609_1"/>
      <w:bookmarkStart w:id="27" w:name="_Toc75349734"/>
      <w:bookmarkEnd w:id="24"/>
      <w:bookmarkEnd w:id="25"/>
      <w:bookmarkEnd w:id="26"/>
      <w:r w:rsidRPr="001D70AD">
        <w:t>5609.507-1 Solicitation Provisions.</w:t>
      </w:r>
      <w:bookmarkEnd w:id="27"/>
    </w:p>
    <w:p w14:paraId="7EA7ABF3" w14:textId="77777777" w:rsidR="001D70AD" w:rsidRPr="001D70AD" w:rsidRDefault="001D70AD" w:rsidP="001D70AD">
      <w:pPr>
        <w:rPr>
          <w:i/>
          <w:sz w:val="20"/>
        </w:rPr>
      </w:pPr>
      <w:r w:rsidRPr="001D70AD">
        <w:rPr>
          <w:i/>
          <w:sz w:val="20"/>
        </w:rPr>
        <w:t>(Revised May 2013)</w:t>
      </w:r>
    </w:p>
    <w:p w14:paraId="017C8118" w14:textId="77777777" w:rsidR="001D70AD" w:rsidRPr="001D70AD" w:rsidRDefault="001D70AD" w:rsidP="001D70AD">
      <w:pPr>
        <w:rPr>
          <w:sz w:val="20"/>
        </w:rPr>
      </w:pPr>
      <w:r w:rsidRPr="001D70AD">
        <w:rPr>
          <w:sz w:val="20"/>
        </w:rPr>
        <w:t xml:space="preserve">(a) Contracting officers shall insert a provision substantially the same as </w:t>
      </w:r>
      <w:hyperlink r:id="rId15" w:anchor="BM209_9002" w:history="1">
        <w:r w:rsidRPr="001D70AD">
          <w:rPr>
            <w:rStyle w:val="Hyperlink"/>
            <w:sz w:val="20"/>
          </w:rPr>
          <w:t>5652.209-9002</w:t>
        </w:r>
      </w:hyperlink>
      <w:r w:rsidRPr="001D70AD">
        <w:rPr>
          <w:sz w:val="20"/>
        </w:rPr>
        <w:t>, Use of Contractor Support/Advisory Personnel for Review of Proposals, in solicitations when the possibility exists that contractor support/advisory services will be used in the proposal evaluation process.</w:t>
      </w:r>
    </w:p>
    <w:p w14:paraId="207113EB" w14:textId="77777777" w:rsidR="001D70AD" w:rsidRPr="001D70AD" w:rsidRDefault="001D70AD" w:rsidP="001D70AD">
      <w:pPr>
        <w:pStyle w:val="Heading4"/>
      </w:pPr>
      <w:bookmarkStart w:id="28" w:name="BM5609_2"/>
      <w:bookmarkStart w:id="29" w:name="_Toc75349735"/>
      <w:bookmarkEnd w:id="28"/>
      <w:r w:rsidRPr="001D70AD">
        <w:t>5609.507-2 Contract Clause.</w:t>
      </w:r>
      <w:bookmarkEnd w:id="29"/>
    </w:p>
    <w:p w14:paraId="2D15D991" w14:textId="77777777" w:rsidR="001D70AD" w:rsidRPr="001D70AD" w:rsidRDefault="001D70AD" w:rsidP="001D70AD">
      <w:pPr>
        <w:rPr>
          <w:i/>
          <w:sz w:val="20"/>
        </w:rPr>
      </w:pPr>
      <w:r w:rsidRPr="001D70AD">
        <w:rPr>
          <w:i/>
          <w:sz w:val="20"/>
        </w:rPr>
        <w:t>(Revised May 2013)</w:t>
      </w:r>
    </w:p>
    <w:p w14:paraId="3A4861AF" w14:textId="77777777" w:rsidR="001D70AD" w:rsidRPr="001D70AD" w:rsidRDefault="002D6EBB" w:rsidP="002D6EBB">
      <w:pPr>
        <w:pStyle w:val="List1"/>
      </w:pPr>
      <w:r w:rsidRPr="001D70AD">
        <w:t>(a)</w:t>
      </w:r>
      <w:r w:rsidRPr="001D70AD">
        <w:tab/>
      </w:r>
      <w:r w:rsidR="001D70AD" w:rsidRPr="001D70AD">
        <w:t xml:space="preserve">Contracting officers shall insert a clause substantially the same as </w:t>
      </w:r>
      <w:hyperlink r:id="rId16" w:history="1">
        <w:r w:rsidR="001D70AD" w:rsidRPr="001D70AD">
          <w:rPr>
            <w:rStyle w:val="Hyperlink"/>
          </w:rPr>
          <w:t>5652.209-9003</w:t>
        </w:r>
      </w:hyperlink>
      <w:r w:rsidR="001D70AD" w:rsidRPr="001D70AD">
        <w:t>, Use of Contractor Support/Advisory Personnel, in solicitations when the possibility exists that contractor support/advisory services will be used in support of the solicitation and/or the resulting contract.</w:t>
      </w:r>
    </w:p>
    <w:p w14:paraId="05D85C25" w14:textId="77777777" w:rsidR="001D70AD" w:rsidRPr="001D70AD" w:rsidRDefault="001D70AD" w:rsidP="001D70AD">
      <w:pPr>
        <w:pStyle w:val="Heading2"/>
        <w:rPr>
          <w:szCs w:val="20"/>
        </w:rPr>
      </w:pPr>
      <w:bookmarkStart w:id="30" w:name="_Toc75349736"/>
      <w:r w:rsidRPr="001D70AD">
        <w:rPr>
          <w:szCs w:val="20"/>
        </w:rPr>
        <w:t>SUBPART 5609.9 CONTRACTORS IN THE FEDERAL WORKPLACE (formerly Contractor Employee Training)</w:t>
      </w:r>
      <w:bookmarkEnd w:id="30"/>
    </w:p>
    <w:p w14:paraId="58539FE7" w14:textId="27D480E2" w:rsidR="001D70AD" w:rsidRPr="001D70AD" w:rsidRDefault="001D70AD" w:rsidP="001D70AD">
      <w:pPr>
        <w:pStyle w:val="Heading3"/>
      </w:pPr>
      <w:bookmarkStart w:id="31" w:name="BM5609"/>
      <w:bookmarkStart w:id="32" w:name="_Toc75349737"/>
      <w:bookmarkEnd w:id="31"/>
      <w:r w:rsidRPr="001D70AD">
        <w:t>5609.901 Guidance.</w:t>
      </w:r>
      <w:bookmarkEnd w:id="32"/>
      <w:r w:rsidRPr="001D70AD">
        <w:t xml:space="preserve"> </w:t>
      </w:r>
    </w:p>
    <w:p w14:paraId="1B2A3E0E" w14:textId="77777777" w:rsidR="001D70AD" w:rsidRPr="001D70AD" w:rsidRDefault="001D70AD" w:rsidP="001D70AD">
      <w:pPr>
        <w:rPr>
          <w:b/>
          <w:bCs/>
          <w:sz w:val="20"/>
        </w:rPr>
      </w:pPr>
      <w:r w:rsidRPr="001D70AD">
        <w:rPr>
          <w:bCs/>
          <w:i/>
          <w:sz w:val="20"/>
        </w:rPr>
        <w:t>(Revised March 2009)</w:t>
      </w:r>
    </w:p>
    <w:p w14:paraId="3E9B7075" w14:textId="77777777" w:rsidR="001D70AD" w:rsidRPr="001D70AD" w:rsidRDefault="001D70AD" w:rsidP="001D70AD">
      <w:pPr>
        <w:rPr>
          <w:sz w:val="20"/>
        </w:rPr>
      </w:pPr>
      <w:r w:rsidRPr="001D70AD">
        <w:rPr>
          <w:sz w:val="20"/>
        </w:rPr>
        <w:t>Contractors in the Federal workplace are an integral part of the USSOCOM team.  However, they are not Government employees; therefore, guidance is provided in the DCG for USSOCOM staffs that utilize contractors in the workplace.</w:t>
      </w:r>
    </w:p>
    <w:p w14:paraId="6C361C62" w14:textId="77777777" w:rsidR="001D70AD" w:rsidRPr="001D70AD" w:rsidRDefault="001D70AD" w:rsidP="001D70AD">
      <w:pPr>
        <w:rPr>
          <w:sz w:val="20"/>
        </w:rPr>
      </w:pPr>
    </w:p>
    <w:p w14:paraId="72EBBA4F" w14:textId="77777777" w:rsidR="001D70AD" w:rsidRPr="001D70AD" w:rsidRDefault="001D70AD" w:rsidP="004E09EE">
      <w:pPr>
        <w:spacing w:before="0" w:after="0"/>
        <w:rPr>
          <w:sz w:val="20"/>
        </w:rPr>
      </w:pPr>
      <w:r w:rsidRPr="001D70AD">
        <w:rPr>
          <w:sz w:val="20"/>
        </w:rPr>
        <w:t>HQ, United States Special Operations Command</w:t>
      </w:r>
      <w:r w:rsidRPr="001D70AD">
        <w:rPr>
          <w:sz w:val="20"/>
        </w:rPr>
        <w:br/>
        <w:t>Special Operations Forces Acquisition, Technology, and Logistics (SOF AT&amp;L-K)</w:t>
      </w:r>
    </w:p>
    <w:p w14:paraId="58575951" w14:textId="77777777" w:rsidR="001D70AD" w:rsidRPr="001D70AD" w:rsidRDefault="001D70AD" w:rsidP="004E09EE">
      <w:pPr>
        <w:spacing w:before="0" w:after="0"/>
        <w:rPr>
          <w:sz w:val="20"/>
        </w:rPr>
      </w:pPr>
      <w:r w:rsidRPr="001D70AD">
        <w:rPr>
          <w:sz w:val="20"/>
        </w:rPr>
        <w:t>SOFARS 5609</w:t>
      </w:r>
    </w:p>
    <w:p w14:paraId="2A0A5291" w14:textId="77777777" w:rsidR="001D70AD" w:rsidRPr="001D70AD" w:rsidRDefault="001D70AD" w:rsidP="004E09EE">
      <w:pPr>
        <w:spacing w:before="0" w:after="0"/>
        <w:rPr>
          <w:sz w:val="20"/>
        </w:rPr>
      </w:pPr>
      <w:r w:rsidRPr="001D70AD">
        <w:rPr>
          <w:sz w:val="20"/>
        </w:rPr>
        <w:t>February 2007</w:t>
      </w:r>
    </w:p>
    <w:p w14:paraId="690E4BDB" w14:textId="77777777" w:rsidR="007059C1" w:rsidRPr="00BE196B" w:rsidRDefault="007059C1" w:rsidP="00BE196B"/>
    <w:sectPr w:rsidR="007059C1" w:rsidRPr="00BE196B"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351A8" w14:textId="77777777" w:rsidR="001D70AD" w:rsidRDefault="001D70AD">
      <w:r>
        <w:separator/>
      </w:r>
    </w:p>
  </w:endnote>
  <w:endnote w:type="continuationSeparator" w:id="0">
    <w:p w14:paraId="27964C2B" w14:textId="77777777" w:rsidR="001D70AD" w:rsidRDefault="001D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0FFD3" w14:textId="77777777" w:rsidR="001D70AD" w:rsidRDefault="001D70AD">
      <w:r>
        <w:separator/>
      </w:r>
    </w:p>
  </w:footnote>
  <w:footnote w:type="continuationSeparator" w:id="0">
    <w:p w14:paraId="7EDE31B0" w14:textId="77777777" w:rsidR="001D70AD" w:rsidRDefault="001D7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CBCB3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4CEB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9E50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5C29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AC74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D4E8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CE34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54B5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8E37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29F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94222"/>
    <w:multiLevelType w:val="hybridMultilevel"/>
    <w:tmpl w:val="2A8498A0"/>
    <w:lvl w:ilvl="0" w:tplc="1E60A866">
      <w:start w:val="6"/>
      <w:numFmt w:val="lowerLetter"/>
      <w:lvlText w:val="(%1)"/>
      <w:lvlJc w:val="left"/>
      <w:pPr>
        <w:tabs>
          <w:tab w:val="num" w:pos="360"/>
        </w:tabs>
        <w:ind w:left="0" w:firstLine="0"/>
      </w:pPr>
    </w:lvl>
    <w:lvl w:ilvl="1" w:tplc="0B4A7DE8">
      <w:start w:val="1"/>
      <w:numFmt w:val="decimal"/>
      <w:lvlText w:val="(%2)"/>
      <w:lvlJc w:val="left"/>
      <w:pPr>
        <w:tabs>
          <w:tab w:val="num" w:pos="360"/>
        </w:tabs>
        <w:ind w:left="360" w:firstLine="0"/>
      </w:pPr>
      <w:rPr>
        <w:b w:val="0"/>
        <w:i w:val="0"/>
        <w:color w:val="auto"/>
      </w:rPr>
    </w:lvl>
    <w:lvl w:ilvl="2" w:tplc="F5BCEDC8">
      <w:start w:val="1"/>
      <w:numFmt w:val="lowerLetter"/>
      <w:lvlText w:val="%3."/>
      <w:lvlJc w:val="left"/>
      <w:pPr>
        <w:tabs>
          <w:tab w:val="num" w:pos="720"/>
        </w:tabs>
        <w:ind w:left="720" w:firstLine="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2824A9"/>
    <w:multiLevelType w:val="hybridMultilevel"/>
    <w:tmpl w:val="3F1EE70C"/>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983308"/>
    <w:multiLevelType w:val="hybridMultilevel"/>
    <w:tmpl w:val="EE4A53A2"/>
    <w:lvl w:ilvl="0" w:tplc="0FB4E18E">
      <w:start w:val="1"/>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664CB4"/>
    <w:multiLevelType w:val="hybridMultilevel"/>
    <w:tmpl w:val="D954E7F8"/>
    <w:lvl w:ilvl="0" w:tplc="756ADFF4">
      <w:start w:val="4"/>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908FF"/>
    <w:multiLevelType w:val="hybridMultilevel"/>
    <w:tmpl w:val="94D64F1A"/>
    <w:lvl w:ilvl="0" w:tplc="EA8A48F0">
      <w:start w:val="3"/>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FE7887"/>
    <w:multiLevelType w:val="hybridMultilevel"/>
    <w:tmpl w:val="F03A874E"/>
    <w:lvl w:ilvl="0" w:tplc="BEB827B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155205"/>
    <w:multiLevelType w:val="hybridMultilevel"/>
    <w:tmpl w:val="C1E63B3E"/>
    <w:lvl w:ilvl="0" w:tplc="50AA1468">
      <w:start w:val="2"/>
      <w:numFmt w:val="lowerLetter"/>
      <w:lvlText w:val="(%1)"/>
      <w:lvlJc w:val="left"/>
      <w:pPr>
        <w:tabs>
          <w:tab w:val="num" w:pos="360"/>
        </w:tabs>
        <w:ind w:left="0" w:firstLine="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A47A41"/>
    <w:multiLevelType w:val="hybridMultilevel"/>
    <w:tmpl w:val="5622B9F4"/>
    <w:lvl w:ilvl="0" w:tplc="77F8E8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0"/>
  </w:num>
  <w:num w:numId="3">
    <w:abstractNumId w:val="24"/>
  </w:num>
  <w:num w:numId="4">
    <w:abstractNumId w:val="27"/>
  </w:num>
  <w:num w:numId="5">
    <w:abstractNumId w:val="35"/>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6"/>
  </w:num>
  <w:num w:numId="19">
    <w:abstractNumId w:val="36"/>
  </w:num>
  <w:num w:numId="20">
    <w:abstractNumId w:val="10"/>
  </w:num>
  <w:num w:numId="21">
    <w:abstractNumId w:val="29"/>
  </w:num>
  <w:num w:numId="22">
    <w:abstractNumId w:val="34"/>
  </w:num>
  <w:num w:numId="23">
    <w:abstractNumId w:val="22"/>
  </w:num>
  <w:num w:numId="24">
    <w:abstractNumId w:val="20"/>
  </w:num>
  <w:num w:numId="25">
    <w:abstractNumId w:val="18"/>
  </w:num>
  <w:num w:numId="26">
    <w:abstractNumId w:val="14"/>
  </w:num>
  <w:num w:numId="27">
    <w:abstractNumId w:val="31"/>
  </w:num>
  <w:num w:numId="28">
    <w:abstractNumId w:val="12"/>
  </w:num>
  <w:num w:numId="29">
    <w:abstractNumId w:val="37"/>
  </w:num>
  <w:num w:numId="30">
    <w:abstractNumId w:val="33"/>
  </w:num>
  <w:num w:numId="31">
    <w:abstractNumId w:val="16"/>
  </w:num>
  <w:num w:numId="32">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AD"/>
    <w:rsid w:val="00040798"/>
    <w:rsid w:val="00072DE6"/>
    <w:rsid w:val="000C65F5"/>
    <w:rsid w:val="000E19AF"/>
    <w:rsid w:val="000E6E2A"/>
    <w:rsid w:val="000F5037"/>
    <w:rsid w:val="00182208"/>
    <w:rsid w:val="00195EAD"/>
    <w:rsid w:val="001A79C7"/>
    <w:rsid w:val="001B5390"/>
    <w:rsid w:val="001D4638"/>
    <w:rsid w:val="001D70AD"/>
    <w:rsid w:val="002110A6"/>
    <w:rsid w:val="00214BB7"/>
    <w:rsid w:val="00261D44"/>
    <w:rsid w:val="00274018"/>
    <w:rsid w:val="00275457"/>
    <w:rsid w:val="002954CC"/>
    <w:rsid w:val="002D6EBB"/>
    <w:rsid w:val="00326934"/>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09EE"/>
    <w:rsid w:val="004E416B"/>
    <w:rsid w:val="004F52F1"/>
    <w:rsid w:val="00581655"/>
    <w:rsid w:val="005821AE"/>
    <w:rsid w:val="005A4035"/>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7D4746"/>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C4C00"/>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D456B"/>
    <w:rsid w:val="00DE68C9"/>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D5EFD"/>
  <w15:docId w15:val="{B98764A6-C5F5-4A8B-86D5-33AD97A9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70AD"/>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AC4C00"/>
    <w:rPr>
      <w:b/>
    </w:rPr>
  </w:style>
  <w:style w:type="paragraph" w:styleId="TOC2">
    <w:name w:val="toc 2"/>
    <w:basedOn w:val="Normal"/>
    <w:next w:val="Normal"/>
    <w:autoRedefine/>
    <w:uiPriority w:val="39"/>
    <w:unhideWhenUsed/>
    <w:rsid w:val="00AC4C00"/>
    <w:pPr>
      <w:tabs>
        <w:tab w:val="right" w:leader="dot" w:pos="9350"/>
      </w:tabs>
      <w:ind w:left="220"/>
    </w:pPr>
    <w:rPr>
      <w:b/>
      <w:noProof/>
    </w:rPr>
  </w:style>
  <w:style w:type="paragraph" w:styleId="TOCHeading">
    <w:name w:val="TOC Heading"/>
    <w:basedOn w:val="Heading1"/>
    <w:next w:val="Normal"/>
    <w:uiPriority w:val="39"/>
    <w:unhideWhenUsed/>
    <w:qFormat/>
    <w:rsid w:val="00AC4C00"/>
    <w:pPr>
      <w:keepNext/>
      <w:keepLines/>
      <w:widowControl/>
      <w:snapToGrid/>
      <w:spacing w:before="240" w:after="0" w:line="259" w:lineRule="auto"/>
      <w:outlineLvl w:val="9"/>
    </w:pPr>
    <w:rPr>
      <w:color w:val="000000" w:themeColor="text1"/>
      <w:sz w:val="32"/>
      <w:szCs w:val="32"/>
    </w:rPr>
  </w:style>
  <w:style w:type="paragraph" w:styleId="TOC3">
    <w:name w:val="toc 3"/>
    <w:basedOn w:val="Normal"/>
    <w:next w:val="Normal"/>
    <w:autoRedefine/>
    <w:uiPriority w:val="39"/>
    <w:unhideWhenUsed/>
    <w:rsid w:val="00AC4C00"/>
    <w:pPr>
      <w:ind w:left="440"/>
    </w:pPr>
  </w:style>
  <w:style w:type="paragraph" w:styleId="TOC4">
    <w:name w:val="toc 4"/>
    <w:basedOn w:val="Normal"/>
    <w:next w:val="Normal"/>
    <w:autoRedefine/>
    <w:uiPriority w:val="39"/>
    <w:unhideWhenUsed/>
    <w:rsid w:val="00AC4C00"/>
    <w:pPr>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dfars/part-209-%E2%80%93-contractor-qualification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quisition.gov/content/part-9-contractor-qualificatio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of.atl.socom.mil/sites/K/SOFARS_DCG/SOFARS/5652.docx%20l%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2.centcom.mil/sites/contracts/NDAA%20FY12%20Section%20841%20Identified%20Entries/Forms/AllItems.aspx" TargetMode="External"/><Relationship Id="rId5" Type="http://schemas.openxmlformats.org/officeDocument/2006/relationships/numbering" Target="numbering.xml"/><Relationship Id="rId15" Type="http://schemas.openxmlformats.org/officeDocument/2006/relationships/hyperlink" Target="https://sof.atl.socom.mil/sites/K/SOFARS_DCG/SOFARS/5652.doc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arsite.hill.af.mil/reghtml/regs/far2afmcfars/fardfars/far/09.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8EC160-7FFF-4667-BC65-CACAF0765D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9DA9ED-9460-499A-99E8-208250483F84}">
  <ds:schemaRefs>
    <ds:schemaRef ds:uri="http://schemas.openxmlformats.org/officeDocument/2006/bibliography"/>
  </ds:schemaRefs>
</ds:datastoreItem>
</file>

<file path=customXml/itemProps3.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SOFARS styles</Template>
  <TotalTime>2</TotalTime>
  <Pages>3</Pages>
  <Words>855</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5609 - CONTRACTOR QUALIFICATIONS</dc:title>
  <dc:creator>Duchesne, Marian B NH-IIICIV USSOCOM SOCOM (USA)</dc:creator>
  <cp:lastModifiedBy>Duchesne, Marian B CIV USSOCOM SOCOM (USA)</cp:lastModifiedBy>
  <cp:revision>3</cp:revision>
  <cp:lastPrinted>2010-02-11T14:15:00Z</cp:lastPrinted>
  <dcterms:created xsi:type="dcterms:W3CDTF">2021-06-23T14:13:00Z</dcterms:created>
  <dcterms:modified xsi:type="dcterms:W3CDTF">2021-06-23T18:08:00Z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