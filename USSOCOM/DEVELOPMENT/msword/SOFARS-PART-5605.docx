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27D9F" w14:textId="77777777" w:rsidR="00343D2D" w:rsidRDefault="00343D2D" w:rsidP="00343D2D">
      <w:pPr>
        <w:spacing w:after="120"/>
        <w:ind w:right="720"/>
        <w:rPr>
          <w:b/>
          <w:bCs/>
          <w:sz w:val="32"/>
          <w:szCs w:val="32"/>
        </w:rPr>
      </w:pPr>
      <w:bookmarkStart w:id="0" w:name="BM5605"/>
      <w:bookmarkEnd w:id="0"/>
      <w:r>
        <w:rPr>
          <w:b/>
          <w:bCs/>
          <w:sz w:val="32"/>
          <w:szCs w:val="32"/>
        </w:rPr>
        <w:t xml:space="preserve">SOFARS PART 5605 - PUBLICIZING CONTRACT ACTIONS </w:t>
      </w:r>
    </w:p>
    <w:p w14:paraId="6BECEA4D" w14:textId="5A3999D5" w:rsidR="00343D2D" w:rsidRDefault="00343D2D" w:rsidP="00343D2D">
      <w:pPr>
        <w:rPr>
          <w:b/>
          <w:sz w:val="24"/>
        </w:rPr>
      </w:pPr>
    </w:p>
    <w:sdt>
      <w:sdtPr>
        <w:rPr>
          <w:rFonts w:ascii="Arial" w:eastAsia="Times New Roman" w:hAnsi="Arial" w:cs="Arial"/>
          <w:color w:val="auto"/>
          <w:sz w:val="22"/>
          <w:szCs w:val="20"/>
        </w:rPr>
        <w:id w:val="-137803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A8F911" w14:textId="187281AB" w:rsidR="002D0054" w:rsidRPr="002D0054" w:rsidRDefault="002D0054">
          <w:pPr>
            <w:pStyle w:val="TOCHeading"/>
            <w:rPr>
              <w:rFonts w:ascii="Arial" w:hAnsi="Arial" w:cs="Arial"/>
              <w:b/>
              <w:bCs/>
              <w:color w:val="000000" w:themeColor="text1"/>
            </w:rPr>
          </w:pPr>
          <w:r w:rsidRPr="002D0054">
            <w:rPr>
              <w:rFonts w:ascii="Arial" w:hAnsi="Arial" w:cs="Arial"/>
              <w:b/>
              <w:bCs/>
              <w:color w:val="000000" w:themeColor="text1"/>
            </w:rPr>
            <w:t>Table of Contents</w:t>
          </w:r>
        </w:p>
        <w:p w14:paraId="3F280423" w14:textId="7F5994FB" w:rsidR="009C56D0" w:rsidRDefault="009C56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\n \h \z \u </w:instrText>
          </w:r>
          <w:r>
            <w:rPr>
              <w:b w:val="0"/>
            </w:rPr>
            <w:fldChar w:fldCharType="separate"/>
          </w:r>
          <w:hyperlink w:anchor="_Toc75349363" w:history="1">
            <w:r w:rsidRPr="007816E6">
              <w:rPr>
                <w:rStyle w:val="Hyperlink"/>
                <w:noProof/>
              </w:rPr>
              <w:t>SOFARS PART 5605 PUBLICIZING CONTRACT ACTIONS</w:t>
            </w:r>
          </w:hyperlink>
        </w:p>
        <w:p w14:paraId="7D33776C" w14:textId="0B1E0806" w:rsidR="009C56D0" w:rsidRDefault="009C56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349364" w:history="1">
            <w:r w:rsidRPr="007816E6">
              <w:rPr>
                <w:rStyle w:val="Hyperlink"/>
                <w:noProof/>
              </w:rPr>
              <w:t>SUBPART 5605.1 - DISSEMINATION OF INFORMATION</w:t>
            </w:r>
          </w:hyperlink>
        </w:p>
        <w:p w14:paraId="3A7959BA" w14:textId="527F793F" w:rsidR="009C56D0" w:rsidRDefault="009C56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49365" w:history="1">
            <w:r w:rsidRPr="007816E6">
              <w:rPr>
                <w:rStyle w:val="Hyperlink"/>
                <w:noProof/>
              </w:rPr>
              <w:t>5605.102 Availability of Solicitations.</w:t>
            </w:r>
          </w:hyperlink>
        </w:p>
        <w:p w14:paraId="5C741933" w14:textId="6A5AF7BB" w:rsidR="009C56D0" w:rsidRDefault="009C56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349366" w:history="1">
            <w:r w:rsidRPr="007816E6">
              <w:rPr>
                <w:rStyle w:val="Hyperlink"/>
                <w:noProof/>
              </w:rPr>
              <w:t>SUBPART 5605.2 - SYNOPSES OF PROPOSED CONTRACT ACTIONS</w:t>
            </w:r>
          </w:hyperlink>
        </w:p>
        <w:p w14:paraId="6CF79131" w14:textId="020334A2" w:rsidR="009C56D0" w:rsidRDefault="009C56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49367" w:history="1">
            <w:r w:rsidRPr="007816E6">
              <w:rPr>
                <w:rStyle w:val="Hyperlink"/>
                <w:noProof/>
              </w:rPr>
              <w:t>5605.207 Preparation and Transmittal of Synopses.</w:t>
            </w:r>
          </w:hyperlink>
        </w:p>
        <w:p w14:paraId="7089F291" w14:textId="3291CDEF" w:rsidR="009C56D0" w:rsidRDefault="009C56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349368" w:history="1">
            <w:r w:rsidRPr="007816E6">
              <w:rPr>
                <w:rStyle w:val="Hyperlink"/>
                <w:noProof/>
              </w:rPr>
              <w:t>SUBPART 5605.3 - SYNOPSES OF CONTRACT AWARDS</w:t>
            </w:r>
          </w:hyperlink>
        </w:p>
        <w:p w14:paraId="772BA8EC" w14:textId="7D484BF1" w:rsidR="009C56D0" w:rsidRDefault="009C56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49369" w:history="1">
            <w:r w:rsidRPr="007816E6">
              <w:rPr>
                <w:rStyle w:val="Hyperlink"/>
                <w:noProof/>
              </w:rPr>
              <w:t>5605.302 Preparation and Transmittal of Synopses of Awards.</w:t>
            </w:r>
          </w:hyperlink>
        </w:p>
        <w:p w14:paraId="60FC5680" w14:textId="75662CD4" w:rsidR="009C56D0" w:rsidRDefault="009C56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49370" w:history="1">
            <w:r w:rsidRPr="007816E6">
              <w:rPr>
                <w:rStyle w:val="Hyperlink"/>
                <w:noProof/>
              </w:rPr>
              <w:t>5605.303 Announcement of Contract Awards.</w:t>
            </w:r>
          </w:hyperlink>
        </w:p>
        <w:p w14:paraId="4B8F5493" w14:textId="0FDDEC93" w:rsidR="009C56D0" w:rsidRDefault="009C56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349371" w:history="1">
            <w:r w:rsidRPr="007816E6">
              <w:rPr>
                <w:rStyle w:val="Hyperlink"/>
                <w:noProof/>
              </w:rPr>
              <w:t>SUBPART 5605.4 – RELEASE OF INFORMATION</w:t>
            </w:r>
          </w:hyperlink>
        </w:p>
        <w:p w14:paraId="54AC70B4" w14:textId="7E2A6FAF" w:rsidR="009C56D0" w:rsidRDefault="009C56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49372" w:history="1">
            <w:r w:rsidRPr="007816E6">
              <w:rPr>
                <w:rStyle w:val="Hyperlink"/>
                <w:noProof/>
              </w:rPr>
              <w:t>5605.403 Requests from Members of Congress</w:t>
            </w:r>
          </w:hyperlink>
        </w:p>
        <w:p w14:paraId="5967FA09" w14:textId="766C9968" w:rsidR="002D0054" w:rsidRDefault="009C56D0">
          <w:r>
            <w:rPr>
              <w:b/>
            </w:rPr>
            <w:fldChar w:fldCharType="end"/>
          </w:r>
        </w:p>
      </w:sdtContent>
    </w:sdt>
    <w:p w14:paraId="6ECF6C33" w14:textId="77777777" w:rsidR="002D0054" w:rsidRDefault="002D0054" w:rsidP="00343D2D">
      <w:pPr>
        <w:rPr>
          <w:b/>
          <w:sz w:val="24"/>
        </w:rPr>
      </w:pPr>
    </w:p>
    <w:p w14:paraId="7AE57CBD" w14:textId="77777777" w:rsidR="00343D2D" w:rsidRDefault="00343D2D" w:rsidP="00343D2D">
      <w:pPr>
        <w:rPr>
          <w:b/>
          <w:sz w:val="24"/>
        </w:rPr>
      </w:pPr>
    </w:p>
    <w:p w14:paraId="50EF46BC" w14:textId="77777777" w:rsidR="00343D2D" w:rsidRDefault="00343D2D" w:rsidP="00343D2D">
      <w:pPr>
        <w:pStyle w:val="Heading1"/>
      </w:pPr>
      <w:bookmarkStart w:id="1" w:name="_Toc75349363"/>
      <w:r w:rsidRPr="0016097F">
        <w:rPr>
          <w:rStyle w:val="Heading1Char"/>
        </w:rPr>
        <w:t>S</w:t>
      </w:r>
      <w:r>
        <w:t>OFARS PART 5605</w:t>
      </w:r>
      <w:r>
        <w:br/>
        <w:t>PUBLICIZING CONTRACT ACTIONS</w:t>
      </w:r>
      <w:bookmarkEnd w:id="1"/>
      <w:r>
        <w:t xml:space="preserve"> </w:t>
      </w:r>
    </w:p>
    <w:p w14:paraId="06797FAE" w14:textId="77777777" w:rsidR="00343D2D" w:rsidRDefault="00343D2D" w:rsidP="00343D2D">
      <w:r>
        <w:t> </w:t>
      </w:r>
    </w:p>
    <w:p w14:paraId="7E23E078" w14:textId="77777777" w:rsidR="00343D2D" w:rsidRDefault="00343D2D" w:rsidP="00343D2D">
      <w:pPr>
        <w:pStyle w:val="Heading2"/>
        <w:rPr>
          <w:rFonts w:eastAsia="Times New Roman"/>
          <w:i/>
        </w:rPr>
      </w:pPr>
      <w:bookmarkStart w:id="2" w:name="_Toc75349364"/>
      <w:r>
        <w:rPr>
          <w:rFonts w:eastAsia="Times New Roman"/>
        </w:rPr>
        <w:t>SUBPART 5605.1 - DISSEMINATION OF INFORMATION</w:t>
      </w:r>
      <w:bookmarkEnd w:id="2"/>
    </w:p>
    <w:p w14:paraId="1AEDF6B7" w14:textId="77777777" w:rsidR="002D0054" w:rsidRDefault="00343D2D" w:rsidP="00343D2D">
      <w:pPr>
        <w:pStyle w:val="Heading3"/>
      </w:pPr>
      <w:bookmarkStart w:id="3" w:name="BM102"/>
      <w:bookmarkStart w:id="4" w:name="_Hlt488566009"/>
      <w:bookmarkStart w:id="5" w:name="_Toc75349365"/>
      <w:bookmarkEnd w:id="3"/>
      <w:r>
        <w:t>5605.102 Availability of Solicitations.</w:t>
      </w:r>
      <w:bookmarkEnd w:id="5"/>
      <w:r>
        <w:t xml:space="preserve"> </w:t>
      </w:r>
      <w:r w:rsidR="002D0054">
        <w:t xml:space="preserve"> </w:t>
      </w:r>
    </w:p>
    <w:bookmarkEnd w:id="4"/>
    <w:p w14:paraId="32091796" w14:textId="77777777" w:rsidR="00343D2D" w:rsidRPr="00343D2D" w:rsidRDefault="00343D2D" w:rsidP="00343D2D">
      <w:pPr>
        <w:rPr>
          <w:i/>
          <w:iCs/>
          <w:sz w:val="20"/>
        </w:rPr>
      </w:pPr>
      <w:r w:rsidRPr="00343D2D">
        <w:rPr>
          <w:i/>
          <w:iCs/>
          <w:sz w:val="20"/>
        </w:rPr>
        <w:t>(Revised August 2016)</w:t>
      </w:r>
    </w:p>
    <w:p w14:paraId="21DAA2F8" w14:textId="77777777" w:rsidR="00343D2D" w:rsidRDefault="00343D2D" w:rsidP="00343D2D">
      <w:pPr>
        <w:pStyle w:val="List1"/>
      </w:pPr>
      <w:r>
        <w:t>(a)(7)</w:t>
      </w:r>
    </w:p>
    <w:p w14:paraId="5BAAD6E3" w14:textId="77777777" w:rsidR="00343D2D" w:rsidRDefault="00062121" w:rsidP="00062121">
      <w:pPr>
        <w:pStyle w:val="List4"/>
      </w:pPr>
      <w:r>
        <w:t>(A)</w:t>
      </w:r>
      <w:r>
        <w:tab/>
      </w:r>
      <w:r w:rsidR="00343D2D">
        <w:t xml:space="preserve">When posting is required, contracting offices shall post all solicitations over $25,000 electronically on </w:t>
      </w:r>
      <w:bookmarkStart w:id="6" w:name="_Hlt488566141"/>
      <w:bookmarkEnd w:id="6"/>
      <w:r w:rsidR="00343D2D">
        <w:fldChar w:fldCharType="begin"/>
      </w:r>
      <w:r w:rsidR="00343D2D">
        <w:instrText>HYPERLINK "https://beta.sam.gov/"</w:instrText>
      </w:r>
      <w:r w:rsidR="00343D2D">
        <w:fldChar w:fldCharType="separate"/>
      </w:r>
      <w:r w:rsidR="00343D2D">
        <w:rPr>
          <w:rStyle w:val="Hyperlink"/>
        </w:rPr>
        <w:t>Government Point of Entry</w:t>
      </w:r>
      <w:r w:rsidR="00343D2D">
        <w:fldChar w:fldCharType="end"/>
      </w:r>
      <w:r w:rsidR="00343D2D">
        <w:t xml:space="preserve"> (GPE) website. </w:t>
      </w:r>
    </w:p>
    <w:p w14:paraId="4402B7A7" w14:textId="77777777" w:rsidR="00343D2D" w:rsidRDefault="00062121" w:rsidP="00062121">
      <w:pPr>
        <w:pStyle w:val="List4"/>
      </w:pPr>
      <w:r>
        <w:t>(B)</w:t>
      </w:r>
      <w:r>
        <w:tab/>
      </w:r>
      <w:r w:rsidR="00343D2D">
        <w:t>When electronic dissemination of a solicitation is not practical, the Contracting Officer shall annotate the contract file with the rationale for the decision. No annotation is required for classified solicitations.</w:t>
      </w:r>
    </w:p>
    <w:p w14:paraId="374C5ECE" w14:textId="77777777" w:rsidR="00343D2D" w:rsidRDefault="00343D2D" w:rsidP="00343D2D">
      <w:pPr>
        <w:pStyle w:val="Heading2"/>
        <w:rPr>
          <w:rFonts w:eastAsia="Times New Roman"/>
          <w:i/>
        </w:rPr>
      </w:pPr>
      <w:bookmarkStart w:id="7" w:name="_Toc75349366"/>
      <w:r>
        <w:rPr>
          <w:rFonts w:eastAsia="Times New Roman"/>
        </w:rPr>
        <w:t>SUBPART 5605.2 - SYNOPSES OF PROPOSED CONTRACT ACTIONS</w:t>
      </w:r>
      <w:bookmarkEnd w:id="7"/>
    </w:p>
    <w:p w14:paraId="07DDD636" w14:textId="77777777" w:rsidR="00343D2D" w:rsidRDefault="00343D2D" w:rsidP="00343D2D">
      <w:pPr>
        <w:pStyle w:val="Heading3"/>
      </w:pPr>
      <w:bookmarkStart w:id="8" w:name="BM207"/>
      <w:bookmarkStart w:id="9" w:name="_Toc75349367"/>
      <w:bookmarkEnd w:id="8"/>
      <w:r>
        <w:t>5605.207 Preparation and Transmittal of Synopses.</w:t>
      </w:r>
      <w:bookmarkEnd w:id="9"/>
      <w:r>
        <w:t xml:space="preserve"> </w:t>
      </w:r>
    </w:p>
    <w:p w14:paraId="646F9322" w14:textId="77777777" w:rsidR="00343D2D" w:rsidRDefault="00343D2D" w:rsidP="00343D2D">
      <w:pPr>
        <w:pStyle w:val="List1"/>
      </w:pPr>
      <w:r>
        <w:t>(a)</w:t>
      </w:r>
    </w:p>
    <w:p w14:paraId="276C5E10" w14:textId="77777777" w:rsidR="00343D2D" w:rsidRDefault="00062121" w:rsidP="00062121">
      <w:pPr>
        <w:pStyle w:val="List3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r w:rsidR="00343D2D">
        <w:t xml:space="preserve">Contracting offices must use the Government Point of Entry (GPE) at </w:t>
      </w:r>
      <w:hyperlink r:id="rId11" w:history="1">
        <w:r w:rsidR="00343D2D">
          <w:rPr>
            <w:rStyle w:val="Hyperlink"/>
          </w:rPr>
          <w:t>beta.SAM</w:t>
        </w:r>
      </w:hyperlink>
      <w:r w:rsidR="00343D2D">
        <w:t xml:space="preserve"> to submit synopses to the maximum extent possible. </w:t>
      </w:r>
    </w:p>
    <w:p w14:paraId="03615612" w14:textId="77777777" w:rsidR="00343D2D" w:rsidRDefault="00062121" w:rsidP="00062121">
      <w:pPr>
        <w:pStyle w:val="List3"/>
      </w:pPr>
      <w:r>
        <w:t>(ii)</w:t>
      </w:r>
      <w:r>
        <w:tab/>
      </w:r>
      <w:r w:rsidR="00343D2D">
        <w:t xml:space="preserve">When release of government controlled technical data is required in a solicitation, the synopsis will include a statement for potential offerors to identify </w:t>
      </w:r>
      <w:proofErr w:type="gramStart"/>
      <w:r w:rsidR="00343D2D">
        <w:t>whether or not</w:t>
      </w:r>
      <w:proofErr w:type="gramEnd"/>
      <w:r w:rsidR="00343D2D">
        <w:t xml:space="preserve"> they are foreign </w:t>
      </w:r>
      <w:r w:rsidR="00343D2D">
        <w:lastRenderedPageBreak/>
        <w:t>owned, controlled, or influenced companies.</w:t>
      </w:r>
    </w:p>
    <w:p w14:paraId="482FA43D" w14:textId="77777777" w:rsidR="00343D2D" w:rsidRDefault="00343D2D" w:rsidP="00343D2D">
      <w:pPr>
        <w:pStyle w:val="Heading2"/>
        <w:rPr>
          <w:rFonts w:eastAsia="Times New Roman"/>
          <w:i/>
        </w:rPr>
      </w:pPr>
      <w:bookmarkStart w:id="10" w:name="_Toc75349368"/>
      <w:r>
        <w:rPr>
          <w:rFonts w:eastAsia="Times New Roman"/>
        </w:rPr>
        <w:t>SUBPART 5605.3 - SYNOPSES OF CONTRACT AWARDS</w:t>
      </w:r>
      <w:bookmarkEnd w:id="10"/>
    </w:p>
    <w:p w14:paraId="66BC9EBC" w14:textId="77777777" w:rsidR="00343D2D" w:rsidRDefault="00343D2D" w:rsidP="00343D2D">
      <w:pPr>
        <w:pStyle w:val="Heading3"/>
      </w:pPr>
      <w:bookmarkStart w:id="11" w:name="BM302"/>
      <w:bookmarkStart w:id="12" w:name="_Toc75349369"/>
      <w:bookmarkEnd w:id="11"/>
      <w:r>
        <w:t>5605.302 Preparation and Transmittal of Synopses of Awards.</w:t>
      </w:r>
      <w:bookmarkEnd w:id="12"/>
    </w:p>
    <w:p w14:paraId="6D2285AF" w14:textId="77777777" w:rsidR="00343D2D" w:rsidRDefault="00343D2D" w:rsidP="00343D2D">
      <w:pPr>
        <w:rPr>
          <w:b/>
          <w:sz w:val="20"/>
        </w:rPr>
      </w:pPr>
      <w:r>
        <w:rPr>
          <w:bCs/>
          <w:i/>
          <w:sz w:val="20"/>
        </w:rPr>
        <w:t>(Revised November 2018</w:t>
      </w:r>
      <w:r>
        <w:rPr>
          <w:i/>
          <w:sz w:val="20"/>
        </w:rPr>
        <w:t>)</w:t>
      </w:r>
    </w:p>
    <w:p w14:paraId="606F8049" w14:textId="77777777" w:rsidR="00343D2D" w:rsidRDefault="00062121" w:rsidP="00062121">
      <w:pPr>
        <w:pStyle w:val="List3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 w:rsidR="00343D2D">
        <w:t>Contracting</w:t>
      </w:r>
      <w:r w:rsidR="00343D2D">
        <w:rPr>
          <w:color w:val="000000"/>
        </w:rPr>
        <w:t xml:space="preserve"> officers must not post or attach the actual contract document to contract award synopses posted to the GPE. SOF AT&amp;L-KM/KX/KB and the legal staff must approve all requests for exception to this policy. </w:t>
      </w:r>
    </w:p>
    <w:p w14:paraId="30995826" w14:textId="77777777" w:rsidR="00343D2D" w:rsidRDefault="00062121" w:rsidP="00062121">
      <w:pPr>
        <w:pStyle w:val="List3"/>
      </w:pPr>
      <w:r>
        <w:t>(ii)</w:t>
      </w:r>
      <w:r>
        <w:tab/>
      </w:r>
      <w:r w:rsidR="00343D2D">
        <w:t xml:space="preserve">A security review is required for contract award synopsis and public announcements not exempt IAW 5.202(a)(1), National Security, and must be filed with the public award announcement in the contract file. </w:t>
      </w:r>
    </w:p>
    <w:p w14:paraId="5AC43382" w14:textId="77777777" w:rsidR="002D0054" w:rsidRDefault="00343D2D" w:rsidP="002D0054">
      <w:pPr>
        <w:pStyle w:val="Heading3"/>
      </w:pPr>
      <w:bookmarkStart w:id="13" w:name="BM303"/>
      <w:bookmarkStart w:id="14" w:name="_Toc75349370"/>
      <w:bookmarkEnd w:id="13"/>
      <w:r>
        <w:t>5605.303 Announcement of Contract Awards.</w:t>
      </w:r>
      <w:bookmarkEnd w:id="14"/>
      <w:r>
        <w:t xml:space="preserve"> </w:t>
      </w:r>
    </w:p>
    <w:p w14:paraId="3355F6FE" w14:textId="573F749C" w:rsidR="00343D2D" w:rsidRDefault="00343D2D" w:rsidP="00343D2D">
      <w:pPr>
        <w:spacing w:after="120"/>
        <w:rPr>
          <w:bCs/>
          <w:i/>
          <w:sz w:val="20"/>
        </w:rPr>
      </w:pPr>
      <w:r>
        <w:rPr>
          <w:bCs/>
          <w:i/>
          <w:sz w:val="20"/>
        </w:rPr>
        <w:t xml:space="preserve">(Revised </w:t>
      </w:r>
      <w:r w:rsidR="00233C41">
        <w:rPr>
          <w:bCs/>
          <w:i/>
          <w:sz w:val="20"/>
        </w:rPr>
        <w:t>June</w:t>
      </w:r>
      <w:r>
        <w:rPr>
          <w:bCs/>
          <w:i/>
          <w:sz w:val="20"/>
        </w:rPr>
        <w:t xml:space="preserve"> 202</w:t>
      </w:r>
      <w:r w:rsidR="00D77C80">
        <w:rPr>
          <w:bCs/>
          <w:i/>
          <w:sz w:val="20"/>
        </w:rPr>
        <w:t>1</w:t>
      </w:r>
      <w:r>
        <w:rPr>
          <w:bCs/>
          <w:i/>
          <w:sz w:val="20"/>
        </w:rPr>
        <w:t>)</w:t>
      </w:r>
    </w:p>
    <w:p w14:paraId="03F134B6" w14:textId="552F87C9" w:rsidR="00343D2D" w:rsidRPr="00AE40D4" w:rsidRDefault="00343D2D" w:rsidP="00343D2D">
      <w:pPr>
        <w:rPr>
          <w:sz w:val="20"/>
        </w:rPr>
      </w:pPr>
      <w:r w:rsidRPr="00AE40D4">
        <w:rPr>
          <w:sz w:val="20"/>
        </w:rPr>
        <w:t xml:space="preserve">See the </w:t>
      </w:r>
      <w:r w:rsidRPr="005E0878">
        <w:rPr>
          <w:sz w:val="20"/>
        </w:rPr>
        <w:t>DCG</w:t>
      </w:r>
      <w:r w:rsidRPr="00AE40D4">
        <w:rPr>
          <w:sz w:val="20"/>
        </w:rPr>
        <w:t xml:space="preserve"> for additional guidance, procedures, and suggested formats.  </w:t>
      </w:r>
    </w:p>
    <w:p w14:paraId="577FD3B4" w14:textId="77777777" w:rsidR="00343D2D" w:rsidRDefault="00343D2D" w:rsidP="00343D2D">
      <w:pPr>
        <w:pStyle w:val="Heading2"/>
      </w:pPr>
      <w:bookmarkStart w:id="15" w:name="BM303_90"/>
      <w:bookmarkStart w:id="16" w:name="BM303_91"/>
      <w:bookmarkStart w:id="17" w:name="BM305_4"/>
      <w:bookmarkStart w:id="18" w:name="_Toc75349371"/>
      <w:bookmarkEnd w:id="15"/>
      <w:bookmarkEnd w:id="16"/>
      <w:bookmarkEnd w:id="17"/>
      <w:r w:rsidRPr="008E785F">
        <w:t>SUBPART 5605.4 – RELEASE OF INFORMATION</w:t>
      </w:r>
      <w:bookmarkEnd w:id="18"/>
    </w:p>
    <w:p w14:paraId="5DE972F6" w14:textId="77777777" w:rsidR="00343D2D" w:rsidRDefault="00343D2D" w:rsidP="00343D2D">
      <w:pPr>
        <w:spacing w:after="120"/>
        <w:rPr>
          <w:bCs/>
          <w:i/>
          <w:sz w:val="20"/>
        </w:rPr>
      </w:pPr>
      <w:r w:rsidRPr="00AE40D4">
        <w:rPr>
          <w:bCs/>
          <w:i/>
          <w:sz w:val="20"/>
        </w:rPr>
        <w:t>(Added November 2018)</w:t>
      </w:r>
    </w:p>
    <w:p w14:paraId="5FEC27A6" w14:textId="77777777" w:rsidR="00343D2D" w:rsidRPr="008E785F" w:rsidRDefault="00343D2D" w:rsidP="00343D2D">
      <w:pPr>
        <w:pStyle w:val="Heading3"/>
      </w:pPr>
      <w:bookmarkStart w:id="19" w:name="_Toc75349372"/>
      <w:r w:rsidRPr="008E785F">
        <w:t>5605.403 Requests from Members of Congress</w:t>
      </w:r>
      <w:bookmarkEnd w:id="19"/>
      <w:r w:rsidRPr="008E785F">
        <w:t xml:space="preserve"> </w:t>
      </w:r>
    </w:p>
    <w:p w14:paraId="01B9F4CF" w14:textId="77777777" w:rsidR="00343D2D" w:rsidRPr="00343D2D" w:rsidRDefault="00343D2D" w:rsidP="00343D2D">
      <w:pPr>
        <w:rPr>
          <w:sz w:val="20"/>
        </w:rPr>
      </w:pPr>
      <w:r w:rsidRPr="00343D2D">
        <w:rPr>
          <w:sz w:val="20"/>
        </w:rPr>
        <w:t>The release of information must be coordinated with SOF AT&amp;L-KM/KX/KB as appropriate.</w:t>
      </w:r>
    </w:p>
    <w:p w14:paraId="55F15315" w14:textId="77777777" w:rsidR="00343D2D" w:rsidRDefault="00343D2D" w:rsidP="00343D2D">
      <w:pPr>
        <w:spacing w:after="120"/>
        <w:rPr>
          <w:bCs/>
          <w:i/>
          <w:sz w:val="20"/>
        </w:rPr>
      </w:pPr>
    </w:p>
    <w:p w14:paraId="260D3B14" w14:textId="77777777" w:rsidR="00343D2D" w:rsidRDefault="00343D2D" w:rsidP="00343D2D">
      <w:pPr>
        <w:rPr>
          <w:sz w:val="20"/>
        </w:rPr>
      </w:pPr>
      <w:bookmarkStart w:id="20" w:name="BM303_92"/>
      <w:bookmarkEnd w:id="20"/>
    </w:p>
    <w:p w14:paraId="64A02EB4" w14:textId="77777777" w:rsidR="00343D2D" w:rsidRPr="002D0054" w:rsidRDefault="00343D2D" w:rsidP="002D0054">
      <w:pPr>
        <w:spacing w:before="0" w:after="0"/>
        <w:rPr>
          <w:sz w:val="20"/>
        </w:rPr>
      </w:pPr>
      <w:r w:rsidRPr="002D0054">
        <w:rPr>
          <w:sz w:val="20"/>
        </w:rPr>
        <w:t>HQ, United States Special Operations Command</w:t>
      </w:r>
    </w:p>
    <w:p w14:paraId="702C9152" w14:textId="77777777" w:rsidR="00343D2D" w:rsidRPr="002D0054" w:rsidRDefault="00343D2D" w:rsidP="002D0054">
      <w:pPr>
        <w:spacing w:before="0" w:after="0"/>
        <w:rPr>
          <w:sz w:val="20"/>
        </w:rPr>
      </w:pPr>
      <w:r w:rsidRPr="002D0054">
        <w:rPr>
          <w:sz w:val="20"/>
        </w:rPr>
        <w:t>Special Operations Forces Acquisition, Technology, and Logistics (SOF AT&amp;L)</w:t>
      </w:r>
    </w:p>
    <w:p w14:paraId="78CFE023" w14:textId="77777777" w:rsidR="00343D2D" w:rsidRPr="002D0054" w:rsidRDefault="00343D2D" w:rsidP="002D0054">
      <w:pPr>
        <w:spacing w:before="0" w:after="0"/>
        <w:rPr>
          <w:sz w:val="20"/>
        </w:rPr>
      </w:pPr>
      <w:r w:rsidRPr="002D0054">
        <w:rPr>
          <w:sz w:val="20"/>
        </w:rPr>
        <w:t>SOFARS 5605</w:t>
      </w:r>
    </w:p>
    <w:p w14:paraId="59D6878A" w14:textId="77777777" w:rsidR="00343D2D" w:rsidRPr="002D0054" w:rsidRDefault="00343D2D" w:rsidP="002D0054">
      <w:pPr>
        <w:spacing w:before="0" w:after="0"/>
        <w:rPr>
          <w:sz w:val="20"/>
        </w:rPr>
      </w:pPr>
      <w:r w:rsidRPr="002D0054">
        <w:rPr>
          <w:sz w:val="20"/>
        </w:rPr>
        <w:t>February 2007</w:t>
      </w:r>
    </w:p>
    <w:p w14:paraId="161A9778" w14:textId="77777777" w:rsidR="00343D2D" w:rsidRDefault="00343D2D" w:rsidP="00343D2D"/>
    <w:p w14:paraId="1531A45F" w14:textId="77777777" w:rsidR="00343D2D" w:rsidRPr="0016097F" w:rsidRDefault="00343D2D" w:rsidP="00343D2D"/>
    <w:p w14:paraId="2C7B98D2" w14:textId="77777777" w:rsidR="007059C1" w:rsidRPr="00BE196B" w:rsidRDefault="007059C1" w:rsidP="00BE196B"/>
    <w:sectPr w:rsidR="007059C1" w:rsidRPr="00BE196B" w:rsidSect="003050D2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59A4B" w14:textId="77777777" w:rsidR="00343D2D" w:rsidRDefault="00343D2D">
      <w:r>
        <w:separator/>
      </w:r>
    </w:p>
  </w:endnote>
  <w:endnote w:type="continuationSeparator" w:id="0">
    <w:p w14:paraId="129946AD" w14:textId="77777777" w:rsidR="00343D2D" w:rsidRDefault="0034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26EA2" w14:textId="77777777" w:rsidR="00343D2D" w:rsidRDefault="00343D2D">
      <w:r>
        <w:separator/>
      </w:r>
    </w:p>
  </w:footnote>
  <w:footnote w:type="continuationSeparator" w:id="0">
    <w:p w14:paraId="6E1A8FE8" w14:textId="77777777" w:rsidR="00343D2D" w:rsidRDefault="00343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1867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9E04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825D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AC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66A06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DE86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BE29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84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FA2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829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D1C6A"/>
    <w:multiLevelType w:val="hybridMultilevel"/>
    <w:tmpl w:val="1D6E8396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7809A8"/>
    <w:multiLevelType w:val="hybridMultilevel"/>
    <w:tmpl w:val="51B057D2"/>
    <w:lvl w:ilvl="0" w:tplc="F3D0305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EEF2323"/>
    <w:multiLevelType w:val="hybridMultilevel"/>
    <w:tmpl w:val="70BAEA94"/>
    <w:lvl w:ilvl="0" w:tplc="D25EE434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F5848"/>
    <w:multiLevelType w:val="hybridMultilevel"/>
    <w:tmpl w:val="BD447040"/>
    <w:lvl w:ilvl="0" w:tplc="88FA7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9782A"/>
    <w:multiLevelType w:val="hybridMultilevel"/>
    <w:tmpl w:val="526A0E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28344B"/>
    <w:multiLevelType w:val="hybridMultilevel"/>
    <w:tmpl w:val="E21026E4"/>
    <w:lvl w:ilvl="0" w:tplc="D0587F82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EB33D95"/>
    <w:multiLevelType w:val="hybridMultilevel"/>
    <w:tmpl w:val="957AFEE8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32B2C"/>
    <w:multiLevelType w:val="hybridMultilevel"/>
    <w:tmpl w:val="08B41EBE"/>
    <w:lvl w:ilvl="0" w:tplc="D7CA00B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D203C"/>
    <w:multiLevelType w:val="hybridMultilevel"/>
    <w:tmpl w:val="A210CC8A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767D7E"/>
    <w:multiLevelType w:val="hybridMultilevel"/>
    <w:tmpl w:val="51105C20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CF68C8"/>
    <w:multiLevelType w:val="hybridMultilevel"/>
    <w:tmpl w:val="260E69D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11CCE"/>
    <w:multiLevelType w:val="hybridMultilevel"/>
    <w:tmpl w:val="6B90F0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D94E86"/>
    <w:multiLevelType w:val="hybridMultilevel"/>
    <w:tmpl w:val="5FD83BC6"/>
    <w:lvl w:ilvl="0" w:tplc="13BEBD24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C161F9"/>
    <w:multiLevelType w:val="hybridMultilevel"/>
    <w:tmpl w:val="D7E4C506"/>
    <w:lvl w:ilvl="0" w:tplc="D0587F82">
      <w:start w:val="1"/>
      <w:numFmt w:val="upperLetter"/>
      <w:lvlText w:val="(%1)"/>
      <w:lvlJc w:val="left"/>
      <w:pPr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5F43784"/>
    <w:multiLevelType w:val="hybridMultilevel"/>
    <w:tmpl w:val="EB06E258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C2D7DA8"/>
    <w:multiLevelType w:val="hybridMultilevel"/>
    <w:tmpl w:val="960E049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276DCA"/>
    <w:multiLevelType w:val="hybridMultilevel"/>
    <w:tmpl w:val="3F5E64DA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0D05FA0"/>
    <w:multiLevelType w:val="hybridMultilevel"/>
    <w:tmpl w:val="1318C750"/>
    <w:lvl w:ilvl="0" w:tplc="D0587F82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4323C"/>
    <w:multiLevelType w:val="hybridMultilevel"/>
    <w:tmpl w:val="3474D21C"/>
    <w:lvl w:ilvl="0" w:tplc="34809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626B1"/>
    <w:multiLevelType w:val="hybridMultilevel"/>
    <w:tmpl w:val="D1C4E2DC"/>
    <w:lvl w:ilvl="0" w:tplc="CA4C850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8FF4468"/>
    <w:multiLevelType w:val="hybridMultilevel"/>
    <w:tmpl w:val="05A60FF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DD3E7C"/>
    <w:multiLevelType w:val="hybridMultilevel"/>
    <w:tmpl w:val="A0428096"/>
    <w:lvl w:ilvl="0" w:tplc="B02E4732">
      <w:start w:val="1"/>
      <w:numFmt w:val="lowerLetter"/>
      <w:lvlText w:val="(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3A167E"/>
    <w:multiLevelType w:val="hybridMultilevel"/>
    <w:tmpl w:val="0486CE3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E03781"/>
    <w:multiLevelType w:val="hybridMultilevel"/>
    <w:tmpl w:val="DAE06E64"/>
    <w:lvl w:ilvl="0" w:tplc="D0587F82">
      <w:start w:val="1"/>
      <w:numFmt w:val="upperLetter"/>
      <w:lvlText w:val="(%1)"/>
      <w:lvlJc w:val="left"/>
      <w:pPr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25"/>
  </w:num>
  <w:num w:numId="3">
    <w:abstractNumId w:val="20"/>
  </w:num>
  <w:num w:numId="4">
    <w:abstractNumId w:val="23"/>
  </w:num>
  <w:num w:numId="5">
    <w:abstractNumId w:val="30"/>
  </w:num>
  <w:num w:numId="6">
    <w:abstractNumId w:val="2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22"/>
  </w:num>
  <w:num w:numId="19">
    <w:abstractNumId w:val="31"/>
  </w:num>
  <w:num w:numId="20">
    <w:abstractNumId w:val="10"/>
  </w:num>
  <w:num w:numId="21">
    <w:abstractNumId w:val="24"/>
  </w:num>
  <w:num w:numId="22">
    <w:abstractNumId w:val="29"/>
  </w:num>
  <w:num w:numId="23">
    <w:abstractNumId w:val="19"/>
  </w:num>
  <w:num w:numId="24">
    <w:abstractNumId w:val="17"/>
  </w:num>
  <w:num w:numId="25">
    <w:abstractNumId w:val="16"/>
  </w:num>
  <w:num w:numId="26">
    <w:abstractNumId w:val="13"/>
  </w:num>
  <w:num w:numId="27">
    <w:abstractNumId w:val="26"/>
  </w:num>
  <w:num w:numId="28">
    <w:abstractNumId w:val="11"/>
  </w:num>
  <w:num w:numId="29">
    <w:abstractNumId w:val="32"/>
  </w:num>
  <w:num w:numId="30">
    <w:abstractNumId w:val="28"/>
  </w:num>
  <w:num w:numId="31">
    <w:abstractNumId w:val="14"/>
  </w:num>
  <w:num w:numId="32">
    <w:abstractNumId w:val="33"/>
  </w:num>
  <w:num w:numId="33">
    <w:abstractNumId w:val="18"/>
  </w:num>
  <w:num w:numId="3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2D"/>
    <w:rsid w:val="00040798"/>
    <w:rsid w:val="00062121"/>
    <w:rsid w:val="00072DE6"/>
    <w:rsid w:val="000C65F5"/>
    <w:rsid w:val="000E19AF"/>
    <w:rsid w:val="000E6E2A"/>
    <w:rsid w:val="000F5037"/>
    <w:rsid w:val="00170B19"/>
    <w:rsid w:val="00182208"/>
    <w:rsid w:val="00195EAD"/>
    <w:rsid w:val="001A79C7"/>
    <w:rsid w:val="001B5390"/>
    <w:rsid w:val="001D4638"/>
    <w:rsid w:val="002110A6"/>
    <w:rsid w:val="00214BB7"/>
    <w:rsid w:val="00233C41"/>
    <w:rsid w:val="00261D44"/>
    <w:rsid w:val="00274018"/>
    <w:rsid w:val="00275457"/>
    <w:rsid w:val="002954CC"/>
    <w:rsid w:val="002D0054"/>
    <w:rsid w:val="00326934"/>
    <w:rsid w:val="00343D2D"/>
    <w:rsid w:val="003608B6"/>
    <w:rsid w:val="003768C3"/>
    <w:rsid w:val="003772D3"/>
    <w:rsid w:val="003B3152"/>
    <w:rsid w:val="003F0F42"/>
    <w:rsid w:val="0040054A"/>
    <w:rsid w:val="00412DCC"/>
    <w:rsid w:val="00417B94"/>
    <w:rsid w:val="00422A3D"/>
    <w:rsid w:val="00442AD5"/>
    <w:rsid w:val="00452346"/>
    <w:rsid w:val="00461665"/>
    <w:rsid w:val="00474B54"/>
    <w:rsid w:val="00482B1F"/>
    <w:rsid w:val="00490D33"/>
    <w:rsid w:val="00491BBC"/>
    <w:rsid w:val="004A5A42"/>
    <w:rsid w:val="004B17FA"/>
    <w:rsid w:val="004D0746"/>
    <w:rsid w:val="004E416B"/>
    <w:rsid w:val="004F52F1"/>
    <w:rsid w:val="00581655"/>
    <w:rsid w:val="005A4035"/>
    <w:rsid w:val="005C406D"/>
    <w:rsid w:val="005E0878"/>
    <w:rsid w:val="0061650B"/>
    <w:rsid w:val="00683B9C"/>
    <w:rsid w:val="00694479"/>
    <w:rsid w:val="006D057C"/>
    <w:rsid w:val="0070464A"/>
    <w:rsid w:val="007059C1"/>
    <w:rsid w:val="00714E43"/>
    <w:rsid w:val="00737021"/>
    <w:rsid w:val="00753CD5"/>
    <w:rsid w:val="007543B1"/>
    <w:rsid w:val="007559D7"/>
    <w:rsid w:val="00761A95"/>
    <w:rsid w:val="007703A5"/>
    <w:rsid w:val="00771FAA"/>
    <w:rsid w:val="00787B4D"/>
    <w:rsid w:val="0079500D"/>
    <w:rsid w:val="007C1D83"/>
    <w:rsid w:val="008114E7"/>
    <w:rsid w:val="00817171"/>
    <w:rsid w:val="008921AD"/>
    <w:rsid w:val="008B3E9B"/>
    <w:rsid w:val="008C4E69"/>
    <w:rsid w:val="0091065B"/>
    <w:rsid w:val="009703A1"/>
    <w:rsid w:val="00991E52"/>
    <w:rsid w:val="009C4D36"/>
    <w:rsid w:val="009C56D0"/>
    <w:rsid w:val="00A15E6F"/>
    <w:rsid w:val="00A40B36"/>
    <w:rsid w:val="00A50C02"/>
    <w:rsid w:val="00A70C79"/>
    <w:rsid w:val="00A71E8C"/>
    <w:rsid w:val="00A84862"/>
    <w:rsid w:val="00B242FC"/>
    <w:rsid w:val="00B26F4A"/>
    <w:rsid w:val="00B30CA5"/>
    <w:rsid w:val="00B51BD8"/>
    <w:rsid w:val="00B52521"/>
    <w:rsid w:val="00B5536C"/>
    <w:rsid w:val="00B727F8"/>
    <w:rsid w:val="00BE196B"/>
    <w:rsid w:val="00C271D5"/>
    <w:rsid w:val="00C310FE"/>
    <w:rsid w:val="00C57FC4"/>
    <w:rsid w:val="00C946DE"/>
    <w:rsid w:val="00C96C49"/>
    <w:rsid w:val="00CB2806"/>
    <w:rsid w:val="00CF18B4"/>
    <w:rsid w:val="00D23DBC"/>
    <w:rsid w:val="00D50A0B"/>
    <w:rsid w:val="00D77C80"/>
    <w:rsid w:val="00D828A5"/>
    <w:rsid w:val="00DA6976"/>
    <w:rsid w:val="00DD456B"/>
    <w:rsid w:val="00E13A99"/>
    <w:rsid w:val="00E35FEF"/>
    <w:rsid w:val="00E41EC2"/>
    <w:rsid w:val="00E4240B"/>
    <w:rsid w:val="00E82704"/>
    <w:rsid w:val="00EB5CEC"/>
    <w:rsid w:val="00EC19C2"/>
    <w:rsid w:val="00EC280F"/>
    <w:rsid w:val="00EE39BA"/>
    <w:rsid w:val="00EF6835"/>
    <w:rsid w:val="00F11651"/>
    <w:rsid w:val="00F12B41"/>
    <w:rsid w:val="00F170A5"/>
    <w:rsid w:val="00F2117D"/>
    <w:rsid w:val="00F22B4E"/>
    <w:rsid w:val="00F23469"/>
    <w:rsid w:val="00F436F8"/>
    <w:rsid w:val="00F4410B"/>
    <w:rsid w:val="00F76257"/>
    <w:rsid w:val="00F8721D"/>
    <w:rsid w:val="00FB6C0F"/>
    <w:rsid w:val="00FD2BA3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B6C46"/>
  <w15:docId w15:val="{000D25A2-E96C-458D-B4F9-CD0FE515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3D2D"/>
    <w:pPr>
      <w:widowControl w:val="0"/>
      <w:snapToGrid w:val="0"/>
      <w:spacing w:before="100" w:after="100"/>
    </w:pPr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214BB7"/>
    <w:pPr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14BB7"/>
    <w:pPr>
      <w:spacing w:before="0" w:after="120"/>
      <w:outlineLvl w:val="1"/>
    </w:pPr>
    <w:rPr>
      <w:rFonts w:eastAsiaTheme="majorEastAsia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14BB7"/>
    <w:pPr>
      <w:spacing w:before="0" w:after="120"/>
      <w:outlineLvl w:val="2"/>
    </w:pPr>
    <w:rPr>
      <w:rFonts w:eastAsiaTheme="majorEastAsia"/>
      <w:b/>
      <w:bCs/>
      <w:sz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214BB7"/>
    <w:pPr>
      <w:spacing w:before="0" w:after="120"/>
      <w:outlineLvl w:val="3"/>
    </w:pPr>
    <w:rPr>
      <w:rFonts w:eastAsiaTheme="majorEastAsia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 w:val="0"/>
    </w:rPr>
  </w:style>
  <w:style w:type="character" w:styleId="Strong">
    <w:name w:val="Strong"/>
    <w:basedOn w:val="DefaultParagraphFont"/>
    <w:qFormat/>
    <w:rPr>
      <w:b/>
      <w:bCs w:val="0"/>
    </w:rPr>
  </w:style>
  <w:style w:type="paragraph" w:styleId="NormalWeb">
    <w:name w:val="Normal (Web)"/>
    <w:basedOn w:val="Normal"/>
    <w:pPr>
      <w:widowControl/>
      <w:snapToGrid/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Pr>
      <w:rFonts w:ascii="Arial" w:hAnsi="Arial" w:cs="Arial" w:hint="default"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Pr>
      <w:rFonts w:ascii="Arial" w:hAnsi="Arial" w:cs="Arial" w:hint="default"/>
      <w:sz w:val="22"/>
    </w:r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locked/>
    <w:rPr>
      <w:rFonts w:ascii="Tahoma" w:hAnsi="Tahoma" w:cs="Tahoma" w:hint="default"/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outlineLvl w:val="4"/>
    </w:pPr>
    <w:rPr>
      <w:b/>
    </w:rPr>
  </w:style>
  <w:style w:type="paragraph" w:customStyle="1" w:styleId="H5">
    <w:name w:val="H5"/>
    <w:basedOn w:val="Normal"/>
    <w:next w:val="Normal"/>
    <w:pPr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Definition">
    <w:name w:val="Definition"/>
    <w:rPr>
      <w:i/>
      <w:iCs/>
    </w:rPr>
  </w:style>
  <w:style w:type="character" w:customStyle="1" w:styleId="CITE">
    <w:name w:val="CITE"/>
    <w:rPr>
      <w:i/>
      <w:iCs/>
    </w:rPr>
  </w:style>
  <w:style w:type="character" w:customStyle="1" w:styleId="CODE">
    <w:name w:val="CODE"/>
    <w:rPr>
      <w:rFonts w:ascii="Courier New" w:hAnsi="Courier New" w:cs="Courier New" w:hint="default"/>
      <w:sz w:val="20"/>
    </w:rPr>
  </w:style>
  <w:style w:type="character" w:customStyle="1" w:styleId="Keyboard">
    <w:name w:val="Keyboard"/>
    <w:rPr>
      <w:rFonts w:ascii="Courier New" w:hAnsi="Courier New" w:cs="Courier New" w:hint="default"/>
      <w:b/>
      <w:bCs/>
      <w:sz w:val="20"/>
    </w:rPr>
  </w:style>
  <w:style w:type="character" w:customStyle="1" w:styleId="Sample">
    <w:name w:val="Sample"/>
    <w:rPr>
      <w:rFonts w:ascii="Courier New" w:hAnsi="Courier New" w:cs="Courier New" w:hint="default"/>
    </w:rPr>
  </w:style>
  <w:style w:type="character" w:customStyle="1" w:styleId="Typewriter">
    <w:name w:val="Typewriter"/>
    <w:rPr>
      <w:rFonts w:ascii="Courier New" w:hAnsi="Courier New" w:cs="Courier New" w:hint="default"/>
      <w:sz w:val="20"/>
    </w:rPr>
  </w:style>
  <w:style w:type="character" w:customStyle="1" w:styleId="Variable">
    <w:name w:val="Variable"/>
    <w:rPr>
      <w:i/>
      <w:iCs/>
    </w:rPr>
  </w:style>
  <w:style w:type="character" w:customStyle="1" w:styleId="HTMLMarkup">
    <w:name w:val="HTML Markup"/>
    <w:rPr>
      <w:vanish/>
      <w:webHidden w:val="0"/>
      <w:color w:val="FF0000"/>
      <w:specVanish w:val="0"/>
    </w:rPr>
  </w:style>
  <w:style w:type="character" w:customStyle="1" w:styleId="Comment">
    <w:name w:val="Comment"/>
    <w:rPr>
      <w:vanish/>
      <w:webHidden w:val="0"/>
      <w:specVanish w:val="0"/>
    </w:rPr>
  </w:style>
  <w:style w:type="paragraph" w:styleId="PlainText">
    <w:name w:val="Plain Text"/>
    <w:basedOn w:val="Normal"/>
    <w:link w:val="PlainTextChar"/>
    <w:uiPriority w:val="99"/>
    <w:unhideWhenUsed/>
    <w:rsid w:val="00EB5CEC"/>
    <w:pPr>
      <w:widowControl/>
      <w:snapToGrid/>
      <w:spacing w:before="0" w:after="0"/>
    </w:pPr>
    <w:rPr>
      <w:rFonts w:ascii="Calibri" w:eastAsia="Calibri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5CEC"/>
    <w:rPr>
      <w:rFonts w:ascii="Calibri" w:eastAsia="Calibri" w:hAnsi="Calibri"/>
      <w:sz w:val="22"/>
      <w:szCs w:val="21"/>
    </w:rPr>
  </w:style>
  <w:style w:type="table" w:styleId="TableGrid">
    <w:name w:val="Table Grid"/>
    <w:basedOn w:val="TableNormal"/>
    <w:uiPriority w:val="39"/>
    <w:rsid w:val="007543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B17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7F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B17F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5457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rsid w:val="00214BB7"/>
    <w:rPr>
      <w:rFonts w:ascii="Arial" w:eastAsiaTheme="majorEastAsia" w:hAnsi="Arial" w:cs="Arial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rsid w:val="00214BB7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214BB7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214BB7"/>
    <w:rPr>
      <w:rFonts w:ascii="Arial" w:eastAsiaTheme="majorEastAsia" w:hAnsi="Arial" w:cs="Arial"/>
      <w:b/>
      <w:bCs/>
      <w:iCs/>
    </w:rPr>
  </w:style>
  <w:style w:type="paragraph" w:styleId="List">
    <w:name w:val="List"/>
    <w:basedOn w:val="Normal"/>
    <w:unhideWhenUsed/>
    <w:rsid w:val="00214BB7"/>
    <w:pPr>
      <w:spacing w:before="120" w:after="120"/>
    </w:pPr>
  </w:style>
  <w:style w:type="paragraph" w:styleId="List2">
    <w:name w:val="List 2"/>
    <w:basedOn w:val="Normal"/>
    <w:unhideWhenUsed/>
    <w:rsid w:val="00BE196B"/>
    <w:pPr>
      <w:spacing w:before="120" w:after="120"/>
      <w:ind w:left="360"/>
    </w:pPr>
    <w:rPr>
      <w:sz w:val="20"/>
    </w:rPr>
  </w:style>
  <w:style w:type="paragraph" w:styleId="List3">
    <w:name w:val="List 3"/>
    <w:basedOn w:val="Normal"/>
    <w:link w:val="List3Char"/>
    <w:unhideWhenUsed/>
    <w:qFormat/>
    <w:rsid w:val="00BE196B"/>
    <w:pPr>
      <w:spacing w:before="120" w:after="120"/>
      <w:ind w:left="720"/>
    </w:pPr>
    <w:rPr>
      <w:sz w:val="20"/>
    </w:rPr>
  </w:style>
  <w:style w:type="paragraph" w:styleId="List4">
    <w:name w:val="List 4"/>
    <w:basedOn w:val="Normal"/>
    <w:rsid w:val="00195EAD"/>
    <w:pPr>
      <w:spacing w:before="120" w:after="120"/>
      <w:ind w:left="1080"/>
    </w:pPr>
    <w:rPr>
      <w:sz w:val="20"/>
    </w:rPr>
  </w:style>
  <w:style w:type="paragraph" w:customStyle="1" w:styleId="List1">
    <w:name w:val="List 1"/>
    <w:basedOn w:val="List3"/>
    <w:link w:val="List1Char"/>
    <w:qFormat/>
    <w:rsid w:val="00BE196B"/>
    <w:pPr>
      <w:ind w:left="0"/>
    </w:pPr>
  </w:style>
  <w:style w:type="character" w:customStyle="1" w:styleId="List3Char">
    <w:name w:val="List 3 Char"/>
    <w:basedOn w:val="DefaultParagraphFont"/>
    <w:link w:val="List3"/>
    <w:rsid w:val="00BE196B"/>
    <w:rPr>
      <w:rFonts w:ascii="Arial" w:hAnsi="Arial" w:cs="Arial"/>
    </w:rPr>
  </w:style>
  <w:style w:type="character" w:customStyle="1" w:styleId="List1Char">
    <w:name w:val="List 1 Char"/>
    <w:basedOn w:val="List3Char"/>
    <w:link w:val="List1"/>
    <w:rsid w:val="00BE196B"/>
    <w:rPr>
      <w:rFonts w:ascii="Arial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rsid w:val="002D0054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D0054"/>
    <w:pPr>
      <w:ind w:left="220"/>
    </w:pPr>
    <w:rPr>
      <w:b/>
    </w:rPr>
  </w:style>
  <w:style w:type="paragraph" w:customStyle="1" w:styleId="Style1">
    <w:name w:val="Style1"/>
    <w:basedOn w:val="Normal"/>
    <w:rsid w:val="00343D2D"/>
    <w:pPr>
      <w:jc w:val="center"/>
    </w:pPr>
    <w:rPr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D0054"/>
    <w:pPr>
      <w:keepNext/>
      <w:keepLines/>
      <w:widowControl/>
      <w:snapToGrid/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2D0054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eta.sam.gov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KM\Marian%206-17-19%20outdated-back-up%20only\SOFARS%20final%20complete\completed%20styles\SOFARS%20sty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E347D7E474A49A5703FA3028C9C2B" ma:contentTypeVersion="1" ma:contentTypeDescription="Create a new document." ma:contentTypeScope="" ma:versionID="d1e57effb64a3438e27d9ae9421afb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9108E7-AAD3-4749-9418-8080BD8A77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E65BDF-BE5F-455A-88DF-5EFA1A4B4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8EC160-7FFF-4667-BC65-CACAF0765D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A682B8-0D69-490D-9A5E-C70CBFD7E6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SOFARS styles</Template>
  <TotalTime>1</TotalTime>
  <Pages>2</Pages>
  <Words>362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5605 - PUBLICIZING CONTRACT ACTIONS</vt:lpstr>
    </vt:vector>
  </TitlesOfParts>
  <Company>Technautics, Inc.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5605 - PUBLICIZING CONTRACT ACTIONS</dc:title>
  <dc:creator>Duchesne, Marian B NH-IIICIV USSOCOM SOCOM (USA)</dc:creator>
  <cp:lastModifiedBy>Duchesne, Marian B CIV USSOCOM SOCOM (USA)</cp:lastModifiedBy>
  <cp:revision>3</cp:revision>
  <cp:lastPrinted>2010-02-11T14:15:00Z</cp:lastPrinted>
  <dcterms:created xsi:type="dcterms:W3CDTF">2021-06-23T11:32:00Z</dcterms:created>
  <dcterms:modified xsi:type="dcterms:W3CDTF">2021-06-23T18:02:00Z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knownHead_0_1_0">
    <vt:lpwstr>&lt;LINK REL="STYLESHEET" TYPE="text/css" HREF="sofars.css"&gt;_x000d__x000d_</vt:lpwstr>
  </property>
  <property fmtid="{D5CDD505-2E9C-101B-9397-08002B2CF9AE}" pid="3" name="ContentTypeId">
    <vt:lpwstr>0x0101000ACE347D7E474A49A5703FA3028C9C2B</vt:lpwstr>
  </property>
</Properties>
</file>