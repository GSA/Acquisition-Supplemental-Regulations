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5FF" w14:textId="0483620F" w:rsidR="00F81BE2" w:rsidRPr="00013162" w:rsidRDefault="00A8303E" w:rsidP="00A8303E">
      <w:pPr>
        <w:pStyle w:val="Heading1"/>
      </w:pPr>
      <w:bookmarkStart w:id="0" w:name="_Toc100132078"/>
      <w:r w:rsidRPr="00A8303E">
        <w:t>AFARS – PART 5142</w:t>
      </w:r>
      <w:r w:rsidRPr="00A8303E">
        <w:br/>
      </w:r>
      <w:r w:rsidR="0049479D" w:rsidRPr="00013162">
        <w:t>Contract Administration and Audit Services</w:t>
      </w:r>
      <w:bookmarkEnd w:id="0"/>
    </w:p>
    <w:p w14:paraId="79935600" w14:textId="172A6C40"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r w:rsidR="00E95E81">
        <w:rPr>
          <w:rFonts w:ascii="Times New Roman" w:hAnsi="Times New Roman" w:cs="Times New Roman"/>
          <w:i/>
          <w:sz w:val="24"/>
          <w:szCs w:val="24"/>
        </w:rPr>
        <w:t>23 March</w:t>
      </w:r>
      <w:r w:rsidR="0047249A">
        <w:rPr>
          <w:rFonts w:ascii="Times New Roman" w:hAnsi="Times New Roman" w:cs="Times New Roman"/>
          <w:i/>
          <w:sz w:val="24"/>
          <w:szCs w:val="24"/>
        </w:rPr>
        <w:t xml:space="preserve"> 2022</w:t>
      </w:r>
      <w:r w:rsidRPr="00013162">
        <w:rPr>
          <w:rFonts w:ascii="Times New Roman" w:hAnsi="Times New Roman" w:cs="Times New Roman"/>
          <w:i/>
          <w:sz w:val="24"/>
          <w:szCs w:val="24"/>
        </w:rPr>
        <w:t>)</w:t>
      </w:r>
    </w:p>
    <w:p w14:paraId="55EF0EF2" w14:textId="6E8AD200" w:rsidR="00A8303E" w:rsidRDefault="00A8303E">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"1-4" \n \h \z \u </w:instrText>
      </w:r>
      <w:r>
        <w:rPr>
          <w:rFonts w:ascii="Times New Roman" w:hAnsi="Times New Roman" w:cs="Times New Roman"/>
          <w:b/>
          <w:i/>
          <w:sz w:val="24"/>
          <w:szCs w:val="24"/>
        </w:rPr>
        <w:fldChar w:fldCharType="separate"/>
      </w:r>
      <w:hyperlink w:anchor="_Toc100132078" w:history="1">
        <w:r w:rsidRPr="00B54150">
          <w:rPr>
            <w:rStyle w:val="Hyperlink"/>
            <w:noProof/>
          </w:rPr>
          <w:t>AFARS – PART 5142 Contract Administration and Audit Services</w:t>
        </w:r>
      </w:hyperlink>
    </w:p>
    <w:p w14:paraId="4F1D4E34" w14:textId="4EA64EF3" w:rsidR="00A8303E" w:rsidRDefault="00A8303E">
      <w:pPr>
        <w:pStyle w:val="TOC2"/>
        <w:tabs>
          <w:tab w:val="right" w:leader="dot" w:pos="9350"/>
        </w:tabs>
        <w:rPr>
          <w:noProof/>
        </w:rPr>
      </w:pPr>
      <w:hyperlink w:anchor="_Toc100132079" w:history="1">
        <w:r w:rsidRPr="00B54150">
          <w:rPr>
            <w:rStyle w:val="Hyperlink"/>
            <w:noProof/>
          </w:rPr>
          <w:t>Subpart 5142.1 – Contract Audit Services</w:t>
        </w:r>
      </w:hyperlink>
    </w:p>
    <w:p w14:paraId="324DF722" w14:textId="08A246C5" w:rsidR="00A8303E" w:rsidRDefault="00A8303E">
      <w:pPr>
        <w:pStyle w:val="TOC3"/>
        <w:tabs>
          <w:tab w:val="right" w:leader="dot" w:pos="9350"/>
        </w:tabs>
        <w:rPr>
          <w:rFonts w:eastAsiaTheme="minorEastAsia"/>
          <w:noProof/>
        </w:rPr>
      </w:pPr>
      <w:hyperlink w:anchor="_Toc100132080" w:history="1">
        <w:r w:rsidRPr="00B54150">
          <w:rPr>
            <w:rStyle w:val="Hyperlink"/>
            <w:noProof/>
          </w:rPr>
          <w:t>5142.190  Follow-up on contract audit reports.</w:t>
        </w:r>
      </w:hyperlink>
    </w:p>
    <w:p w14:paraId="740EAFCF" w14:textId="0C5409C9" w:rsidR="00A8303E" w:rsidRDefault="00A8303E">
      <w:pPr>
        <w:pStyle w:val="TOC4"/>
        <w:tabs>
          <w:tab w:val="right" w:leader="dot" w:pos="9350"/>
        </w:tabs>
        <w:rPr>
          <w:rFonts w:eastAsiaTheme="minorEastAsia"/>
          <w:noProof/>
        </w:rPr>
      </w:pPr>
      <w:hyperlink w:anchor="_Toc100132081" w:history="1">
        <w:r w:rsidRPr="00B54150">
          <w:rPr>
            <w:rStyle w:val="Hyperlink"/>
            <w:noProof/>
          </w:rPr>
          <w:t>5142.190-1  Responsibilities.</w:t>
        </w:r>
      </w:hyperlink>
    </w:p>
    <w:p w14:paraId="727B9DF2" w14:textId="43E1DBAA" w:rsidR="00A8303E" w:rsidRDefault="00A8303E">
      <w:pPr>
        <w:pStyle w:val="TOC4"/>
        <w:tabs>
          <w:tab w:val="right" w:leader="dot" w:pos="9350"/>
        </w:tabs>
        <w:rPr>
          <w:rFonts w:eastAsiaTheme="minorEastAsia"/>
          <w:noProof/>
        </w:rPr>
      </w:pPr>
      <w:hyperlink w:anchor="_Toc100132082" w:history="1">
        <w:r w:rsidRPr="00B54150">
          <w:rPr>
            <w:rStyle w:val="Hyperlink"/>
            <w:noProof/>
          </w:rPr>
          <w:t>5142.190-2  Tracking of contract audit report recommendations.</w:t>
        </w:r>
      </w:hyperlink>
    </w:p>
    <w:p w14:paraId="0B672F99" w14:textId="16914E56" w:rsidR="00A8303E" w:rsidRDefault="00A8303E">
      <w:pPr>
        <w:pStyle w:val="TOC4"/>
        <w:tabs>
          <w:tab w:val="right" w:leader="dot" w:pos="9350"/>
        </w:tabs>
        <w:rPr>
          <w:rFonts w:eastAsiaTheme="minorEastAsia"/>
          <w:noProof/>
        </w:rPr>
      </w:pPr>
      <w:hyperlink w:anchor="_Toc100132083" w:history="1">
        <w:r w:rsidRPr="00B54150">
          <w:rPr>
            <w:rStyle w:val="Hyperlink"/>
            <w:noProof/>
          </w:rPr>
          <w:t>5142.190-3  Reporting.</w:t>
        </w:r>
      </w:hyperlink>
    </w:p>
    <w:p w14:paraId="1099BC9A" w14:textId="73411F89" w:rsidR="00A8303E" w:rsidRDefault="00A8303E">
      <w:pPr>
        <w:pStyle w:val="TOC4"/>
        <w:tabs>
          <w:tab w:val="right" w:leader="dot" w:pos="9350"/>
        </w:tabs>
        <w:rPr>
          <w:rFonts w:eastAsiaTheme="minorEastAsia"/>
          <w:noProof/>
        </w:rPr>
      </w:pPr>
      <w:hyperlink w:anchor="_Toc100132084" w:history="1">
        <w:r w:rsidRPr="00B54150">
          <w:rPr>
            <w:rStyle w:val="Hyperlink"/>
            <w:noProof/>
          </w:rPr>
          <w:t>5142.190-4  Overage Audit Review Boards.</w:t>
        </w:r>
      </w:hyperlink>
    </w:p>
    <w:p w14:paraId="74E52660" w14:textId="211B7EE7" w:rsidR="00A8303E" w:rsidRDefault="00A8303E">
      <w:pPr>
        <w:pStyle w:val="TOC2"/>
        <w:tabs>
          <w:tab w:val="right" w:leader="dot" w:pos="9350"/>
        </w:tabs>
        <w:rPr>
          <w:noProof/>
        </w:rPr>
      </w:pPr>
      <w:hyperlink w:anchor="_Toc100132085" w:history="1">
        <w:r w:rsidRPr="00B54150">
          <w:rPr>
            <w:rStyle w:val="Hyperlink"/>
            <w:noProof/>
          </w:rPr>
          <w:t>Subpart 5142.2 – Contract Administration Services</w:t>
        </w:r>
      </w:hyperlink>
    </w:p>
    <w:p w14:paraId="15FE2731" w14:textId="4F38E07D" w:rsidR="00A8303E" w:rsidRDefault="00A8303E">
      <w:pPr>
        <w:pStyle w:val="TOC3"/>
        <w:tabs>
          <w:tab w:val="right" w:leader="dot" w:pos="9350"/>
        </w:tabs>
        <w:rPr>
          <w:rFonts w:eastAsiaTheme="minorEastAsia"/>
          <w:noProof/>
        </w:rPr>
      </w:pPr>
      <w:hyperlink w:anchor="_Toc100132086" w:history="1">
        <w:r w:rsidRPr="00B54150">
          <w:rPr>
            <w:rStyle w:val="Hyperlink"/>
            <w:noProof/>
          </w:rPr>
          <w:t>5142.202  Assignment of contract administration.</w:t>
        </w:r>
      </w:hyperlink>
    </w:p>
    <w:p w14:paraId="52322F15" w14:textId="7A5B9FE3" w:rsidR="00A8303E" w:rsidRDefault="00A8303E">
      <w:pPr>
        <w:pStyle w:val="TOC2"/>
        <w:tabs>
          <w:tab w:val="right" w:leader="dot" w:pos="9350"/>
        </w:tabs>
        <w:rPr>
          <w:noProof/>
        </w:rPr>
      </w:pPr>
      <w:hyperlink w:anchor="_Toc100132087" w:history="1">
        <w:r w:rsidRPr="00B54150">
          <w:rPr>
            <w:rStyle w:val="Hyperlink"/>
            <w:noProof/>
          </w:rPr>
          <w:t>Subpart 5142.3 – Contract Administration Office Functions</w:t>
        </w:r>
      </w:hyperlink>
    </w:p>
    <w:p w14:paraId="6A451FE1" w14:textId="4D95D7E6" w:rsidR="00A8303E" w:rsidRDefault="00A8303E">
      <w:pPr>
        <w:pStyle w:val="TOC3"/>
        <w:tabs>
          <w:tab w:val="right" w:leader="dot" w:pos="9350"/>
        </w:tabs>
        <w:rPr>
          <w:rFonts w:eastAsiaTheme="minorEastAsia"/>
          <w:noProof/>
        </w:rPr>
      </w:pPr>
      <w:hyperlink w:anchor="_Toc100132088" w:history="1">
        <w:r w:rsidRPr="00B54150">
          <w:rPr>
            <w:rStyle w:val="Hyperlink"/>
            <w:noProof/>
          </w:rPr>
          <w:t>5142.302  Contract administration functions.</w:t>
        </w:r>
      </w:hyperlink>
    </w:p>
    <w:p w14:paraId="78E4E01D" w14:textId="75A1C5A0" w:rsidR="00A8303E" w:rsidRDefault="00A8303E">
      <w:pPr>
        <w:pStyle w:val="TOC2"/>
        <w:tabs>
          <w:tab w:val="right" w:leader="dot" w:pos="9350"/>
        </w:tabs>
        <w:rPr>
          <w:noProof/>
        </w:rPr>
      </w:pPr>
      <w:hyperlink w:anchor="_Toc100132089" w:history="1">
        <w:r w:rsidRPr="00B54150">
          <w:rPr>
            <w:rStyle w:val="Hyperlink"/>
            <w:noProof/>
          </w:rPr>
          <w:t>Subpart 5142.6 – Corporate Administrative Contracting Officer</w:t>
        </w:r>
      </w:hyperlink>
    </w:p>
    <w:p w14:paraId="7F76AF85" w14:textId="3A834267" w:rsidR="00A8303E" w:rsidRDefault="00A8303E">
      <w:pPr>
        <w:pStyle w:val="TOC3"/>
        <w:tabs>
          <w:tab w:val="right" w:leader="dot" w:pos="9350"/>
        </w:tabs>
        <w:rPr>
          <w:rFonts w:eastAsiaTheme="minorEastAsia"/>
          <w:noProof/>
        </w:rPr>
      </w:pPr>
      <w:hyperlink w:anchor="_Toc100132090" w:history="1">
        <w:r w:rsidRPr="00B54150">
          <w:rPr>
            <w:rStyle w:val="Hyperlink"/>
            <w:noProof/>
          </w:rPr>
          <w:t>5142.602  Assignment and location.</w:t>
        </w:r>
      </w:hyperlink>
    </w:p>
    <w:p w14:paraId="07386C3E" w14:textId="3E102BBE" w:rsidR="00A8303E" w:rsidRDefault="00A8303E">
      <w:pPr>
        <w:pStyle w:val="TOC2"/>
        <w:tabs>
          <w:tab w:val="right" w:leader="dot" w:pos="9350"/>
        </w:tabs>
        <w:rPr>
          <w:noProof/>
        </w:rPr>
      </w:pPr>
      <w:hyperlink w:anchor="_Toc100132091" w:history="1">
        <w:r w:rsidRPr="00B54150">
          <w:rPr>
            <w:rStyle w:val="Hyperlink"/>
            <w:noProof/>
          </w:rPr>
          <w:t>Subpart 5142.7 – Indirect Cost Rates</w:t>
        </w:r>
      </w:hyperlink>
    </w:p>
    <w:p w14:paraId="1A9D41CB" w14:textId="5C294D4F" w:rsidR="00A8303E" w:rsidRDefault="00A8303E">
      <w:pPr>
        <w:pStyle w:val="TOC3"/>
        <w:tabs>
          <w:tab w:val="right" w:leader="dot" w:pos="9350"/>
        </w:tabs>
        <w:rPr>
          <w:rFonts w:eastAsiaTheme="minorEastAsia"/>
          <w:noProof/>
        </w:rPr>
      </w:pPr>
      <w:hyperlink w:anchor="_Toc100132092" w:history="1">
        <w:r w:rsidRPr="00B54150">
          <w:rPr>
            <w:rStyle w:val="Hyperlink"/>
            <w:noProof/>
          </w:rPr>
          <w:t>5142.703 General.</w:t>
        </w:r>
      </w:hyperlink>
    </w:p>
    <w:p w14:paraId="1DF1D639" w14:textId="6A718573" w:rsidR="00A8303E" w:rsidRDefault="00A8303E">
      <w:pPr>
        <w:pStyle w:val="TOC4"/>
        <w:tabs>
          <w:tab w:val="right" w:leader="dot" w:pos="9350"/>
        </w:tabs>
        <w:rPr>
          <w:rFonts w:eastAsiaTheme="minorEastAsia"/>
          <w:noProof/>
        </w:rPr>
      </w:pPr>
      <w:hyperlink w:anchor="_Toc100132093" w:history="1">
        <w:r w:rsidRPr="00B54150">
          <w:rPr>
            <w:rStyle w:val="Hyperlink"/>
            <w:noProof/>
          </w:rPr>
          <w:t>5142.703-2  Certification of indirect costs.</w:t>
        </w:r>
      </w:hyperlink>
    </w:p>
    <w:p w14:paraId="61B41B80" w14:textId="0C87CA49" w:rsidR="00A8303E" w:rsidRDefault="00A8303E">
      <w:pPr>
        <w:pStyle w:val="TOC2"/>
        <w:tabs>
          <w:tab w:val="right" w:leader="dot" w:pos="9350"/>
        </w:tabs>
        <w:rPr>
          <w:noProof/>
        </w:rPr>
      </w:pPr>
      <w:hyperlink w:anchor="_Toc100132094" w:history="1">
        <w:r w:rsidRPr="00B54150">
          <w:rPr>
            <w:rStyle w:val="Hyperlink"/>
            <w:noProof/>
          </w:rPr>
          <w:t>Subpart 5142.15 – Contractor Performance Information</w:t>
        </w:r>
      </w:hyperlink>
    </w:p>
    <w:p w14:paraId="558FF2B0" w14:textId="4241F33B" w:rsidR="00A8303E" w:rsidRDefault="00A8303E">
      <w:pPr>
        <w:pStyle w:val="TOC3"/>
        <w:tabs>
          <w:tab w:val="right" w:leader="dot" w:pos="9350"/>
        </w:tabs>
        <w:rPr>
          <w:rFonts w:eastAsiaTheme="minorEastAsia"/>
          <w:noProof/>
        </w:rPr>
      </w:pPr>
      <w:hyperlink w:anchor="_Toc100132095" w:history="1">
        <w:r w:rsidRPr="00B54150">
          <w:rPr>
            <w:rStyle w:val="Hyperlink"/>
            <w:noProof/>
          </w:rPr>
          <w:t>5142.1502  Policy.</w:t>
        </w:r>
      </w:hyperlink>
    </w:p>
    <w:p w14:paraId="0E5E2714" w14:textId="2D144B1D" w:rsidR="00A8303E" w:rsidRDefault="00A8303E">
      <w:pPr>
        <w:pStyle w:val="TOC3"/>
        <w:tabs>
          <w:tab w:val="right" w:leader="dot" w:pos="9350"/>
        </w:tabs>
        <w:rPr>
          <w:rFonts w:eastAsiaTheme="minorEastAsia"/>
          <w:noProof/>
        </w:rPr>
      </w:pPr>
      <w:hyperlink w:anchor="_Toc100132096" w:history="1">
        <w:r w:rsidRPr="00B54150">
          <w:rPr>
            <w:rStyle w:val="Hyperlink"/>
            <w:noProof/>
          </w:rPr>
          <w:t>5142.1503  Procedures.</w:t>
        </w:r>
      </w:hyperlink>
    </w:p>
    <w:p w14:paraId="4D0DD546" w14:textId="4F2BEE8D" w:rsidR="00A8303E" w:rsidRDefault="00A8303E">
      <w:pPr>
        <w:pStyle w:val="TOC4"/>
        <w:tabs>
          <w:tab w:val="right" w:leader="dot" w:pos="9350"/>
        </w:tabs>
        <w:rPr>
          <w:rFonts w:eastAsiaTheme="minorEastAsia"/>
          <w:noProof/>
        </w:rPr>
      </w:pPr>
      <w:hyperlink w:anchor="_Toc100132097" w:history="1">
        <w:r w:rsidRPr="00B54150">
          <w:rPr>
            <w:rStyle w:val="Hyperlink"/>
            <w:noProof/>
          </w:rPr>
          <w:t>5142.1503-90  Policy.</w:t>
        </w:r>
      </w:hyperlink>
    </w:p>
    <w:p w14:paraId="26BBC250" w14:textId="2E052BA8" w:rsidR="00A8303E" w:rsidRDefault="00A8303E">
      <w:pPr>
        <w:pStyle w:val="TOC2"/>
        <w:tabs>
          <w:tab w:val="right" w:leader="dot" w:pos="9350"/>
        </w:tabs>
        <w:rPr>
          <w:noProof/>
        </w:rPr>
      </w:pPr>
      <w:hyperlink w:anchor="_Toc100132098" w:history="1">
        <w:r w:rsidRPr="00B54150">
          <w:rPr>
            <w:rStyle w:val="Hyperlink"/>
            <w:noProof/>
          </w:rPr>
          <w:t>Subpart 5142.71 – Voluntary Refunds</w:t>
        </w:r>
      </w:hyperlink>
    </w:p>
    <w:p w14:paraId="0C1A2F69" w14:textId="210717D9" w:rsidR="00A8303E" w:rsidRDefault="00A8303E">
      <w:pPr>
        <w:pStyle w:val="TOC3"/>
        <w:tabs>
          <w:tab w:val="right" w:leader="dot" w:pos="9350"/>
        </w:tabs>
        <w:rPr>
          <w:rFonts w:eastAsiaTheme="minorEastAsia"/>
          <w:noProof/>
        </w:rPr>
      </w:pPr>
      <w:hyperlink w:anchor="_Toc100132099" w:history="1">
        <w:r w:rsidRPr="00B54150">
          <w:rPr>
            <w:rStyle w:val="Hyperlink"/>
            <w:noProof/>
          </w:rPr>
          <w:t>5142.7100 General.</w:t>
        </w:r>
      </w:hyperlink>
    </w:p>
    <w:p w14:paraId="61041507" w14:textId="63999966" w:rsidR="00013162" w:rsidRPr="00013162" w:rsidRDefault="00A8303E" w:rsidP="00013162">
      <w:pPr>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79935601" w14:textId="77777777" w:rsidR="00F81BE2" w:rsidRDefault="00FC45A8" w:rsidP="00A8303E">
      <w:pPr>
        <w:pStyle w:val="Heading2"/>
      </w:pPr>
      <w:bookmarkStart w:id="1" w:name="_Toc100132079"/>
      <w:r>
        <w:t xml:space="preserve">Subpart </w:t>
      </w:r>
      <w:r w:rsidR="00B674F1">
        <w:t>5142.1 –</w:t>
      </w:r>
      <w:r w:rsidR="00143918">
        <w:t xml:space="preserve"> </w:t>
      </w:r>
      <w:r w:rsidR="00832544" w:rsidRPr="00013162">
        <w:t>Contract</w:t>
      </w:r>
      <w:r w:rsidR="00832544">
        <w:t xml:space="preserve"> Audit Services</w:t>
      </w:r>
      <w:bookmarkEnd w:id="1"/>
    </w:p>
    <w:p w14:paraId="79935602" w14:textId="77777777" w:rsidR="00F81BE2" w:rsidRDefault="0049479D" w:rsidP="00A8303E">
      <w:pPr>
        <w:pStyle w:val="Heading3"/>
      </w:pPr>
      <w:bookmarkStart w:id="2" w:name="_Toc100132080"/>
      <w:proofErr w:type="gramStart"/>
      <w:r w:rsidRPr="00442639">
        <w:t>5142.190  Follow</w:t>
      </w:r>
      <w:proofErr w:type="gramEnd"/>
      <w:r w:rsidRPr="00442639">
        <w:t>-up on contract audit reports.</w:t>
      </w:r>
      <w:bookmarkEnd w:id="2"/>
    </w:p>
    <w:p w14:paraId="12533636" w14:textId="77777777" w:rsidR="00A8303E" w:rsidRDefault="0049479D" w:rsidP="00A8303E">
      <w:pPr>
        <w:pStyle w:val="Heading4"/>
      </w:pPr>
      <w:bookmarkStart w:id="3" w:name="_Toc100132081"/>
      <w:r w:rsidRPr="00442639">
        <w:t>5142.190-</w:t>
      </w:r>
      <w:proofErr w:type="gramStart"/>
      <w:r w:rsidRPr="00442639">
        <w:t>1  Responsibilities</w:t>
      </w:r>
      <w:proofErr w:type="gramEnd"/>
      <w:r w:rsidRPr="00442639">
        <w:t>.</w:t>
      </w:r>
      <w:bookmarkEnd w:id="3"/>
    </w:p>
    <w:p w14:paraId="33C89325" w14:textId="13FE949F" w:rsidR="00A8303E" w:rsidRDefault="00A8303E" w:rsidP="00A8303E">
      <w:pPr>
        <w:pStyle w:val="List1"/>
      </w:pPr>
      <w:r w:rsidRPr="00442639">
        <w:rPr>
          <w:sz w:val="24"/>
        </w:rPr>
        <w:lastRenderedPageBreak/>
        <w:t>(a)</w:t>
      </w:r>
      <w:r w:rsidR="0049479D" w:rsidRPr="00442639">
        <w:rPr>
          <w:sz w:val="24"/>
        </w:rPr>
        <w:t xml:space="preserve">  The Deputy Assistant Secretary of the Army </w:t>
      </w:r>
      <w:r w:rsidR="00143918">
        <w:rPr>
          <w:sz w:val="24"/>
        </w:rPr>
        <w:t>(</w:t>
      </w:r>
      <w:r w:rsidR="0049479D" w:rsidRPr="00442639">
        <w:rPr>
          <w:sz w:val="24"/>
        </w:rPr>
        <w:t>Procurement</w:t>
      </w:r>
      <w:r w:rsidR="00143918">
        <w:rPr>
          <w:sz w:val="24"/>
        </w:rPr>
        <w:t>)</w:t>
      </w:r>
      <w:r w:rsidR="0049479D" w:rsidRPr="00442639">
        <w:rPr>
          <w:sz w:val="24"/>
        </w:rPr>
        <w:t xml:space="preserve"> is the Army’s contract audit follow-up official.</w:t>
      </w:r>
    </w:p>
    <w:p w14:paraId="7CEFED77" w14:textId="6BCD01EE" w:rsidR="00A8303E" w:rsidRDefault="00A8303E" w:rsidP="00A8303E">
      <w:pPr>
        <w:pStyle w:val="List1"/>
      </w:pPr>
      <w:r w:rsidRPr="00442639">
        <w:rPr>
          <w:sz w:val="24"/>
        </w:rPr>
        <w:t>(b)</w:t>
      </w:r>
      <w:r w:rsidR="0049479D" w:rsidRPr="00442639">
        <w:rPr>
          <w:sz w:val="24"/>
        </w:rPr>
        <w:t xml:space="preserve">  </w:t>
      </w:r>
      <w:r w:rsidR="008D3FE2">
        <w:rPr>
          <w:sz w:val="24"/>
        </w:rPr>
        <w:t xml:space="preserve">The </w:t>
      </w:r>
      <w:r w:rsidR="007E6DF2">
        <w:rPr>
          <w:sz w:val="24"/>
        </w:rPr>
        <w:t>senior</w:t>
      </w:r>
      <w:r w:rsidR="0049479D" w:rsidRPr="00442639">
        <w:rPr>
          <w:sz w:val="24"/>
        </w:rPr>
        <w:t xml:space="preserve"> </w:t>
      </w:r>
      <w:r w:rsidR="008D3FE2">
        <w:rPr>
          <w:sz w:val="24"/>
        </w:rPr>
        <w:t>c</w:t>
      </w:r>
      <w:r w:rsidR="0049479D" w:rsidRPr="00442639">
        <w:rPr>
          <w:sz w:val="24"/>
        </w:rPr>
        <w:t xml:space="preserve">ontracting </w:t>
      </w:r>
      <w:r w:rsidR="007E6DF2">
        <w:rPr>
          <w:sz w:val="24"/>
        </w:rPr>
        <w:t>official (S</w:t>
      </w:r>
      <w:r w:rsidR="0049479D" w:rsidRPr="00442639">
        <w:rPr>
          <w:sz w:val="24"/>
        </w:rPr>
        <w:t>C</w:t>
      </w:r>
      <w:r w:rsidR="007E6DF2">
        <w:rPr>
          <w:sz w:val="24"/>
        </w:rPr>
        <w:t>O</w:t>
      </w:r>
      <w:r w:rsidR="0049479D" w:rsidRPr="00442639">
        <w:rPr>
          <w:sz w:val="24"/>
        </w:rPr>
        <w:t xml:space="preserve">) </w:t>
      </w:r>
      <w:r w:rsidR="00A62C34">
        <w:rPr>
          <w:sz w:val="24"/>
        </w:rPr>
        <w:t>shall</w:t>
      </w:r>
      <w:r w:rsidR="0049479D" w:rsidRPr="00442639">
        <w:rPr>
          <w:sz w:val="24"/>
        </w:rPr>
        <w:t xml:space="preserve"> perform the functions of the Army’s contract audit follow-up official for their respective commands.  </w:t>
      </w:r>
      <w:r w:rsidR="007E6DF2">
        <w:rPr>
          <w:sz w:val="24"/>
        </w:rPr>
        <w:t>SCO</w:t>
      </w:r>
      <w:r w:rsidR="0049479D" w:rsidRPr="00442639">
        <w:rPr>
          <w:sz w:val="24"/>
        </w:rPr>
        <w:t xml:space="preserve">s </w:t>
      </w:r>
      <w:r w:rsidR="00A62C34">
        <w:rPr>
          <w:sz w:val="24"/>
        </w:rPr>
        <w:t>shall</w:t>
      </w:r>
      <w:r w:rsidR="0049479D" w:rsidRPr="00442639">
        <w:rPr>
          <w:sz w:val="24"/>
        </w:rPr>
        <w:t xml:space="preserve"> </w:t>
      </w:r>
      <w:r w:rsidR="008D3FE2">
        <w:rPr>
          <w:sz w:val="24"/>
        </w:rPr>
        <w:t>–</w:t>
      </w:r>
    </w:p>
    <w:p w14:paraId="00C558BE" w14:textId="4C12411F" w:rsidR="00A8303E" w:rsidRDefault="00A8303E" w:rsidP="00A8303E">
      <w:pPr>
        <w:pStyle w:val="List2"/>
      </w:pPr>
      <w:r w:rsidRPr="00442639">
        <w:rPr>
          <w:sz w:val="24"/>
          <w:szCs w:val="24"/>
        </w:rPr>
        <w:t>(1)</w:t>
      </w:r>
      <w:r w:rsidR="0049479D" w:rsidRPr="00442639">
        <w:rPr>
          <w:sz w:val="24"/>
          <w:szCs w:val="24"/>
        </w:rPr>
        <w:t xml:space="preserve">  Establish Overage Audit Review </w:t>
      </w:r>
      <w:proofErr w:type="gramStart"/>
      <w:r w:rsidR="0049479D" w:rsidRPr="00442639">
        <w:rPr>
          <w:sz w:val="24"/>
          <w:szCs w:val="24"/>
        </w:rPr>
        <w:t>Boards;</w:t>
      </w:r>
      <w:proofErr w:type="gramEnd"/>
    </w:p>
    <w:p w14:paraId="0C8E6BEA" w14:textId="7348F590" w:rsidR="00A8303E" w:rsidRDefault="00A8303E" w:rsidP="00A8303E">
      <w:pPr>
        <w:pStyle w:val="List2"/>
      </w:pPr>
      <w:r w:rsidRPr="00442639">
        <w:rPr>
          <w:sz w:val="24"/>
          <w:szCs w:val="24"/>
        </w:rPr>
        <w:t>(2)</w:t>
      </w:r>
      <w:r w:rsidR="0049479D" w:rsidRPr="00442639">
        <w:rPr>
          <w:sz w:val="24"/>
          <w:szCs w:val="24"/>
        </w:rPr>
        <w:t xml:space="preserve">  Ensure that the effective resolution and disposition of audit findings and recommendations in a timely manner while fully protecting the Government’s interests is a factor in organizational and individual performance standards and objectives; and</w:t>
      </w:r>
    </w:p>
    <w:p w14:paraId="7A696771" w14:textId="62B2702F" w:rsidR="00A8303E" w:rsidRDefault="00A8303E" w:rsidP="00A8303E">
      <w:pPr>
        <w:pStyle w:val="List2"/>
      </w:pPr>
      <w:r w:rsidRPr="00442639">
        <w:rPr>
          <w:sz w:val="24"/>
          <w:szCs w:val="24"/>
        </w:rPr>
        <w:t>(3)</w:t>
      </w:r>
      <w:r w:rsidR="0049479D" w:rsidRPr="00442639">
        <w:rPr>
          <w:sz w:val="24"/>
          <w:szCs w:val="24"/>
        </w:rPr>
        <w:t xml:space="preserve">  Maintain close surveillance of all contract audit </w:t>
      </w:r>
      <w:r w:rsidR="00DE5895">
        <w:rPr>
          <w:sz w:val="24"/>
          <w:szCs w:val="24"/>
        </w:rPr>
        <w:t>reports, resolve, and dispose</w:t>
      </w:r>
      <w:r w:rsidR="0049479D" w:rsidRPr="00442639">
        <w:rPr>
          <w:sz w:val="24"/>
          <w:szCs w:val="24"/>
        </w:rPr>
        <w:t xml:space="preserve"> any audit reported.</w:t>
      </w:r>
    </w:p>
    <w:p w14:paraId="4989751B" w14:textId="09B4A5DF" w:rsidR="00A8303E" w:rsidRDefault="00A8303E" w:rsidP="00A8303E">
      <w:pPr>
        <w:pStyle w:val="List1"/>
      </w:pPr>
      <w:r w:rsidRPr="00442639">
        <w:rPr>
          <w:sz w:val="24"/>
        </w:rPr>
        <w:t>(c)</w:t>
      </w:r>
      <w:r w:rsidR="0049479D" w:rsidRPr="00442639">
        <w:rPr>
          <w:sz w:val="24"/>
        </w:rPr>
        <w:t xml:space="preserve">  Chiefs of contracting or contract administration offices </w:t>
      </w:r>
      <w:r w:rsidR="00A62C34">
        <w:rPr>
          <w:sz w:val="24"/>
        </w:rPr>
        <w:t>shall</w:t>
      </w:r>
      <w:r w:rsidR="0049479D" w:rsidRPr="00442639">
        <w:rPr>
          <w:sz w:val="24"/>
        </w:rPr>
        <w:t xml:space="preserve"> track and assist contracting officers in the resolution and disposition of those audit recommendations which appear unlikely to be resolved within six months of the date of an audit report.</w:t>
      </w:r>
    </w:p>
    <w:p w14:paraId="00BF8FF5" w14:textId="21E1F1D1" w:rsidR="00A8303E" w:rsidRDefault="00A8303E" w:rsidP="00A8303E">
      <w:pPr>
        <w:pStyle w:val="List1"/>
      </w:pPr>
      <w:r w:rsidRPr="00442639">
        <w:rPr>
          <w:sz w:val="24"/>
        </w:rPr>
        <w:t>(d)</w:t>
      </w:r>
      <w:r w:rsidR="0049479D" w:rsidRPr="00442639">
        <w:rPr>
          <w:sz w:val="24"/>
        </w:rPr>
        <w:t xml:space="preserve">  Contracting officers </w:t>
      </w:r>
      <w:r w:rsidR="00A62C34">
        <w:rPr>
          <w:sz w:val="24"/>
        </w:rPr>
        <w:t>shall</w:t>
      </w:r>
      <w:r w:rsidR="0049479D" w:rsidRPr="00442639">
        <w:rPr>
          <w:sz w:val="24"/>
        </w:rPr>
        <w:t xml:space="preserve"> </w:t>
      </w:r>
      <w:r w:rsidR="00B674F1">
        <w:rPr>
          <w:sz w:val="24"/>
        </w:rPr>
        <w:t>–</w:t>
      </w:r>
    </w:p>
    <w:p w14:paraId="64F1E94D" w14:textId="4F06FF80" w:rsidR="00A8303E" w:rsidRDefault="00A8303E" w:rsidP="00A8303E">
      <w:pPr>
        <w:pStyle w:val="List2"/>
      </w:pPr>
      <w:r w:rsidRPr="00442639">
        <w:rPr>
          <w:color w:val="000000"/>
          <w:sz w:val="24"/>
          <w:szCs w:val="24"/>
        </w:rPr>
        <w:t>(1)</w:t>
      </w:r>
      <w:r w:rsidR="0049479D" w:rsidRPr="00442639">
        <w:rPr>
          <w:color w:val="000000"/>
          <w:sz w:val="24"/>
          <w:szCs w:val="24"/>
        </w:rPr>
        <w:t xml:space="preserve">  Resolve the recommendations as described in </w:t>
      </w:r>
      <w:r w:rsidR="00F91CAF" w:rsidRPr="00832544">
        <w:rPr>
          <w:color w:val="000000"/>
          <w:sz w:val="24"/>
          <w:szCs w:val="24"/>
        </w:rPr>
        <w:t>D</w:t>
      </w:r>
      <w:r w:rsidR="00143918">
        <w:rPr>
          <w:color w:val="000000"/>
          <w:sz w:val="24"/>
          <w:szCs w:val="24"/>
        </w:rPr>
        <w:t>o</w:t>
      </w:r>
      <w:r w:rsidR="00F91CAF" w:rsidRPr="00832544">
        <w:rPr>
          <w:color w:val="000000"/>
          <w:sz w:val="24"/>
          <w:szCs w:val="24"/>
        </w:rPr>
        <w:t>D Instruction (D</w:t>
      </w:r>
      <w:r w:rsidR="00143918">
        <w:rPr>
          <w:color w:val="000000"/>
          <w:sz w:val="24"/>
          <w:szCs w:val="24"/>
        </w:rPr>
        <w:t>o</w:t>
      </w:r>
      <w:r w:rsidR="00F91CAF" w:rsidRPr="00832544">
        <w:rPr>
          <w:color w:val="000000"/>
          <w:sz w:val="24"/>
          <w:szCs w:val="24"/>
        </w:rPr>
        <w:t>DI) 7640.02</w:t>
      </w:r>
      <w:r w:rsidR="0049479D" w:rsidRPr="00832544">
        <w:rPr>
          <w:color w:val="000000"/>
          <w:sz w:val="24"/>
          <w:szCs w:val="24"/>
        </w:rPr>
        <w:t xml:space="preserve"> not</w:t>
      </w:r>
      <w:r w:rsidR="0049479D" w:rsidRPr="00442639">
        <w:rPr>
          <w:color w:val="000000"/>
          <w:sz w:val="24"/>
          <w:szCs w:val="24"/>
        </w:rPr>
        <w:t xml:space="preserve"> later than six months from the date of </w:t>
      </w:r>
      <w:r w:rsidR="00DE5895">
        <w:rPr>
          <w:color w:val="000000"/>
          <w:sz w:val="24"/>
          <w:szCs w:val="24"/>
        </w:rPr>
        <w:t xml:space="preserve">the audit report and dispose </w:t>
      </w:r>
      <w:r w:rsidR="0049479D" w:rsidRPr="00442639">
        <w:rPr>
          <w:color w:val="000000"/>
          <w:sz w:val="24"/>
          <w:szCs w:val="24"/>
        </w:rPr>
        <w:t xml:space="preserve">those recommendations within 12 </w:t>
      </w:r>
      <w:proofErr w:type="gramStart"/>
      <w:r w:rsidR="0049479D" w:rsidRPr="00442639">
        <w:rPr>
          <w:color w:val="000000"/>
          <w:sz w:val="24"/>
          <w:szCs w:val="24"/>
        </w:rPr>
        <w:t>months;</w:t>
      </w:r>
      <w:proofErr w:type="gramEnd"/>
    </w:p>
    <w:p w14:paraId="30C85A2C" w14:textId="1E481C8F" w:rsidR="00A8303E" w:rsidRDefault="00A8303E" w:rsidP="00A8303E">
      <w:pPr>
        <w:pStyle w:val="List2"/>
      </w:pPr>
      <w:r w:rsidRPr="00442639">
        <w:rPr>
          <w:sz w:val="24"/>
          <w:szCs w:val="24"/>
        </w:rPr>
        <w:t>(2)</w:t>
      </w:r>
      <w:r w:rsidR="0049479D" w:rsidRPr="00442639">
        <w:rPr>
          <w:sz w:val="24"/>
          <w:szCs w:val="24"/>
        </w:rPr>
        <w:t xml:space="preserve">  Invite the auditor to participate in the review when it is considered necessary; and</w:t>
      </w:r>
    </w:p>
    <w:p w14:paraId="7993560E" w14:textId="1AC4D852" w:rsidR="00DE1EDA" w:rsidRDefault="00A8303E" w:rsidP="00A8303E">
      <w:pPr>
        <w:pStyle w:val="List2"/>
      </w:pPr>
      <w:r w:rsidRPr="00442639">
        <w:rPr>
          <w:sz w:val="24"/>
          <w:szCs w:val="24"/>
        </w:rPr>
        <w:t>(</w:t>
      </w:r>
      <w:r>
        <w:rPr>
          <w:sz w:val="24"/>
          <w:szCs w:val="24"/>
        </w:rPr>
        <w:t>3</w:t>
      </w:r>
      <w:r w:rsidRPr="00442639">
        <w:rPr>
          <w:sz w:val="24"/>
          <w:szCs w:val="24"/>
        </w:rPr>
        <w:t>)</w:t>
      </w:r>
      <w:r w:rsidR="0049479D" w:rsidRPr="00442639">
        <w:rPr>
          <w:sz w:val="24"/>
          <w:szCs w:val="24"/>
        </w:rPr>
        <w:t xml:space="preserve">  Appear before the Overage Audit Review Board to discuss the resolution and disposition of any audit reported in accordance with </w:t>
      </w:r>
      <w:r w:rsidR="00674956" w:rsidRPr="00742286">
        <w:rPr>
          <w:sz w:val="24"/>
          <w:szCs w:val="24"/>
        </w:rPr>
        <w:t>5142.</w:t>
      </w:r>
      <w:r w:rsidR="00FC45A8">
        <w:rPr>
          <w:sz w:val="24"/>
          <w:szCs w:val="24"/>
        </w:rPr>
        <w:t>1</w:t>
      </w:r>
      <w:r w:rsidR="00674956" w:rsidRPr="00742286">
        <w:rPr>
          <w:sz w:val="24"/>
          <w:szCs w:val="24"/>
        </w:rPr>
        <w:t>90-4(c).</w:t>
      </w:r>
    </w:p>
    <w:p w14:paraId="38EF0878" w14:textId="77777777" w:rsidR="00241D63" w:rsidRDefault="00241D63" w:rsidP="00013162">
      <w:pPr>
        <w:pStyle w:val="ind8"/>
        <w:spacing w:after="240"/>
        <w:ind w:left="0" w:firstLine="720"/>
        <w:rPr>
          <w:rFonts w:ascii="Times New Roman" w:hAnsi="Times New Roman" w:cs="Times New Roman"/>
          <w:sz w:val="24"/>
          <w:szCs w:val="24"/>
        </w:rPr>
      </w:pPr>
    </w:p>
    <w:p w14:paraId="1CCFBA6E" w14:textId="44FE3FE7" w:rsidR="009F6165" w:rsidRPr="009F6165" w:rsidRDefault="009F6165" w:rsidP="009F6165">
      <w:pPr>
        <w:rPr>
          <w:rFonts w:ascii="Times New Roman" w:hAnsi="Times New Roman" w:cs="Times New Roman"/>
          <w:sz w:val="24"/>
          <w:szCs w:val="24"/>
        </w:rPr>
      </w:pPr>
      <w:r>
        <w:rPr>
          <w:rFonts w:ascii="Times New Roman" w:hAnsi="Times New Roman" w:cs="Times New Roman"/>
          <w:sz w:val="24"/>
          <w:szCs w:val="24"/>
        </w:rPr>
        <w:t xml:space="preserve">See </w:t>
      </w:r>
      <w:hyperlink r:id="rId9" w:history="1">
        <w:r w:rsidRPr="00466441">
          <w:rPr>
            <w:rStyle w:val="Hyperlink"/>
            <w:rFonts w:ascii="Times New Roman" w:hAnsi="Times New Roman" w:cs="Times New Roman"/>
            <w:sz w:val="24"/>
            <w:szCs w:val="24"/>
          </w:rPr>
          <w:t>AFARS PGI 5142.1-1</w:t>
        </w:r>
      </w:hyperlink>
      <w:r w:rsidRPr="009F6165">
        <w:rPr>
          <w:rFonts w:ascii="Times New Roman" w:hAnsi="Times New Roman" w:cs="Times New Roman"/>
          <w:sz w:val="24"/>
          <w:szCs w:val="24"/>
        </w:rPr>
        <w:t xml:space="preserve"> </w:t>
      </w:r>
      <w:r>
        <w:rPr>
          <w:rFonts w:ascii="Times New Roman" w:hAnsi="Times New Roman" w:cs="Times New Roman"/>
          <w:sz w:val="24"/>
          <w:szCs w:val="24"/>
        </w:rPr>
        <w:t>for information on DCAA audit assistance for special access p</w:t>
      </w:r>
      <w:r w:rsidRPr="009F6165">
        <w:rPr>
          <w:rFonts w:ascii="Times New Roman" w:hAnsi="Times New Roman" w:cs="Times New Roman"/>
          <w:sz w:val="24"/>
          <w:szCs w:val="24"/>
        </w:rPr>
        <w:t>rograms</w:t>
      </w:r>
      <w:r>
        <w:rPr>
          <w:rFonts w:ascii="Times New Roman" w:hAnsi="Times New Roman" w:cs="Times New Roman"/>
          <w:sz w:val="24"/>
          <w:szCs w:val="24"/>
        </w:rPr>
        <w:t>.</w:t>
      </w:r>
    </w:p>
    <w:p w14:paraId="2E0F66AD" w14:textId="77777777" w:rsidR="009F6165" w:rsidRPr="009F6165" w:rsidRDefault="009F6165" w:rsidP="009F6165">
      <w:pPr>
        <w:rPr>
          <w:b/>
          <w:sz w:val="24"/>
          <w:szCs w:val="24"/>
        </w:rPr>
      </w:pPr>
    </w:p>
    <w:p w14:paraId="51628355" w14:textId="77777777" w:rsidR="00A8303E" w:rsidRDefault="00B95326" w:rsidP="00A8303E">
      <w:pPr>
        <w:pStyle w:val="Heading4"/>
      </w:pPr>
      <w:bookmarkStart w:id="4" w:name="_Toc100132082"/>
      <w:r>
        <w:t>5142.190-</w:t>
      </w:r>
      <w:proofErr w:type="gramStart"/>
      <w:r>
        <w:t>2  Tracking</w:t>
      </w:r>
      <w:proofErr w:type="gramEnd"/>
      <w:r>
        <w:t xml:space="preserve"> of contract audit report recommendations.</w:t>
      </w:r>
      <w:bookmarkEnd w:id="4"/>
    </w:p>
    <w:p w14:paraId="7BF8EF57" w14:textId="4BC58CCE" w:rsidR="00A8303E" w:rsidRDefault="00A8303E" w:rsidP="00A8303E">
      <w:pPr>
        <w:pStyle w:val="List1"/>
      </w:pPr>
      <w:r w:rsidRPr="00442639">
        <w:rPr>
          <w:sz w:val="24"/>
        </w:rPr>
        <w:t>(a)</w:t>
      </w:r>
      <w:r w:rsidR="0049479D" w:rsidRPr="00442639">
        <w:rPr>
          <w:sz w:val="24"/>
        </w:rPr>
        <w:t xml:space="preserve">  Centrally track all contract audit reports from request for audit through receipt, </w:t>
      </w:r>
      <w:proofErr w:type="gramStart"/>
      <w:r w:rsidR="0049479D" w:rsidRPr="00442639">
        <w:rPr>
          <w:sz w:val="24"/>
        </w:rPr>
        <w:t>resolution</w:t>
      </w:r>
      <w:proofErr w:type="gramEnd"/>
      <w:r w:rsidR="0049479D" w:rsidRPr="00442639">
        <w:rPr>
          <w:sz w:val="24"/>
        </w:rPr>
        <w:t xml:space="preserve"> and disposition.  Each contracting or contract administration office, including satellite offices such as Government-owned contractor-operated, shall establish a single entity for requesting, </w:t>
      </w:r>
      <w:proofErr w:type="gramStart"/>
      <w:r w:rsidR="0049479D" w:rsidRPr="00442639">
        <w:rPr>
          <w:sz w:val="24"/>
        </w:rPr>
        <w:t>receiving</w:t>
      </w:r>
      <w:proofErr w:type="gramEnd"/>
      <w:r w:rsidR="0049479D" w:rsidRPr="00442639">
        <w:rPr>
          <w:sz w:val="24"/>
        </w:rPr>
        <w:t xml:space="preserve"> and tracking all audit reports.  Provide the activity name, address, attention symbol, point of contact and telephone number of the single entity to the contract administration services office and Defense Contract Audit Agency regions involved.</w:t>
      </w:r>
    </w:p>
    <w:p w14:paraId="752902ED" w14:textId="21724251" w:rsidR="00A8303E" w:rsidRDefault="00A8303E" w:rsidP="00A8303E">
      <w:pPr>
        <w:pStyle w:val="List1"/>
      </w:pPr>
      <w:r w:rsidRPr="00442639">
        <w:rPr>
          <w:sz w:val="24"/>
        </w:rPr>
        <w:t>(b)</w:t>
      </w:r>
      <w:r w:rsidR="0049479D" w:rsidRPr="00442639">
        <w:rPr>
          <w:sz w:val="24"/>
        </w:rPr>
        <w:t xml:space="preserve">  Centrally track and report audit report data in accordance with </w:t>
      </w:r>
      <w:r w:rsidR="00674956" w:rsidRPr="003E7996">
        <w:rPr>
          <w:sz w:val="24"/>
        </w:rPr>
        <w:t>DoD</w:t>
      </w:r>
      <w:r w:rsidR="00761D29">
        <w:rPr>
          <w:sz w:val="24"/>
        </w:rPr>
        <w:t>I</w:t>
      </w:r>
      <w:r w:rsidR="00674956" w:rsidRPr="003E7996">
        <w:rPr>
          <w:sz w:val="24"/>
        </w:rPr>
        <w:t xml:space="preserve"> 7640.2.</w:t>
      </w:r>
      <w:r w:rsidR="00637315">
        <w:rPr>
          <w:sz w:val="24"/>
        </w:rPr>
        <w:t xml:space="preserve">  Maintain a file for each audit report and include in each file the following</w:t>
      </w:r>
      <w:r w:rsidR="0049479D" w:rsidRPr="00442639">
        <w:rPr>
          <w:sz w:val="24"/>
        </w:rPr>
        <w:t xml:space="preserve"> information:</w:t>
      </w:r>
    </w:p>
    <w:p w14:paraId="27AB8775" w14:textId="6D5E49CF" w:rsidR="00A8303E" w:rsidRPr="004005B2" w:rsidRDefault="00A8303E" w:rsidP="00A8303E">
      <w:pPr>
        <w:pStyle w:val="List2"/>
      </w:pPr>
      <w:r w:rsidRPr="004005B2">
        <w:rPr>
          <w:sz w:val="24"/>
          <w:szCs w:val="24"/>
        </w:rPr>
        <w:lastRenderedPageBreak/>
        <w:t>(1)</w:t>
      </w:r>
      <w:r w:rsidR="0049479D" w:rsidRPr="004005B2">
        <w:rPr>
          <w:sz w:val="24"/>
          <w:szCs w:val="24"/>
        </w:rPr>
        <w:t xml:space="preserve">  Report number.</w:t>
      </w:r>
    </w:p>
    <w:p w14:paraId="256B6E6B" w14:textId="633E769F" w:rsidR="00A8303E" w:rsidRPr="004005B2" w:rsidRDefault="00A8303E" w:rsidP="00A8303E">
      <w:pPr>
        <w:pStyle w:val="List2"/>
      </w:pPr>
      <w:r w:rsidRPr="004005B2">
        <w:rPr>
          <w:sz w:val="24"/>
          <w:szCs w:val="24"/>
        </w:rPr>
        <w:t>(2)</w:t>
      </w:r>
      <w:r w:rsidR="0049479D" w:rsidRPr="004005B2">
        <w:rPr>
          <w:sz w:val="24"/>
          <w:szCs w:val="24"/>
        </w:rPr>
        <w:t xml:space="preserve">  Activity address </w:t>
      </w:r>
      <w:r w:rsidR="00761D29" w:rsidRPr="004005B2">
        <w:rPr>
          <w:sz w:val="24"/>
          <w:szCs w:val="24"/>
        </w:rPr>
        <w:t>code</w:t>
      </w:r>
      <w:r w:rsidR="0049479D" w:rsidRPr="004005B2">
        <w:rPr>
          <w:sz w:val="24"/>
          <w:szCs w:val="24"/>
        </w:rPr>
        <w:t>.</w:t>
      </w:r>
    </w:p>
    <w:p w14:paraId="7178ADAE" w14:textId="100E12EC" w:rsidR="00A8303E" w:rsidRPr="004005B2" w:rsidRDefault="00A8303E" w:rsidP="00A8303E">
      <w:pPr>
        <w:pStyle w:val="List2"/>
      </w:pPr>
      <w:r w:rsidRPr="004005B2">
        <w:rPr>
          <w:sz w:val="24"/>
          <w:szCs w:val="24"/>
        </w:rPr>
        <w:t>(3)</w:t>
      </w:r>
      <w:r w:rsidR="0049479D" w:rsidRPr="004005B2">
        <w:rPr>
          <w:sz w:val="24"/>
          <w:szCs w:val="24"/>
        </w:rPr>
        <w:t xml:space="preserve">  Issuing agency.</w:t>
      </w:r>
    </w:p>
    <w:p w14:paraId="789BB419" w14:textId="7F98794F" w:rsidR="00A8303E" w:rsidRPr="004005B2" w:rsidRDefault="00A8303E" w:rsidP="00A8303E">
      <w:pPr>
        <w:pStyle w:val="List2"/>
      </w:pPr>
      <w:r w:rsidRPr="004005B2">
        <w:rPr>
          <w:sz w:val="24"/>
          <w:szCs w:val="24"/>
        </w:rPr>
        <w:t>(4)</w:t>
      </w:r>
      <w:r w:rsidR="0049479D" w:rsidRPr="004005B2">
        <w:rPr>
          <w:sz w:val="24"/>
          <w:szCs w:val="24"/>
        </w:rPr>
        <w:t xml:space="preserve">  Date of report.</w:t>
      </w:r>
    </w:p>
    <w:p w14:paraId="481BE8C8" w14:textId="711B1FC1" w:rsidR="00A8303E" w:rsidRPr="004005B2" w:rsidRDefault="00A8303E" w:rsidP="00A8303E">
      <w:pPr>
        <w:pStyle w:val="List2"/>
      </w:pPr>
      <w:r w:rsidRPr="004005B2">
        <w:rPr>
          <w:sz w:val="24"/>
          <w:szCs w:val="24"/>
        </w:rPr>
        <w:t>(5)</w:t>
      </w:r>
      <w:r w:rsidR="0049479D" w:rsidRPr="004005B2">
        <w:rPr>
          <w:sz w:val="24"/>
          <w:szCs w:val="24"/>
        </w:rPr>
        <w:t xml:space="preserve">  Contractor</w:t>
      </w:r>
      <w:r w:rsidR="00761D29" w:rsidRPr="004005B2">
        <w:rPr>
          <w:sz w:val="24"/>
          <w:szCs w:val="24"/>
        </w:rPr>
        <w:t xml:space="preserve"> name</w:t>
      </w:r>
      <w:r w:rsidR="0049479D" w:rsidRPr="004005B2">
        <w:rPr>
          <w:sz w:val="24"/>
          <w:szCs w:val="24"/>
        </w:rPr>
        <w:t>.</w:t>
      </w:r>
    </w:p>
    <w:p w14:paraId="700E2321" w14:textId="4C35AB11" w:rsidR="00A8303E" w:rsidRPr="004005B2" w:rsidRDefault="00A8303E" w:rsidP="00A8303E">
      <w:pPr>
        <w:pStyle w:val="List2"/>
      </w:pPr>
      <w:r w:rsidRPr="004005B2">
        <w:rPr>
          <w:sz w:val="24"/>
          <w:szCs w:val="24"/>
        </w:rPr>
        <w:t>(6)</w:t>
      </w:r>
      <w:r w:rsidR="0049479D" w:rsidRPr="004005B2">
        <w:rPr>
          <w:sz w:val="24"/>
          <w:szCs w:val="24"/>
        </w:rPr>
        <w:t xml:space="preserve">  Contract number(s).</w:t>
      </w:r>
    </w:p>
    <w:p w14:paraId="40457D92" w14:textId="3990D1E5" w:rsidR="00A8303E" w:rsidRPr="004005B2" w:rsidRDefault="00A8303E" w:rsidP="00A8303E">
      <w:pPr>
        <w:pStyle w:val="List2"/>
      </w:pPr>
      <w:r w:rsidRPr="004005B2">
        <w:rPr>
          <w:sz w:val="24"/>
          <w:szCs w:val="24"/>
        </w:rPr>
        <w:t>(7)</w:t>
      </w:r>
      <w:r w:rsidR="0049479D" w:rsidRPr="004005B2">
        <w:rPr>
          <w:sz w:val="24"/>
          <w:szCs w:val="24"/>
        </w:rPr>
        <w:t xml:space="preserve">  Organization responsible for disposition.</w:t>
      </w:r>
    </w:p>
    <w:p w14:paraId="020E708F" w14:textId="045EF497" w:rsidR="00A8303E" w:rsidRPr="004005B2" w:rsidRDefault="00A8303E" w:rsidP="00A8303E">
      <w:pPr>
        <w:pStyle w:val="List2"/>
      </w:pPr>
      <w:r w:rsidRPr="004005B2">
        <w:rPr>
          <w:sz w:val="24"/>
          <w:szCs w:val="24"/>
        </w:rPr>
        <w:t>(8)</w:t>
      </w:r>
      <w:r w:rsidR="0049479D" w:rsidRPr="004005B2">
        <w:rPr>
          <w:sz w:val="24"/>
          <w:szCs w:val="24"/>
        </w:rPr>
        <w:t xml:space="preserve">  Contracting officer responsible for disposition.</w:t>
      </w:r>
    </w:p>
    <w:p w14:paraId="01CCD4ED" w14:textId="5296AEAE" w:rsidR="00A8303E" w:rsidRPr="004005B2" w:rsidRDefault="00A8303E" w:rsidP="00A8303E">
      <w:pPr>
        <w:pStyle w:val="List2"/>
      </w:pPr>
      <w:r w:rsidRPr="004005B2">
        <w:rPr>
          <w:sz w:val="24"/>
          <w:szCs w:val="24"/>
        </w:rPr>
        <w:t>(9)</w:t>
      </w:r>
      <w:r w:rsidR="0049479D" w:rsidRPr="004005B2">
        <w:rPr>
          <w:sz w:val="24"/>
          <w:szCs w:val="24"/>
        </w:rPr>
        <w:t xml:space="preserve">  Total amount subjected to audit.</w:t>
      </w:r>
    </w:p>
    <w:p w14:paraId="03830B08" w14:textId="016461B7" w:rsidR="00A8303E" w:rsidRPr="004005B2" w:rsidRDefault="00A8303E" w:rsidP="00A8303E">
      <w:pPr>
        <w:pStyle w:val="List2"/>
      </w:pPr>
      <w:r w:rsidRPr="004005B2">
        <w:rPr>
          <w:sz w:val="24"/>
          <w:szCs w:val="24"/>
        </w:rPr>
        <w:t>(10)</w:t>
      </w:r>
      <w:r w:rsidR="0049479D" w:rsidRPr="004005B2">
        <w:rPr>
          <w:sz w:val="24"/>
          <w:szCs w:val="24"/>
        </w:rPr>
        <w:t xml:space="preserve">  Total questioned costs.</w:t>
      </w:r>
    </w:p>
    <w:p w14:paraId="582C45F5" w14:textId="172D17F3" w:rsidR="00A8303E" w:rsidRDefault="00A8303E" w:rsidP="00A8303E">
      <w:pPr>
        <w:pStyle w:val="List1"/>
      </w:pPr>
      <w:r w:rsidRPr="00442639">
        <w:rPr>
          <w:sz w:val="24"/>
        </w:rPr>
        <w:t>(c)</w:t>
      </w:r>
      <w:r w:rsidR="0049479D" w:rsidRPr="00442639">
        <w:rPr>
          <w:sz w:val="24"/>
        </w:rPr>
        <w:t xml:space="preserve">  For reportable audit reports, the central files shall also include the following information:</w:t>
      </w:r>
    </w:p>
    <w:p w14:paraId="4C5D1901" w14:textId="19D244D0" w:rsidR="00A8303E" w:rsidRDefault="00A8303E" w:rsidP="00A8303E">
      <w:pPr>
        <w:pStyle w:val="List2"/>
      </w:pPr>
      <w:r w:rsidRPr="00442639">
        <w:rPr>
          <w:sz w:val="24"/>
          <w:szCs w:val="24"/>
        </w:rPr>
        <w:t>(1)</w:t>
      </w:r>
      <w:r w:rsidR="0049479D" w:rsidRPr="00442639">
        <w:rPr>
          <w:sz w:val="24"/>
          <w:szCs w:val="24"/>
        </w:rPr>
        <w:t xml:space="preserve">  Type(s) of recommendations contained in report.  Use the </w:t>
      </w:r>
      <w:r w:rsidR="0049479D" w:rsidRPr="003E7996">
        <w:rPr>
          <w:sz w:val="24"/>
          <w:szCs w:val="24"/>
        </w:rPr>
        <w:t xml:space="preserve">codes </w:t>
      </w:r>
      <w:r w:rsidR="00637315">
        <w:rPr>
          <w:sz w:val="24"/>
          <w:szCs w:val="24"/>
        </w:rPr>
        <w:t>in DoD</w:t>
      </w:r>
      <w:r w:rsidR="00761D29">
        <w:rPr>
          <w:sz w:val="24"/>
          <w:szCs w:val="24"/>
        </w:rPr>
        <w:t>I</w:t>
      </w:r>
      <w:r w:rsidR="00637315">
        <w:rPr>
          <w:sz w:val="24"/>
          <w:szCs w:val="24"/>
        </w:rPr>
        <w:t xml:space="preserve"> 7640</w:t>
      </w:r>
      <w:r w:rsidR="00674956" w:rsidRPr="003E7996">
        <w:rPr>
          <w:sz w:val="24"/>
          <w:szCs w:val="24"/>
        </w:rPr>
        <w:t>.2.</w:t>
      </w:r>
    </w:p>
    <w:p w14:paraId="3643E530" w14:textId="7B193FE6" w:rsidR="00A8303E" w:rsidRDefault="00A8303E" w:rsidP="00A8303E">
      <w:pPr>
        <w:pStyle w:val="List2"/>
      </w:pPr>
      <w:r w:rsidRPr="00442639">
        <w:rPr>
          <w:sz w:val="24"/>
          <w:szCs w:val="24"/>
        </w:rPr>
        <w:t>(2)</w:t>
      </w:r>
      <w:r w:rsidR="0049479D" w:rsidRPr="00442639">
        <w:rPr>
          <w:sz w:val="24"/>
          <w:szCs w:val="24"/>
        </w:rPr>
        <w:t xml:space="preserve">  Target date of resolution.</w:t>
      </w:r>
    </w:p>
    <w:p w14:paraId="6B74E553" w14:textId="0CBBC3F0" w:rsidR="00A8303E" w:rsidRDefault="00A8303E" w:rsidP="00A8303E">
      <w:pPr>
        <w:pStyle w:val="List2"/>
      </w:pPr>
      <w:r w:rsidRPr="00442639">
        <w:rPr>
          <w:sz w:val="24"/>
          <w:szCs w:val="24"/>
        </w:rPr>
        <w:t>(3)</w:t>
      </w:r>
      <w:r w:rsidR="0049479D" w:rsidRPr="00442639">
        <w:rPr>
          <w:sz w:val="24"/>
          <w:szCs w:val="24"/>
        </w:rPr>
        <w:t xml:space="preserve">  Actual date of resolution.</w:t>
      </w:r>
    </w:p>
    <w:p w14:paraId="2A445F77" w14:textId="56C7932A" w:rsidR="00A8303E" w:rsidRDefault="00A8303E" w:rsidP="00A8303E">
      <w:pPr>
        <w:pStyle w:val="List2"/>
      </w:pPr>
      <w:r w:rsidRPr="00442639">
        <w:rPr>
          <w:sz w:val="24"/>
          <w:szCs w:val="24"/>
        </w:rPr>
        <w:t>(4)</w:t>
      </w:r>
      <w:r w:rsidR="0049479D" w:rsidRPr="00442639">
        <w:rPr>
          <w:sz w:val="24"/>
          <w:szCs w:val="24"/>
        </w:rPr>
        <w:t xml:space="preserve">  Target date for disposition.</w:t>
      </w:r>
    </w:p>
    <w:p w14:paraId="51004D07" w14:textId="337AA996" w:rsidR="00A8303E" w:rsidRDefault="00A8303E" w:rsidP="00A8303E">
      <w:pPr>
        <w:pStyle w:val="List2"/>
      </w:pPr>
      <w:r w:rsidRPr="00442639">
        <w:rPr>
          <w:sz w:val="24"/>
          <w:szCs w:val="24"/>
        </w:rPr>
        <w:t>(5)</w:t>
      </w:r>
      <w:r w:rsidR="0049479D" w:rsidRPr="00442639">
        <w:rPr>
          <w:sz w:val="24"/>
          <w:szCs w:val="24"/>
        </w:rPr>
        <w:t xml:space="preserve">  Date of final decision (if any) of contracting officer.</w:t>
      </w:r>
    </w:p>
    <w:p w14:paraId="789E3986" w14:textId="0D5A7D05" w:rsidR="00A8303E" w:rsidRDefault="00A8303E" w:rsidP="00A8303E">
      <w:pPr>
        <w:pStyle w:val="List2"/>
      </w:pPr>
      <w:r w:rsidRPr="00442639">
        <w:rPr>
          <w:sz w:val="24"/>
          <w:szCs w:val="24"/>
        </w:rPr>
        <w:t>(6)</w:t>
      </w:r>
      <w:r w:rsidR="0049479D" w:rsidRPr="00442639">
        <w:rPr>
          <w:sz w:val="24"/>
          <w:szCs w:val="24"/>
        </w:rPr>
        <w:t xml:space="preserve">  Date of filing with Armed Services Board of Contract Appeals or court (if any) and docket or case number.</w:t>
      </w:r>
    </w:p>
    <w:p w14:paraId="79935623" w14:textId="25FA8DB7" w:rsidR="00F81BE2" w:rsidRDefault="00A8303E" w:rsidP="00A8303E">
      <w:pPr>
        <w:pStyle w:val="List2"/>
      </w:pPr>
      <w:r w:rsidRPr="00442639">
        <w:rPr>
          <w:sz w:val="24"/>
          <w:szCs w:val="24"/>
        </w:rPr>
        <w:t>(7)</w:t>
      </w:r>
      <w:r w:rsidR="0049479D" w:rsidRPr="00442639">
        <w:rPr>
          <w:sz w:val="24"/>
          <w:szCs w:val="24"/>
        </w:rPr>
        <w:t xml:space="preserve">  Disposition results in terms of questioned costs sustained.</w:t>
      </w:r>
    </w:p>
    <w:p w14:paraId="79935624" w14:textId="77777777" w:rsidR="00F81BE2" w:rsidRDefault="0049479D" w:rsidP="00A8303E">
      <w:pPr>
        <w:pStyle w:val="Heading4"/>
      </w:pPr>
      <w:bookmarkStart w:id="5" w:name="_Toc100132083"/>
      <w:r w:rsidRPr="00442639">
        <w:t>5142.</w:t>
      </w:r>
      <w:r w:rsidR="00832544">
        <w:t>1</w:t>
      </w:r>
      <w:r w:rsidRPr="00442639">
        <w:t>90-</w:t>
      </w:r>
      <w:proofErr w:type="gramStart"/>
      <w:r w:rsidRPr="00442639">
        <w:t>3  Reporting</w:t>
      </w:r>
      <w:proofErr w:type="gramEnd"/>
      <w:r w:rsidRPr="00442639">
        <w:t>.</w:t>
      </w:r>
      <w:bookmarkEnd w:id="5"/>
    </w:p>
    <w:p w14:paraId="79935625" w14:textId="573FBFA1" w:rsidR="00F81BE2" w:rsidRDefault="00832544" w:rsidP="00F81BE2">
      <w:pPr>
        <w:spacing w:after="240"/>
        <w:rPr>
          <w:rFonts w:ascii="Times New Roman" w:hAnsi="Times New Roman" w:cs="Times New Roman"/>
          <w:sz w:val="24"/>
          <w:szCs w:val="24"/>
        </w:rPr>
      </w:pPr>
      <w:r w:rsidRPr="5E96300B">
        <w:rPr>
          <w:rFonts w:ascii="Times New Roman" w:hAnsi="Times New Roman" w:cs="Times New Roman"/>
          <w:sz w:val="24"/>
          <w:szCs w:val="24"/>
        </w:rPr>
        <w:t>Each contracting or contract administrative office shall submit t</w:t>
      </w:r>
      <w:r w:rsidR="0049479D" w:rsidRPr="5E96300B">
        <w:rPr>
          <w:rFonts w:ascii="Times New Roman" w:hAnsi="Times New Roman" w:cs="Times New Roman"/>
          <w:sz w:val="24"/>
          <w:szCs w:val="24"/>
        </w:rPr>
        <w:t xml:space="preserve">he Status Report on Specified Contract Audit </w:t>
      </w:r>
      <w:r w:rsidR="00637315" w:rsidRPr="5E96300B">
        <w:rPr>
          <w:rFonts w:ascii="Times New Roman" w:hAnsi="Times New Roman" w:cs="Times New Roman"/>
          <w:sz w:val="24"/>
          <w:szCs w:val="24"/>
        </w:rPr>
        <w:t>Reports (RCS DD-IG (SA)1580), as required</w:t>
      </w:r>
      <w:r w:rsidR="0049479D" w:rsidRPr="5E96300B">
        <w:rPr>
          <w:rFonts w:ascii="Times New Roman" w:hAnsi="Times New Roman" w:cs="Times New Roman"/>
          <w:sz w:val="24"/>
          <w:szCs w:val="24"/>
        </w:rPr>
        <w:t xml:space="preserve"> by DoDI 7640.2</w:t>
      </w:r>
      <w:r w:rsidR="00FC45A8" w:rsidRPr="5E96300B">
        <w:rPr>
          <w:rFonts w:ascii="Times New Roman" w:hAnsi="Times New Roman" w:cs="Times New Roman"/>
          <w:sz w:val="24"/>
          <w:szCs w:val="24"/>
        </w:rPr>
        <w:t xml:space="preserve"> </w:t>
      </w:r>
      <w:r w:rsidR="0049479D" w:rsidRPr="5E96300B">
        <w:rPr>
          <w:rFonts w:ascii="Times New Roman" w:hAnsi="Times New Roman" w:cs="Times New Roman"/>
          <w:sz w:val="24"/>
          <w:szCs w:val="24"/>
        </w:rPr>
        <w:t xml:space="preserve">to reach the addressee </w:t>
      </w:r>
      <w:r w:rsidR="00674956" w:rsidRPr="5E96300B">
        <w:rPr>
          <w:rFonts w:ascii="Times New Roman" w:hAnsi="Times New Roman" w:cs="Times New Roman"/>
          <w:sz w:val="24"/>
          <w:szCs w:val="24"/>
        </w:rPr>
        <w:t>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233BAB5D"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37315" w:rsidRPr="5E96300B">
        <w:rPr>
          <w:rFonts w:ascii="Times New Roman" w:hAnsi="Times New Roman" w:cs="Times New Roman"/>
          <w:sz w:val="24"/>
          <w:szCs w:val="24"/>
        </w:rPr>
        <w:t>, not later than 15 April and 15 October of each year.  Obtain the program and instructions from the addressee 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18946CFF"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74956" w:rsidRPr="5E96300B">
        <w:rPr>
          <w:rFonts w:ascii="Times New Roman" w:hAnsi="Times New Roman" w:cs="Times New Roman"/>
          <w:sz w:val="24"/>
          <w:szCs w:val="24"/>
        </w:rPr>
        <w:t>.  Negative</w:t>
      </w:r>
      <w:r w:rsidR="0049479D" w:rsidRPr="5E96300B">
        <w:rPr>
          <w:rFonts w:ascii="Times New Roman" w:hAnsi="Times New Roman" w:cs="Times New Roman"/>
          <w:sz w:val="24"/>
          <w:szCs w:val="24"/>
        </w:rPr>
        <w:t xml:space="preserve"> reports are required.</w:t>
      </w:r>
    </w:p>
    <w:p w14:paraId="5E424660" w14:textId="77777777" w:rsidR="00A8303E" w:rsidRDefault="0049479D" w:rsidP="00A8303E">
      <w:pPr>
        <w:pStyle w:val="Heading4"/>
      </w:pPr>
      <w:bookmarkStart w:id="6" w:name="_Toc100132084"/>
      <w:r w:rsidRPr="00442639">
        <w:t>5142.</w:t>
      </w:r>
      <w:r w:rsidR="00832544">
        <w:t>1</w:t>
      </w:r>
      <w:r w:rsidRPr="00442639">
        <w:t>90-</w:t>
      </w:r>
      <w:proofErr w:type="gramStart"/>
      <w:r w:rsidRPr="00442639">
        <w:t>4  Overage</w:t>
      </w:r>
      <w:proofErr w:type="gramEnd"/>
      <w:r w:rsidRPr="00442639">
        <w:t xml:space="preserve"> Audit Review Boards.</w:t>
      </w:r>
      <w:bookmarkEnd w:id="6"/>
    </w:p>
    <w:p w14:paraId="79FCEB1C" w14:textId="49EC1D29" w:rsidR="00A8303E" w:rsidRDefault="00A8303E" w:rsidP="00A8303E">
      <w:pPr>
        <w:pStyle w:val="List1"/>
      </w:pPr>
      <w:r w:rsidRPr="00442639">
        <w:rPr>
          <w:sz w:val="24"/>
        </w:rPr>
        <w:t>(a)</w:t>
      </w:r>
      <w:r w:rsidR="0049479D" w:rsidRPr="00442639">
        <w:rPr>
          <w:sz w:val="24"/>
        </w:rPr>
        <w:t xml:space="preserve">  Make every effort to resolve audit recommendations within six months of the date of</w:t>
      </w:r>
      <w:r w:rsidR="00DE5895">
        <w:rPr>
          <w:sz w:val="24"/>
        </w:rPr>
        <w:t xml:space="preserve"> an audit report and dispose </w:t>
      </w:r>
      <w:r w:rsidR="0049479D" w:rsidRPr="00442639">
        <w:rPr>
          <w:sz w:val="24"/>
        </w:rPr>
        <w:t xml:space="preserve">them within 12 months.  Each </w:t>
      </w:r>
      <w:r w:rsidR="007E6DF2">
        <w:rPr>
          <w:sz w:val="24"/>
        </w:rPr>
        <w:t>SCO</w:t>
      </w:r>
      <w:r w:rsidR="0049479D" w:rsidRPr="00442639">
        <w:rPr>
          <w:sz w:val="24"/>
        </w:rPr>
        <w:t xml:space="preserve"> shall establish and chair an Overage Audit Review Board (the Board) to review the status of open audits reported as overage or unresolved on the Status Report on Specified Contract Audit Reports.</w:t>
      </w:r>
      <w:r w:rsidR="00832544">
        <w:rPr>
          <w:sz w:val="24"/>
        </w:rPr>
        <w:t xml:space="preserve">  </w:t>
      </w:r>
      <w:r w:rsidR="0049479D" w:rsidRPr="00442639">
        <w:rPr>
          <w:sz w:val="24"/>
        </w:rPr>
        <w:t xml:space="preserve">The </w:t>
      </w:r>
      <w:r w:rsidR="007E6DF2">
        <w:rPr>
          <w:sz w:val="24"/>
        </w:rPr>
        <w:t>SCO</w:t>
      </w:r>
      <w:r w:rsidR="0049479D" w:rsidRPr="00442639">
        <w:rPr>
          <w:sz w:val="24"/>
        </w:rPr>
        <w:t xml:space="preserve"> shall chair the Board.  The Board shall</w:t>
      </w:r>
      <w:r w:rsidR="00C551FF">
        <w:rPr>
          <w:sz w:val="24"/>
        </w:rPr>
        <w:t xml:space="preserve"> –</w:t>
      </w:r>
    </w:p>
    <w:p w14:paraId="28A75FCC" w14:textId="74FDB9A9" w:rsidR="00A8303E" w:rsidRDefault="00A8303E" w:rsidP="00A8303E">
      <w:pPr>
        <w:pStyle w:val="List2"/>
      </w:pPr>
      <w:r w:rsidRPr="00442639">
        <w:rPr>
          <w:sz w:val="24"/>
          <w:szCs w:val="24"/>
        </w:rPr>
        <w:lastRenderedPageBreak/>
        <w:t>(</w:t>
      </w:r>
      <w:r>
        <w:rPr>
          <w:sz w:val="24"/>
          <w:szCs w:val="24"/>
        </w:rPr>
        <w:t>1</w:t>
      </w:r>
      <w:r w:rsidRPr="00442639">
        <w:rPr>
          <w:sz w:val="24"/>
          <w:szCs w:val="24"/>
        </w:rPr>
        <w:t>)</w:t>
      </w:r>
      <w:r w:rsidR="0049479D" w:rsidRPr="00442639">
        <w:rPr>
          <w:sz w:val="24"/>
          <w:szCs w:val="24"/>
        </w:rPr>
        <w:t xml:space="preserve">  Be comp</w:t>
      </w:r>
      <w:r w:rsidR="00D42DBC">
        <w:rPr>
          <w:sz w:val="24"/>
          <w:szCs w:val="24"/>
        </w:rPr>
        <w:t>rised</w:t>
      </w:r>
      <w:r w:rsidR="0049479D" w:rsidRPr="00442639">
        <w:rPr>
          <w:sz w:val="24"/>
          <w:szCs w:val="24"/>
        </w:rPr>
        <w:t xml:space="preserve"> of the contracting activity’s senior legal, contracting, and pricing </w:t>
      </w:r>
      <w:proofErr w:type="gramStart"/>
      <w:r w:rsidR="0049479D" w:rsidRPr="00442639">
        <w:rPr>
          <w:sz w:val="24"/>
          <w:szCs w:val="24"/>
        </w:rPr>
        <w:t>personnel</w:t>
      </w:r>
      <w:r w:rsidR="00C551FF">
        <w:rPr>
          <w:sz w:val="24"/>
          <w:szCs w:val="24"/>
        </w:rPr>
        <w:t>;</w:t>
      </w:r>
      <w:proofErr w:type="gramEnd"/>
    </w:p>
    <w:p w14:paraId="7A2CFF67" w14:textId="081BA155" w:rsidR="00A8303E" w:rsidRDefault="00A8303E" w:rsidP="00A8303E">
      <w:pPr>
        <w:pStyle w:val="List2"/>
      </w:pPr>
      <w:r w:rsidRPr="00442639">
        <w:rPr>
          <w:sz w:val="24"/>
          <w:szCs w:val="24"/>
        </w:rPr>
        <w:t>(</w:t>
      </w:r>
      <w:r>
        <w:rPr>
          <w:sz w:val="24"/>
          <w:szCs w:val="24"/>
        </w:rPr>
        <w:t>2</w:t>
      </w:r>
      <w:r w:rsidRPr="00442639">
        <w:rPr>
          <w:sz w:val="24"/>
          <w:szCs w:val="24"/>
        </w:rPr>
        <w:t>)</w:t>
      </w:r>
      <w:r w:rsidR="0049479D" w:rsidRPr="00442639">
        <w:rPr>
          <w:sz w:val="24"/>
          <w:szCs w:val="24"/>
        </w:rPr>
        <w:t xml:space="preserve">  Review all open, unresolved audits over six months old and resolved audits over 12 months old that are reported as open on the most recent Status Report on Specified Contract Audit </w:t>
      </w:r>
      <w:proofErr w:type="gramStart"/>
      <w:r w:rsidR="0049479D" w:rsidRPr="00442639">
        <w:rPr>
          <w:sz w:val="24"/>
          <w:szCs w:val="24"/>
        </w:rPr>
        <w:t>Reports</w:t>
      </w:r>
      <w:r w:rsidR="00C551FF">
        <w:rPr>
          <w:sz w:val="24"/>
          <w:szCs w:val="24"/>
        </w:rPr>
        <w:t>;</w:t>
      </w:r>
      <w:proofErr w:type="gramEnd"/>
    </w:p>
    <w:p w14:paraId="0E1EC5C2" w14:textId="68779E06" w:rsidR="00A8303E" w:rsidRDefault="00A8303E" w:rsidP="00A8303E">
      <w:pPr>
        <w:pStyle w:val="List2"/>
      </w:pPr>
      <w:r w:rsidRPr="00442639">
        <w:rPr>
          <w:sz w:val="24"/>
          <w:szCs w:val="24"/>
        </w:rPr>
        <w:t>(</w:t>
      </w:r>
      <w:r>
        <w:rPr>
          <w:sz w:val="24"/>
          <w:szCs w:val="24"/>
        </w:rPr>
        <w:t>3</w:t>
      </w:r>
      <w:r w:rsidRPr="00442639">
        <w:rPr>
          <w:sz w:val="24"/>
          <w:szCs w:val="24"/>
        </w:rPr>
        <w:t>)</w:t>
      </w:r>
      <w:r w:rsidR="0049479D" w:rsidRPr="00442639">
        <w:rPr>
          <w:sz w:val="24"/>
          <w:szCs w:val="24"/>
        </w:rPr>
        <w:t xml:space="preserve">  Meet early in November to consider those audits reported on the report due 15 October and early in May to consider those audits listed on the report due 15 April.  The Board may meet at other times, as </w:t>
      </w:r>
      <w:proofErr w:type="gramStart"/>
      <w:r w:rsidR="0049479D" w:rsidRPr="00442639">
        <w:rPr>
          <w:sz w:val="24"/>
          <w:szCs w:val="24"/>
        </w:rPr>
        <w:t>necessary</w:t>
      </w:r>
      <w:r w:rsidR="00C551FF">
        <w:rPr>
          <w:sz w:val="24"/>
          <w:szCs w:val="24"/>
        </w:rPr>
        <w:t>;</w:t>
      </w:r>
      <w:proofErr w:type="gramEnd"/>
    </w:p>
    <w:p w14:paraId="22EF2B05" w14:textId="363B4F2D" w:rsidR="00A8303E" w:rsidRDefault="00A8303E" w:rsidP="00A8303E">
      <w:pPr>
        <w:pStyle w:val="List2"/>
      </w:pPr>
      <w:r w:rsidRPr="00442639">
        <w:rPr>
          <w:sz w:val="24"/>
          <w:szCs w:val="24"/>
        </w:rPr>
        <w:t>(</w:t>
      </w:r>
      <w:r>
        <w:rPr>
          <w:sz w:val="24"/>
          <w:szCs w:val="24"/>
        </w:rPr>
        <w:t>4</w:t>
      </w:r>
      <w:r w:rsidRPr="00442639">
        <w:rPr>
          <w:sz w:val="24"/>
          <w:szCs w:val="24"/>
        </w:rPr>
        <w:t>)</w:t>
      </w:r>
      <w:r w:rsidR="0049479D" w:rsidRPr="00442639">
        <w:rPr>
          <w:sz w:val="24"/>
          <w:szCs w:val="24"/>
        </w:rPr>
        <w:t xml:space="preserve"> </w:t>
      </w:r>
      <w:r w:rsidR="007E12B8">
        <w:rPr>
          <w:sz w:val="24"/>
          <w:szCs w:val="24"/>
        </w:rPr>
        <w:t xml:space="preserve"> </w:t>
      </w:r>
      <w:r w:rsidR="0049479D" w:rsidRPr="00442639">
        <w:rPr>
          <w:sz w:val="24"/>
          <w:szCs w:val="24"/>
        </w:rPr>
        <w:t xml:space="preserve">Hear the contracting officer’s presentation of efforts to resolve and dispose the audit </w:t>
      </w:r>
      <w:proofErr w:type="gramStart"/>
      <w:r w:rsidR="0049479D" w:rsidRPr="00442639">
        <w:rPr>
          <w:sz w:val="24"/>
          <w:szCs w:val="24"/>
        </w:rPr>
        <w:t>recommendations</w:t>
      </w:r>
      <w:r w:rsidR="00C551FF">
        <w:rPr>
          <w:sz w:val="24"/>
          <w:szCs w:val="24"/>
        </w:rPr>
        <w:t>;</w:t>
      </w:r>
      <w:proofErr w:type="gramEnd"/>
    </w:p>
    <w:p w14:paraId="2E99D511" w14:textId="59973C5E" w:rsidR="00A8303E" w:rsidRDefault="00A8303E" w:rsidP="00A8303E">
      <w:pPr>
        <w:pStyle w:val="List2"/>
      </w:pPr>
      <w:r w:rsidRPr="00442639">
        <w:rPr>
          <w:sz w:val="24"/>
          <w:szCs w:val="24"/>
        </w:rPr>
        <w:t>(</w:t>
      </w:r>
      <w:r>
        <w:rPr>
          <w:sz w:val="24"/>
          <w:szCs w:val="24"/>
        </w:rPr>
        <w:t>5</w:t>
      </w:r>
      <w:r w:rsidRPr="00442639">
        <w:rPr>
          <w:sz w:val="24"/>
          <w:szCs w:val="24"/>
        </w:rPr>
        <w:t>)</w:t>
      </w:r>
      <w:r w:rsidR="0049479D" w:rsidRPr="00442639">
        <w:rPr>
          <w:sz w:val="24"/>
          <w:szCs w:val="24"/>
        </w:rPr>
        <w:t xml:space="preserve"> </w:t>
      </w:r>
      <w:r w:rsidR="007E12B8">
        <w:rPr>
          <w:sz w:val="24"/>
          <w:szCs w:val="24"/>
        </w:rPr>
        <w:t xml:space="preserve"> </w:t>
      </w:r>
      <w:r w:rsidR="0049479D" w:rsidRPr="00442639">
        <w:rPr>
          <w:sz w:val="24"/>
          <w:szCs w:val="24"/>
        </w:rPr>
        <w:t>Assist the contracting officer in developing a plan of action for timely resolution and disposition of the audit recommendations</w:t>
      </w:r>
      <w:r w:rsidR="00C551FF">
        <w:rPr>
          <w:sz w:val="24"/>
          <w:szCs w:val="24"/>
        </w:rPr>
        <w:t>; and</w:t>
      </w:r>
    </w:p>
    <w:p w14:paraId="5EAB4BC6" w14:textId="18F91056" w:rsidR="00A8303E" w:rsidRDefault="00A8303E" w:rsidP="00A8303E">
      <w:pPr>
        <w:pStyle w:val="List2"/>
      </w:pPr>
      <w:r w:rsidRPr="00442639">
        <w:rPr>
          <w:sz w:val="24"/>
          <w:szCs w:val="24"/>
        </w:rPr>
        <w:t>(</w:t>
      </w:r>
      <w:r>
        <w:rPr>
          <w:sz w:val="24"/>
          <w:szCs w:val="24"/>
        </w:rPr>
        <w:t>6</w:t>
      </w:r>
      <w:r w:rsidRPr="00442639">
        <w:rPr>
          <w:sz w:val="24"/>
          <w:szCs w:val="24"/>
        </w:rPr>
        <w:t>)</w:t>
      </w:r>
      <w:r w:rsidR="0049479D" w:rsidRPr="00442639">
        <w:rPr>
          <w:sz w:val="24"/>
          <w:szCs w:val="24"/>
        </w:rPr>
        <w:t xml:space="preserve"> </w:t>
      </w:r>
      <w:r w:rsidR="007E12B8">
        <w:rPr>
          <w:sz w:val="24"/>
          <w:szCs w:val="24"/>
        </w:rPr>
        <w:t xml:space="preserve"> </w:t>
      </w:r>
      <w:r w:rsidR="0049479D" w:rsidRPr="00442639">
        <w:rPr>
          <w:sz w:val="24"/>
          <w:szCs w:val="24"/>
        </w:rPr>
        <w:t>Provide the contracting officer with necessary guidance and assis</w:t>
      </w:r>
      <w:r w:rsidR="00DE5895">
        <w:rPr>
          <w:sz w:val="24"/>
          <w:szCs w:val="24"/>
        </w:rPr>
        <w:t xml:space="preserve">tance to resolve and dispose </w:t>
      </w:r>
      <w:r w:rsidR="0049479D" w:rsidRPr="00442639">
        <w:rPr>
          <w:sz w:val="24"/>
          <w:szCs w:val="24"/>
        </w:rPr>
        <w:t xml:space="preserve">the audit recommendations.  This shall include reordering priorities, assigning additional or alternate </w:t>
      </w:r>
      <w:proofErr w:type="gramStart"/>
      <w:r w:rsidR="0049479D" w:rsidRPr="00442639">
        <w:rPr>
          <w:sz w:val="24"/>
          <w:szCs w:val="24"/>
        </w:rPr>
        <w:t>resources</w:t>
      </w:r>
      <w:proofErr w:type="gramEnd"/>
      <w:r w:rsidR="0049479D" w:rsidRPr="00442639">
        <w:rPr>
          <w:sz w:val="24"/>
          <w:szCs w:val="24"/>
        </w:rPr>
        <w:t xml:space="preserve"> or committing the personal attention of the </w:t>
      </w:r>
      <w:smartTag w:uri="urn:schemas-microsoft-com:office:smarttags" w:element="stockticker">
        <w:r w:rsidR="0049479D" w:rsidRPr="00442639">
          <w:rPr>
            <w:sz w:val="24"/>
            <w:szCs w:val="24"/>
          </w:rPr>
          <w:t>HCA</w:t>
        </w:r>
      </w:smartTag>
      <w:r w:rsidR="0049479D" w:rsidRPr="00442639">
        <w:rPr>
          <w:sz w:val="24"/>
          <w:szCs w:val="24"/>
        </w:rPr>
        <w:t xml:space="preserve"> or the </w:t>
      </w:r>
      <w:r w:rsidR="007E6DF2">
        <w:rPr>
          <w:sz w:val="24"/>
          <w:szCs w:val="24"/>
        </w:rPr>
        <w:t>SCO</w:t>
      </w:r>
      <w:r w:rsidR="0049479D" w:rsidRPr="00442639">
        <w:rPr>
          <w:sz w:val="24"/>
          <w:szCs w:val="24"/>
        </w:rPr>
        <w:t xml:space="preserve"> to the effort.</w:t>
      </w:r>
    </w:p>
    <w:p w14:paraId="41CFB613" w14:textId="37DA02EE" w:rsidR="00A8303E" w:rsidRDefault="00A8303E" w:rsidP="00A8303E">
      <w:pPr>
        <w:pStyle w:val="List1"/>
      </w:pPr>
      <w:r w:rsidRPr="3C4A0C3F">
        <w:rPr>
          <w:sz w:val="24"/>
        </w:rPr>
        <w:t>(b)</w:t>
      </w:r>
      <w:r w:rsidR="0049479D" w:rsidRPr="3C4A0C3F">
        <w:rPr>
          <w:sz w:val="24"/>
        </w:rPr>
        <w:t xml:space="preserve">  Upon completion of its review, but not later than 30 November and 31 May, the Overage Audit Review Board shall submit to the addressee in 5101.290(b)(</w:t>
      </w:r>
      <w:r w:rsidR="00742286" w:rsidRPr="3C4A0C3F">
        <w:rPr>
          <w:sz w:val="24"/>
        </w:rPr>
        <w:t>2</w:t>
      </w:r>
      <w:r w:rsidR="0049479D" w:rsidRPr="3C4A0C3F">
        <w:rPr>
          <w:sz w:val="24"/>
        </w:rPr>
        <w:t>)</w:t>
      </w:r>
      <w:r w:rsidR="00DE1EDA" w:rsidRPr="3C4A0C3F">
        <w:rPr>
          <w:sz w:val="24"/>
        </w:rPr>
        <w:t>(ii)(</w:t>
      </w:r>
      <w:r w:rsidR="68E31950" w:rsidRPr="3C4A0C3F">
        <w:rPr>
          <w:sz w:val="24"/>
        </w:rPr>
        <w:t>A</w:t>
      </w:r>
      <w:r w:rsidR="00DE1EDA" w:rsidRPr="3C4A0C3F">
        <w:rPr>
          <w:sz w:val="24"/>
        </w:rPr>
        <w:t>)</w:t>
      </w:r>
      <w:r w:rsidR="0049479D" w:rsidRPr="3C4A0C3F">
        <w:rPr>
          <w:sz w:val="24"/>
        </w:rPr>
        <w:t xml:space="preserve">, under a summary cover letter from the </w:t>
      </w:r>
      <w:r w:rsidR="007E6DF2" w:rsidRPr="3C4A0C3F">
        <w:rPr>
          <w:sz w:val="24"/>
        </w:rPr>
        <w:t>SCO</w:t>
      </w:r>
      <w:r w:rsidR="0049479D" w:rsidRPr="3C4A0C3F">
        <w:rPr>
          <w:sz w:val="24"/>
        </w:rPr>
        <w:t xml:space="preserve">, a detailed plan of action for the resolution and disposition of each audit report in the </w:t>
      </w:r>
      <w:r w:rsidR="00A1169F" w:rsidRPr="3C4A0C3F">
        <w:rPr>
          <w:sz w:val="24"/>
        </w:rPr>
        <w:t xml:space="preserve">four </w:t>
      </w:r>
      <w:r w:rsidR="0049479D" w:rsidRPr="3C4A0C3F">
        <w:rPr>
          <w:sz w:val="24"/>
        </w:rPr>
        <w:t>major categories listed in (1).</w:t>
      </w:r>
    </w:p>
    <w:p w14:paraId="1E924B6F" w14:textId="6D35B366" w:rsidR="00A8303E" w:rsidRDefault="00A8303E" w:rsidP="00A8303E">
      <w:pPr>
        <w:pStyle w:val="List2"/>
      </w:pPr>
      <w:r w:rsidRPr="00442639">
        <w:rPr>
          <w:sz w:val="24"/>
          <w:szCs w:val="24"/>
        </w:rPr>
        <w:t>(1)</w:t>
      </w:r>
      <w:r w:rsidR="0049479D" w:rsidRPr="00442639">
        <w:rPr>
          <w:sz w:val="24"/>
          <w:szCs w:val="24"/>
        </w:rPr>
        <w:t xml:space="preserve">  The Board shall separate the audits into the following </w:t>
      </w:r>
      <w:r w:rsidR="00A1169F">
        <w:rPr>
          <w:sz w:val="24"/>
          <w:szCs w:val="24"/>
        </w:rPr>
        <w:t>four</w:t>
      </w:r>
      <w:r w:rsidR="00A1169F" w:rsidRPr="00442639">
        <w:rPr>
          <w:sz w:val="24"/>
          <w:szCs w:val="24"/>
        </w:rPr>
        <w:t xml:space="preserve"> </w:t>
      </w:r>
      <w:r w:rsidR="0049479D" w:rsidRPr="00442639">
        <w:rPr>
          <w:sz w:val="24"/>
          <w:szCs w:val="24"/>
        </w:rPr>
        <w:t>major categories for reporting:</w:t>
      </w:r>
    </w:p>
    <w:p w14:paraId="4E81BB40" w14:textId="648A9918" w:rsidR="00A8303E" w:rsidRDefault="00A8303E" w:rsidP="00A8303E">
      <w:pPr>
        <w:pStyle w:val="List3"/>
      </w:pPr>
      <w:r w:rsidRPr="00442639">
        <w:rPr>
          <w:sz w:val="24"/>
          <w:szCs w:val="24"/>
        </w:rPr>
        <w:t>(</w:t>
      </w:r>
      <w:proofErr w:type="spellStart"/>
      <w:r w:rsidRPr="00442639">
        <w:rPr>
          <w:sz w:val="24"/>
          <w:szCs w:val="24"/>
        </w:rPr>
        <w:t>i</w:t>
      </w:r>
      <w:proofErr w:type="spellEnd"/>
      <w:r w:rsidRPr="00442639">
        <w:rPr>
          <w:sz w:val="24"/>
          <w:szCs w:val="24"/>
        </w:rPr>
        <w:t>)</w:t>
      </w:r>
      <w:r w:rsidR="0049479D" w:rsidRPr="00442639">
        <w:rPr>
          <w:sz w:val="24"/>
          <w:szCs w:val="24"/>
        </w:rPr>
        <w:t xml:space="preserve">  6-12 months old, unresolved.</w:t>
      </w:r>
    </w:p>
    <w:p w14:paraId="732F5D9F" w14:textId="0DCE19E0" w:rsidR="00A8303E" w:rsidRDefault="00A8303E" w:rsidP="00A8303E">
      <w:pPr>
        <w:pStyle w:val="List3"/>
      </w:pPr>
      <w:r w:rsidRPr="00442639">
        <w:rPr>
          <w:sz w:val="24"/>
          <w:szCs w:val="24"/>
        </w:rPr>
        <w:t>(ii)</w:t>
      </w:r>
      <w:r w:rsidR="0049479D" w:rsidRPr="00442639">
        <w:rPr>
          <w:sz w:val="24"/>
          <w:szCs w:val="24"/>
        </w:rPr>
        <w:t xml:space="preserve">  Overage (over 12 months old), unresolved.</w:t>
      </w:r>
    </w:p>
    <w:p w14:paraId="0EB4DAF5" w14:textId="68AC7708" w:rsidR="00A8303E" w:rsidRDefault="00A8303E" w:rsidP="00A8303E">
      <w:pPr>
        <w:pStyle w:val="List3"/>
      </w:pPr>
      <w:r w:rsidRPr="00442639">
        <w:rPr>
          <w:sz w:val="24"/>
          <w:szCs w:val="24"/>
        </w:rPr>
        <w:t>(iii)</w:t>
      </w:r>
      <w:r w:rsidR="0049479D" w:rsidRPr="00442639">
        <w:rPr>
          <w:sz w:val="24"/>
          <w:szCs w:val="24"/>
        </w:rPr>
        <w:t xml:space="preserve">  Overage (over 12 months old), resolved.</w:t>
      </w:r>
    </w:p>
    <w:p w14:paraId="01A0A88A" w14:textId="53B4B5F6" w:rsidR="00A8303E" w:rsidRDefault="00A8303E" w:rsidP="00A8303E">
      <w:pPr>
        <w:pStyle w:val="List3"/>
      </w:pPr>
      <w:r w:rsidRPr="00442639">
        <w:rPr>
          <w:sz w:val="24"/>
          <w:szCs w:val="24"/>
        </w:rPr>
        <w:t>(iv)</w:t>
      </w:r>
      <w:r w:rsidR="0049479D" w:rsidRPr="00442639">
        <w:rPr>
          <w:sz w:val="24"/>
          <w:szCs w:val="24"/>
        </w:rPr>
        <w:t xml:space="preserve">  Resolution date slip from previous report.</w:t>
      </w:r>
    </w:p>
    <w:p w14:paraId="60A5A31A" w14:textId="743BF563" w:rsidR="00A8303E" w:rsidRDefault="00A8303E" w:rsidP="00A8303E">
      <w:pPr>
        <w:pStyle w:val="List2"/>
      </w:pPr>
      <w:r w:rsidRPr="00442639">
        <w:rPr>
          <w:sz w:val="24"/>
          <w:szCs w:val="24"/>
        </w:rPr>
        <w:t>(2)</w:t>
      </w:r>
      <w:r w:rsidR="0049479D" w:rsidRPr="00442639">
        <w:rPr>
          <w:sz w:val="24"/>
          <w:szCs w:val="24"/>
        </w:rPr>
        <w:t xml:space="preserve">  Each plan of action shall contain the following information:</w:t>
      </w:r>
    </w:p>
    <w:p w14:paraId="1DD71F8F" w14:textId="7DBA2A4B" w:rsidR="00A8303E" w:rsidRDefault="00A8303E" w:rsidP="00A8303E">
      <w:pPr>
        <w:pStyle w:val="List3"/>
      </w:pPr>
      <w:r w:rsidRPr="00442639">
        <w:rPr>
          <w:sz w:val="24"/>
          <w:szCs w:val="24"/>
        </w:rPr>
        <w:t>(</w:t>
      </w:r>
      <w:proofErr w:type="spellStart"/>
      <w:r w:rsidRPr="00442639">
        <w:rPr>
          <w:sz w:val="24"/>
          <w:szCs w:val="24"/>
        </w:rPr>
        <w:t>i</w:t>
      </w:r>
      <w:proofErr w:type="spellEnd"/>
      <w:r w:rsidRPr="00442639">
        <w:rPr>
          <w:sz w:val="24"/>
          <w:szCs w:val="24"/>
        </w:rPr>
        <w:t>)</w:t>
      </w:r>
      <w:r w:rsidR="0049479D" w:rsidRPr="00442639">
        <w:rPr>
          <w:sz w:val="24"/>
          <w:szCs w:val="24"/>
        </w:rPr>
        <w:t xml:space="preserve">  Audit report number.</w:t>
      </w:r>
    </w:p>
    <w:p w14:paraId="0BEDCD66" w14:textId="44EEEAC8" w:rsidR="00A8303E" w:rsidRDefault="00A8303E" w:rsidP="00A8303E">
      <w:pPr>
        <w:pStyle w:val="List3"/>
      </w:pPr>
      <w:r w:rsidRPr="00442639">
        <w:rPr>
          <w:sz w:val="24"/>
          <w:szCs w:val="24"/>
        </w:rPr>
        <w:t>(ii)</w:t>
      </w:r>
      <w:r w:rsidR="0049479D" w:rsidRPr="00442639">
        <w:rPr>
          <w:sz w:val="24"/>
          <w:szCs w:val="24"/>
        </w:rPr>
        <w:t xml:space="preserve">  Report date.</w:t>
      </w:r>
    </w:p>
    <w:p w14:paraId="78387F2E" w14:textId="4FE83838" w:rsidR="00A8303E" w:rsidRDefault="00A8303E" w:rsidP="00A8303E">
      <w:pPr>
        <w:pStyle w:val="List3"/>
      </w:pPr>
      <w:r w:rsidRPr="00442639">
        <w:rPr>
          <w:sz w:val="24"/>
          <w:szCs w:val="24"/>
        </w:rPr>
        <w:t>(iii)</w:t>
      </w:r>
      <w:r w:rsidR="0049479D" w:rsidRPr="00442639">
        <w:rPr>
          <w:sz w:val="24"/>
          <w:szCs w:val="24"/>
        </w:rPr>
        <w:t xml:space="preserve">  Contractor name.</w:t>
      </w:r>
    </w:p>
    <w:p w14:paraId="69928C38" w14:textId="74151741" w:rsidR="00A8303E" w:rsidRDefault="00A8303E" w:rsidP="00A8303E">
      <w:pPr>
        <w:pStyle w:val="List3"/>
      </w:pPr>
      <w:r w:rsidRPr="00442639">
        <w:rPr>
          <w:sz w:val="24"/>
          <w:szCs w:val="24"/>
        </w:rPr>
        <w:t>(iv)</w:t>
      </w:r>
      <w:r w:rsidR="0049479D" w:rsidRPr="00442639">
        <w:rPr>
          <w:sz w:val="24"/>
          <w:szCs w:val="24"/>
        </w:rPr>
        <w:t xml:space="preserve">  Type of audit.</w:t>
      </w:r>
    </w:p>
    <w:p w14:paraId="16F26894" w14:textId="29F8D0FA" w:rsidR="00A8303E" w:rsidRDefault="00A8303E" w:rsidP="00A8303E">
      <w:pPr>
        <w:pStyle w:val="List3"/>
      </w:pPr>
      <w:r w:rsidRPr="00442639">
        <w:rPr>
          <w:sz w:val="24"/>
          <w:szCs w:val="24"/>
        </w:rPr>
        <w:t>(v)</w:t>
      </w:r>
      <w:r w:rsidR="0049479D" w:rsidRPr="00442639">
        <w:rPr>
          <w:sz w:val="24"/>
          <w:szCs w:val="24"/>
        </w:rPr>
        <w:t xml:space="preserve">  Cost questioned or cost avoidance.</w:t>
      </w:r>
    </w:p>
    <w:p w14:paraId="59E35C66" w14:textId="38770402" w:rsidR="00A8303E" w:rsidRDefault="00A8303E" w:rsidP="00A8303E">
      <w:pPr>
        <w:pStyle w:val="List3"/>
      </w:pPr>
      <w:r w:rsidRPr="00442639">
        <w:rPr>
          <w:sz w:val="24"/>
          <w:szCs w:val="24"/>
        </w:rPr>
        <w:t>(vi)</w:t>
      </w:r>
      <w:r w:rsidR="0049479D" w:rsidRPr="00442639">
        <w:rPr>
          <w:sz w:val="24"/>
          <w:szCs w:val="24"/>
        </w:rPr>
        <w:t xml:space="preserve">  A narrative plan of action for resolution and disposition of the audit findings.</w:t>
      </w:r>
    </w:p>
    <w:p w14:paraId="0FE3E28F" w14:textId="0E113693" w:rsidR="00A8303E" w:rsidRDefault="00A8303E" w:rsidP="00A8303E">
      <w:pPr>
        <w:pStyle w:val="List3"/>
      </w:pPr>
      <w:r w:rsidRPr="00442639">
        <w:rPr>
          <w:sz w:val="24"/>
          <w:szCs w:val="24"/>
        </w:rPr>
        <w:t>(vii)</w:t>
      </w:r>
      <w:r w:rsidR="0049479D" w:rsidRPr="00442639">
        <w:rPr>
          <w:sz w:val="24"/>
          <w:szCs w:val="24"/>
        </w:rPr>
        <w:t xml:space="preserve">  Target resolution date.</w:t>
      </w:r>
    </w:p>
    <w:p w14:paraId="6CEAAD78" w14:textId="7D6ACC24" w:rsidR="00A8303E" w:rsidRDefault="00A8303E" w:rsidP="00A8303E">
      <w:pPr>
        <w:pStyle w:val="List3"/>
      </w:pPr>
      <w:r w:rsidRPr="00442639">
        <w:rPr>
          <w:sz w:val="24"/>
          <w:szCs w:val="24"/>
        </w:rPr>
        <w:lastRenderedPageBreak/>
        <w:t>(viii)</w:t>
      </w:r>
      <w:r w:rsidR="0049479D" w:rsidRPr="00442639">
        <w:rPr>
          <w:sz w:val="24"/>
          <w:szCs w:val="24"/>
        </w:rPr>
        <w:t xml:space="preserve">  Target disposition date.</w:t>
      </w:r>
    </w:p>
    <w:p w14:paraId="4B41CA1E" w14:textId="572E1153" w:rsidR="00A8303E" w:rsidRDefault="00A8303E" w:rsidP="00A8303E">
      <w:pPr>
        <w:pStyle w:val="List3"/>
      </w:pPr>
      <w:r w:rsidRPr="00442639">
        <w:rPr>
          <w:sz w:val="24"/>
          <w:szCs w:val="24"/>
        </w:rPr>
        <w:t>(ix)</w:t>
      </w:r>
      <w:r w:rsidR="0049479D" w:rsidRPr="00442639">
        <w:rPr>
          <w:sz w:val="24"/>
          <w:szCs w:val="24"/>
        </w:rPr>
        <w:t xml:space="preserve">  Contracting officer’s name.</w:t>
      </w:r>
    </w:p>
    <w:p w14:paraId="3413D0C0" w14:textId="4B7585D7" w:rsidR="00A8303E" w:rsidRDefault="00A8303E" w:rsidP="00A8303E">
      <w:pPr>
        <w:pStyle w:val="List3"/>
      </w:pPr>
      <w:r w:rsidRPr="00442639">
        <w:rPr>
          <w:sz w:val="24"/>
          <w:szCs w:val="24"/>
        </w:rPr>
        <w:t>(x)</w:t>
      </w:r>
      <w:r w:rsidR="0049479D" w:rsidRPr="00442639">
        <w:rPr>
          <w:sz w:val="24"/>
          <w:szCs w:val="24"/>
        </w:rPr>
        <w:t xml:space="preserve">  Contracting officer’s phone number.</w:t>
      </w:r>
    </w:p>
    <w:p w14:paraId="79935640" w14:textId="0D8A267F" w:rsidR="00F81BE2" w:rsidRDefault="00A8303E" w:rsidP="00A8303E">
      <w:pPr>
        <w:pStyle w:val="List2"/>
      </w:pPr>
      <w:r w:rsidRPr="00442639">
        <w:rPr>
          <w:sz w:val="24"/>
          <w:szCs w:val="24"/>
        </w:rPr>
        <w:t>(3)</w:t>
      </w:r>
      <w:r w:rsidR="0049479D" w:rsidRPr="00442639">
        <w:rPr>
          <w:sz w:val="24"/>
          <w:szCs w:val="24"/>
        </w:rPr>
        <w:t xml:space="preserve">  The Board’s report shall describe the action taken </w:t>
      </w:r>
      <w:r w:rsidR="00742286">
        <w:rPr>
          <w:sz w:val="24"/>
          <w:szCs w:val="24"/>
        </w:rPr>
        <w:t>to resolve the audit</w:t>
      </w:r>
      <w:r w:rsidR="0049479D" w:rsidRPr="00442639">
        <w:rPr>
          <w:sz w:val="24"/>
          <w:szCs w:val="24"/>
        </w:rPr>
        <w:t xml:space="preserve"> and identify attendees and their role in the process, such as the contracting officer.</w:t>
      </w:r>
    </w:p>
    <w:p w14:paraId="0303003F" w14:textId="76953906" w:rsidR="007A44A7" w:rsidRDefault="007A44A7" w:rsidP="00A8303E">
      <w:pPr>
        <w:pStyle w:val="Heading2"/>
      </w:pPr>
      <w:bookmarkStart w:id="7" w:name="_Toc100132085"/>
      <w:r>
        <w:t>Subpart 5142.2 – Contract Administration Services</w:t>
      </w:r>
      <w:bookmarkEnd w:id="7"/>
    </w:p>
    <w:p w14:paraId="1DC9E89F" w14:textId="77777777" w:rsidR="00A8303E" w:rsidRDefault="007A44A7" w:rsidP="00A8303E">
      <w:pPr>
        <w:pStyle w:val="Heading3"/>
      </w:pPr>
      <w:bookmarkStart w:id="8" w:name="_Toc100132086"/>
      <w:proofErr w:type="gramStart"/>
      <w:r>
        <w:t>5142.202  Assignment</w:t>
      </w:r>
      <w:proofErr w:type="gramEnd"/>
      <w:r>
        <w:t xml:space="preserve"> of contract administration.</w:t>
      </w:r>
      <w:bookmarkEnd w:id="8"/>
      <w:r>
        <w:t xml:space="preserve"> </w:t>
      </w:r>
    </w:p>
    <w:p w14:paraId="55B9868D" w14:textId="7683B1B1" w:rsidR="007A44A7" w:rsidRDefault="00A8303E" w:rsidP="00A8303E">
      <w:pPr>
        <w:pStyle w:val="List1"/>
      </w:pPr>
      <w:r w:rsidRPr="007A44A7">
        <w:rPr>
          <w:bCs/>
          <w:sz w:val="24"/>
        </w:rPr>
        <w:t>(c)</w:t>
      </w:r>
      <w:r w:rsidR="007A44A7" w:rsidRPr="007A44A7">
        <w:rPr>
          <w:bCs/>
          <w:sz w:val="24"/>
        </w:rPr>
        <w:t>(2</w:t>
      </w:r>
      <w:proofErr w:type="gramStart"/>
      <w:r w:rsidR="007A44A7" w:rsidRPr="007A44A7">
        <w:rPr>
          <w:bCs/>
          <w:sz w:val="24"/>
        </w:rPr>
        <w:t>)</w:t>
      </w:r>
      <w:r w:rsidR="007A44A7">
        <w:rPr>
          <w:bCs/>
          <w:sz w:val="24"/>
        </w:rPr>
        <w:t xml:space="preserve">  The</w:t>
      </w:r>
      <w:proofErr w:type="gramEnd"/>
      <w:r w:rsidR="007A44A7">
        <w:rPr>
          <w:bCs/>
          <w:sz w:val="24"/>
        </w:rPr>
        <w:t xml:space="preserve"> head of the contracting activity shall approve the delegation as stated in FAR 42.202(c)(2).  See </w:t>
      </w:r>
      <w:hyperlink r:id="rId10" w:history="1">
        <w:r w:rsidR="007A44A7" w:rsidRPr="006E1C32">
          <w:rPr>
            <w:rStyle w:val="Hyperlink"/>
            <w:bCs/>
            <w:sz w:val="24"/>
          </w:rPr>
          <w:t>Appendix GG</w:t>
        </w:r>
      </w:hyperlink>
      <w:r w:rsidR="007A44A7">
        <w:rPr>
          <w:bCs/>
          <w:sz w:val="24"/>
        </w:rPr>
        <w:t xml:space="preserve"> for further delegation.</w:t>
      </w:r>
    </w:p>
    <w:p w14:paraId="013A4083" w14:textId="309C4C68" w:rsidR="007A44A7" w:rsidRDefault="007A44A7" w:rsidP="00A8303E">
      <w:pPr>
        <w:pStyle w:val="Heading2"/>
      </w:pPr>
      <w:bookmarkStart w:id="9" w:name="_Toc100132087"/>
      <w:r>
        <w:t>Subpart 5142.3 – Contract Administration Office Functions</w:t>
      </w:r>
      <w:bookmarkEnd w:id="9"/>
    </w:p>
    <w:p w14:paraId="19A631A1" w14:textId="77777777" w:rsidR="00A8303E" w:rsidRDefault="007A44A7" w:rsidP="00A8303E">
      <w:pPr>
        <w:pStyle w:val="Heading3"/>
      </w:pPr>
      <w:bookmarkStart w:id="10" w:name="_Toc100132088"/>
      <w:proofErr w:type="gramStart"/>
      <w:r>
        <w:t>5142.302  Contract</w:t>
      </w:r>
      <w:proofErr w:type="gramEnd"/>
      <w:r>
        <w:t xml:space="preserve"> administration functions.</w:t>
      </w:r>
      <w:bookmarkEnd w:id="10"/>
    </w:p>
    <w:p w14:paraId="2979F2CB" w14:textId="0755139D" w:rsidR="007A44A7" w:rsidRDefault="00A8303E" w:rsidP="00A8303E">
      <w:pPr>
        <w:pStyle w:val="List1"/>
      </w:pPr>
      <w:r w:rsidRPr="007A44A7">
        <w:rPr>
          <w:bCs/>
          <w:sz w:val="24"/>
        </w:rPr>
        <w:t>(a)</w:t>
      </w:r>
      <w:r w:rsidR="007A44A7" w:rsidRPr="007A44A7">
        <w:rPr>
          <w:bCs/>
          <w:sz w:val="24"/>
        </w:rPr>
        <w:t>(S-</w:t>
      </w:r>
      <w:proofErr w:type="gramStart"/>
      <w:r w:rsidR="007A44A7" w:rsidRPr="007A44A7">
        <w:rPr>
          <w:bCs/>
          <w:sz w:val="24"/>
        </w:rPr>
        <w:t>75)(</w:t>
      </w:r>
      <w:proofErr w:type="gramEnd"/>
      <w:r w:rsidR="007A44A7" w:rsidRPr="007A44A7">
        <w:rPr>
          <w:bCs/>
          <w:sz w:val="24"/>
        </w:rPr>
        <w:t>c)(1)(</w:t>
      </w:r>
      <w:proofErr w:type="spellStart"/>
      <w:r w:rsidR="007A44A7" w:rsidRPr="007A44A7">
        <w:rPr>
          <w:bCs/>
          <w:sz w:val="24"/>
        </w:rPr>
        <w:t>i</w:t>
      </w:r>
      <w:proofErr w:type="spellEnd"/>
      <w:r w:rsidR="007A44A7" w:rsidRPr="007A44A7">
        <w:rPr>
          <w:bCs/>
          <w:sz w:val="24"/>
        </w:rPr>
        <w:t>)(C)  The head of</w:t>
      </w:r>
      <w:r w:rsidR="007A44A7">
        <w:rPr>
          <w:bCs/>
          <w:sz w:val="24"/>
        </w:rPr>
        <w:t xml:space="preserve"> the contracting activity shall </w:t>
      </w:r>
      <w:r w:rsidR="004F0DB3">
        <w:rPr>
          <w:bCs/>
          <w:sz w:val="24"/>
        </w:rPr>
        <w:t xml:space="preserve">direct a formal program of Government monitoring of contractor policies, procedures, and practices for controlling costs at contractor locations as stated in DFARS </w:t>
      </w:r>
      <w:r w:rsidR="00D0551A">
        <w:rPr>
          <w:bCs/>
          <w:sz w:val="24"/>
        </w:rPr>
        <w:t xml:space="preserve">PGI </w:t>
      </w:r>
      <w:r w:rsidR="004F0DB3">
        <w:rPr>
          <w:bCs/>
          <w:sz w:val="24"/>
        </w:rPr>
        <w:t>242.302(a)(S-75)(c)(1)(</w:t>
      </w:r>
      <w:proofErr w:type="spellStart"/>
      <w:r w:rsidR="004F0DB3">
        <w:rPr>
          <w:bCs/>
          <w:sz w:val="24"/>
        </w:rPr>
        <w:t>i</w:t>
      </w:r>
      <w:proofErr w:type="spellEnd"/>
      <w:r w:rsidR="004F0DB3">
        <w:rPr>
          <w:bCs/>
          <w:sz w:val="24"/>
        </w:rPr>
        <w:t>)(C)</w:t>
      </w:r>
      <w:r w:rsidR="007A44A7" w:rsidRPr="007A44A7">
        <w:rPr>
          <w:bCs/>
          <w:sz w:val="24"/>
        </w:rPr>
        <w:t xml:space="preserve">.  See </w:t>
      </w:r>
      <w:hyperlink r:id="rId11" w:history="1">
        <w:r w:rsidR="007A44A7" w:rsidRPr="006E1C32">
          <w:rPr>
            <w:rStyle w:val="Hyperlink"/>
            <w:bCs/>
            <w:sz w:val="24"/>
          </w:rPr>
          <w:t>Appendix GG</w:t>
        </w:r>
      </w:hyperlink>
      <w:r w:rsidR="007A44A7" w:rsidRPr="007A44A7">
        <w:rPr>
          <w:bCs/>
          <w:sz w:val="24"/>
        </w:rPr>
        <w:t xml:space="preserve"> for further delegation.     </w:t>
      </w:r>
    </w:p>
    <w:p w14:paraId="38C844B3" w14:textId="37F15B4B" w:rsidR="00DC4974" w:rsidRPr="00DC4974" w:rsidRDefault="00DC4974" w:rsidP="00A8303E">
      <w:pPr>
        <w:pStyle w:val="Heading2"/>
      </w:pPr>
      <w:bookmarkStart w:id="11" w:name="_Toc100132089"/>
      <w:r w:rsidRPr="00DC4974">
        <w:t>Subpart 5142.6</w:t>
      </w:r>
      <w:r>
        <w:t xml:space="preserve"> – Corporate Administrative Contracting Officer</w:t>
      </w:r>
      <w:bookmarkEnd w:id="11"/>
    </w:p>
    <w:p w14:paraId="3C2E865C" w14:textId="77777777" w:rsidR="00A8303E" w:rsidRPr="00DC4974" w:rsidRDefault="00DC4974" w:rsidP="00A8303E">
      <w:pPr>
        <w:pStyle w:val="Heading3"/>
      </w:pPr>
      <w:bookmarkStart w:id="12" w:name="_Toc100132090"/>
      <w:proofErr w:type="gramStart"/>
      <w:r w:rsidRPr="00DC4974">
        <w:t>5142.602</w:t>
      </w:r>
      <w:r>
        <w:t xml:space="preserve">  Assignment</w:t>
      </w:r>
      <w:proofErr w:type="gramEnd"/>
      <w:r>
        <w:t xml:space="preserve"> and location.</w:t>
      </w:r>
      <w:bookmarkEnd w:id="12"/>
    </w:p>
    <w:p w14:paraId="7CE5E42C" w14:textId="0C15E960" w:rsidR="00DC4974" w:rsidRDefault="00A8303E" w:rsidP="00A8303E">
      <w:pPr>
        <w:pStyle w:val="List1"/>
      </w:pPr>
      <w:r>
        <w:rPr>
          <w:bCs/>
          <w:sz w:val="24"/>
        </w:rPr>
        <w:t>(a)</w:t>
      </w:r>
      <w:r w:rsidR="00DC4974">
        <w:rPr>
          <w:bCs/>
          <w:sz w:val="24"/>
        </w:rPr>
        <w:t>(2) The Assistant Secretary of the Army (</w:t>
      </w:r>
      <w:r w:rsidR="00013162">
        <w:rPr>
          <w:bCs/>
          <w:sz w:val="24"/>
        </w:rPr>
        <w:t>Acquisition</w:t>
      </w:r>
      <w:r w:rsidR="00DC4974">
        <w:rPr>
          <w:bCs/>
          <w:sz w:val="24"/>
        </w:rPr>
        <w:t xml:space="preserve">, Logistics and Technology) approves the need </w:t>
      </w:r>
      <w:r w:rsidR="003637BE">
        <w:rPr>
          <w:bCs/>
          <w:sz w:val="24"/>
        </w:rPr>
        <w:t>for</w:t>
      </w:r>
      <w:r w:rsidR="00DC4974">
        <w:rPr>
          <w:bCs/>
          <w:sz w:val="24"/>
        </w:rPr>
        <w:t xml:space="preserve"> a CACO.  See </w:t>
      </w:r>
      <w:hyperlink r:id="rId12" w:history="1">
        <w:r w:rsidR="00DC4974" w:rsidRPr="006E1C32">
          <w:rPr>
            <w:rStyle w:val="Hyperlink"/>
            <w:bCs/>
            <w:sz w:val="24"/>
          </w:rPr>
          <w:t>Appendix GG</w:t>
        </w:r>
      </w:hyperlink>
      <w:r w:rsidR="00DC4974">
        <w:rPr>
          <w:bCs/>
          <w:sz w:val="24"/>
        </w:rPr>
        <w:t xml:space="preserve"> for further delegation.</w:t>
      </w:r>
    </w:p>
    <w:p w14:paraId="0BC560AD" w14:textId="67FC13BB" w:rsidR="004B0BEF" w:rsidRPr="004B0BEF" w:rsidRDefault="004B0BEF" w:rsidP="00A8303E">
      <w:pPr>
        <w:pStyle w:val="Heading2"/>
      </w:pPr>
      <w:bookmarkStart w:id="13" w:name="_Toc100132091"/>
      <w:r w:rsidRPr="004B0BEF">
        <w:t xml:space="preserve">Subpart 5142.7 – </w:t>
      </w:r>
      <w:r>
        <w:t>Indirect Cost Rates</w:t>
      </w:r>
      <w:bookmarkEnd w:id="13"/>
    </w:p>
    <w:p w14:paraId="2E1A7AC8" w14:textId="4C8DE9C4" w:rsidR="004B0BEF" w:rsidRPr="004B0BEF" w:rsidRDefault="004B0BEF" w:rsidP="00A8303E">
      <w:pPr>
        <w:pStyle w:val="Heading3"/>
      </w:pPr>
      <w:bookmarkStart w:id="14" w:name="_Toc100132092"/>
      <w:r w:rsidRPr="004B0BEF">
        <w:t xml:space="preserve">5142.703 </w:t>
      </w:r>
      <w:r>
        <w:t>General.</w:t>
      </w:r>
      <w:bookmarkEnd w:id="14"/>
    </w:p>
    <w:p w14:paraId="6F397584" w14:textId="77777777" w:rsidR="00A8303E" w:rsidRDefault="004B0BEF" w:rsidP="00A8303E">
      <w:pPr>
        <w:pStyle w:val="Heading4"/>
      </w:pPr>
      <w:bookmarkStart w:id="15" w:name="_Toc100132093"/>
      <w:r w:rsidRPr="004B0BEF">
        <w:t>5142.703-</w:t>
      </w:r>
      <w:proofErr w:type="gramStart"/>
      <w:r w:rsidRPr="004B0BEF">
        <w:t>2</w:t>
      </w:r>
      <w:r>
        <w:t xml:space="preserve">  Certification</w:t>
      </w:r>
      <w:proofErr w:type="gramEnd"/>
      <w:r>
        <w:t xml:space="preserve"> of indirect costs.</w:t>
      </w:r>
      <w:bookmarkEnd w:id="15"/>
    </w:p>
    <w:p w14:paraId="6FCC74EB" w14:textId="2E1FFFD8" w:rsidR="004B0BEF" w:rsidRPr="004B0BEF" w:rsidRDefault="00A8303E" w:rsidP="00A8303E">
      <w:pPr>
        <w:pStyle w:val="List1"/>
        <w:rPr>
          <w:b/>
        </w:rPr>
      </w:pPr>
      <w:r w:rsidRPr="003637BE">
        <w:rPr>
          <w:bCs/>
          <w:sz w:val="24"/>
        </w:rPr>
        <w:t>(b)</w:t>
      </w:r>
      <w:r w:rsidR="004B0BEF" w:rsidRPr="003637BE">
        <w:rPr>
          <w:bCs/>
          <w:sz w:val="24"/>
        </w:rPr>
        <w:t xml:space="preserve">(1) </w:t>
      </w:r>
      <w:r w:rsidR="004B0BEF">
        <w:rPr>
          <w:bCs/>
          <w:sz w:val="24"/>
        </w:rPr>
        <w:t>The Assistant Secretary of the Army (</w:t>
      </w:r>
      <w:r w:rsidR="00013162">
        <w:rPr>
          <w:bCs/>
          <w:sz w:val="24"/>
        </w:rPr>
        <w:t>Acquisition</w:t>
      </w:r>
      <w:r w:rsidR="004B0BEF">
        <w:rPr>
          <w:bCs/>
          <w:sz w:val="24"/>
        </w:rPr>
        <w:t xml:space="preserve">, Logistics and Technology) may waive the certification requirement at FAR 42.703-2.  See </w:t>
      </w:r>
      <w:hyperlink r:id="rId13" w:history="1">
        <w:r w:rsidR="004B0BEF" w:rsidRPr="006E1C32">
          <w:rPr>
            <w:rStyle w:val="Hyperlink"/>
            <w:bCs/>
            <w:sz w:val="24"/>
          </w:rPr>
          <w:t>Appendix GG</w:t>
        </w:r>
      </w:hyperlink>
      <w:r w:rsidR="004B0BEF">
        <w:rPr>
          <w:bCs/>
          <w:sz w:val="24"/>
        </w:rPr>
        <w:t xml:space="preserve"> for further delegation.</w:t>
      </w:r>
    </w:p>
    <w:p w14:paraId="79935642" w14:textId="77777777" w:rsidR="00F81BE2" w:rsidRDefault="0049479D" w:rsidP="00A8303E">
      <w:pPr>
        <w:pStyle w:val="Heading2"/>
      </w:pPr>
      <w:bookmarkStart w:id="16" w:name="_Toc100132094"/>
      <w:r w:rsidRPr="00442639">
        <w:t xml:space="preserve">Subpart 5142.15 </w:t>
      </w:r>
      <w:r w:rsidR="00B674F1">
        <w:t>–</w:t>
      </w:r>
      <w:r w:rsidRPr="00442639">
        <w:t xml:space="preserve"> Contractor Performance Information</w:t>
      </w:r>
      <w:bookmarkEnd w:id="16"/>
    </w:p>
    <w:p w14:paraId="00150F3A" w14:textId="77777777" w:rsidR="00A8303E" w:rsidRDefault="002352C0" w:rsidP="00A8303E">
      <w:pPr>
        <w:pStyle w:val="Heading3"/>
      </w:pPr>
      <w:bookmarkStart w:id="17" w:name="_Toc100132095"/>
      <w:proofErr w:type="gramStart"/>
      <w:r>
        <w:t>5142.1502  Policy</w:t>
      </w:r>
      <w:proofErr w:type="gramEnd"/>
      <w:r w:rsidR="006378CE">
        <w:t>.</w:t>
      </w:r>
      <w:bookmarkEnd w:id="17"/>
    </w:p>
    <w:p w14:paraId="79935644" w14:textId="6C47774B" w:rsidR="00BA1BE7" w:rsidRPr="002352C0" w:rsidRDefault="00A8303E" w:rsidP="00A8303E">
      <w:pPr>
        <w:pStyle w:val="List1"/>
      </w:pPr>
      <w:r>
        <w:rPr>
          <w:sz w:val="24"/>
        </w:rPr>
        <w:lastRenderedPageBreak/>
        <w:t>(d)</w:t>
      </w:r>
      <w:r w:rsidR="00BA1BE7" w:rsidRPr="00BA1BE7">
        <w:rPr>
          <w:sz w:val="24"/>
        </w:rPr>
        <w:t xml:space="preserve"> </w:t>
      </w:r>
      <w:r w:rsidR="00BA1BE7">
        <w:rPr>
          <w:sz w:val="24"/>
        </w:rPr>
        <w:t xml:space="preserve"> </w:t>
      </w:r>
      <w:r w:rsidR="00BA1BE7" w:rsidRPr="00BA1BE7">
        <w:rPr>
          <w:i/>
          <w:sz w:val="24"/>
        </w:rPr>
        <w:t>Orders under single-agency contracts.</w:t>
      </w:r>
      <w:r w:rsidR="00BA1BE7">
        <w:rPr>
          <w:sz w:val="24"/>
        </w:rPr>
        <w:t xml:space="preserve">  </w:t>
      </w:r>
      <w:r w:rsidR="00BA1BE7" w:rsidRPr="00442639">
        <w:rPr>
          <w:sz w:val="24"/>
        </w:rPr>
        <w:t xml:space="preserve">Where the scope of the </w:t>
      </w:r>
      <w:r w:rsidR="00BA1BE7">
        <w:rPr>
          <w:sz w:val="24"/>
        </w:rPr>
        <w:t xml:space="preserve">indefinite delivery </w:t>
      </w:r>
      <w:r w:rsidR="00BA1BE7" w:rsidRPr="00442639">
        <w:rPr>
          <w:sz w:val="24"/>
        </w:rPr>
        <w:t xml:space="preserve">contract is narrow or orders will be essentially similar, the contracting officer shall prepare reports </w:t>
      </w:r>
      <w:r w:rsidR="00BA1BE7">
        <w:rPr>
          <w:sz w:val="24"/>
        </w:rPr>
        <w:t>at the base contract level</w:t>
      </w:r>
      <w:r w:rsidR="00BA1BE7" w:rsidRPr="00742286">
        <w:rPr>
          <w:sz w:val="24"/>
        </w:rPr>
        <w:t>.</w:t>
      </w:r>
    </w:p>
    <w:p w14:paraId="2D040DC9" w14:textId="77777777" w:rsidR="00A8303E" w:rsidRDefault="00114216" w:rsidP="00A8303E">
      <w:pPr>
        <w:pStyle w:val="Heading3"/>
      </w:pPr>
      <w:bookmarkStart w:id="18" w:name="_Toc100132096"/>
      <w:proofErr w:type="gramStart"/>
      <w:r>
        <w:t>5142.1503  Procedures</w:t>
      </w:r>
      <w:proofErr w:type="gramEnd"/>
      <w:r w:rsidR="006378CE">
        <w:t>.</w:t>
      </w:r>
      <w:bookmarkEnd w:id="18"/>
    </w:p>
    <w:p w14:paraId="79935646" w14:textId="7CB8866F" w:rsidR="00B67704" w:rsidRDefault="00A8303E" w:rsidP="00A8303E">
      <w:pPr>
        <w:pStyle w:val="List1"/>
      </w:pPr>
      <w:r>
        <w:rPr>
          <w:bCs/>
          <w:sz w:val="24"/>
        </w:rPr>
        <w:t>(a)</w:t>
      </w:r>
      <w:r w:rsidR="00B67704">
        <w:rPr>
          <w:bCs/>
          <w:sz w:val="24"/>
        </w:rPr>
        <w:t>(1)(ii)(</w:t>
      </w:r>
      <w:r w:rsidR="00B67704">
        <w:rPr>
          <w:bCs/>
          <w:i/>
          <w:sz w:val="24"/>
        </w:rPr>
        <w:t>1</w:t>
      </w:r>
      <w:proofErr w:type="gramStart"/>
      <w:r w:rsidR="00B67704">
        <w:rPr>
          <w:bCs/>
          <w:sz w:val="24"/>
        </w:rPr>
        <w:t xml:space="preserve">)  </w:t>
      </w:r>
      <w:r w:rsidR="00B67704" w:rsidRPr="00360469">
        <w:rPr>
          <w:sz w:val="24"/>
        </w:rPr>
        <w:t>C</w:t>
      </w:r>
      <w:r w:rsidR="00695D27">
        <w:rPr>
          <w:sz w:val="24"/>
        </w:rPr>
        <w:t>ontracting</w:t>
      </w:r>
      <w:proofErr w:type="gramEnd"/>
      <w:r w:rsidR="00695D27">
        <w:rPr>
          <w:sz w:val="24"/>
        </w:rPr>
        <w:t xml:space="preserve"> officer’s representatives (C</w:t>
      </w:r>
      <w:r w:rsidR="00B67704" w:rsidRPr="00360469">
        <w:rPr>
          <w:sz w:val="24"/>
        </w:rPr>
        <w:t>ORs</w:t>
      </w:r>
      <w:r w:rsidR="00695D27">
        <w:rPr>
          <w:sz w:val="24"/>
        </w:rPr>
        <w:t>)</w:t>
      </w:r>
      <w:r w:rsidR="00B67704" w:rsidRPr="00360469">
        <w:rPr>
          <w:sz w:val="24"/>
        </w:rPr>
        <w:t xml:space="preserve"> will assist the contracting officer with entering objective performance information in </w:t>
      </w:r>
      <w:r w:rsidR="000B2222">
        <w:rPr>
          <w:sz w:val="24"/>
        </w:rPr>
        <w:t>the Contractor Performance Assessment Reports System (</w:t>
      </w:r>
      <w:r w:rsidR="00B67704" w:rsidRPr="00360469">
        <w:rPr>
          <w:sz w:val="24"/>
        </w:rPr>
        <w:t>CPARS</w:t>
      </w:r>
      <w:r w:rsidR="000B2222">
        <w:rPr>
          <w:sz w:val="24"/>
        </w:rPr>
        <w:t>)</w:t>
      </w:r>
      <w:r w:rsidR="00B67704" w:rsidRPr="00360469">
        <w:rPr>
          <w:sz w:val="24"/>
        </w:rPr>
        <w:t xml:space="preserve"> for each contract or order assigned.  The contracting officer may assign the COR the role of </w:t>
      </w:r>
      <w:r w:rsidR="00695D27">
        <w:rPr>
          <w:sz w:val="24"/>
        </w:rPr>
        <w:t>a</w:t>
      </w:r>
      <w:r w:rsidR="00B67704" w:rsidRPr="00360469">
        <w:rPr>
          <w:sz w:val="24"/>
        </w:rPr>
        <w:t xml:space="preserve">ssessing </w:t>
      </w:r>
      <w:r w:rsidR="00695D27">
        <w:rPr>
          <w:sz w:val="24"/>
        </w:rPr>
        <w:t>o</w:t>
      </w:r>
      <w:r w:rsidR="00B67704" w:rsidRPr="00360469">
        <w:rPr>
          <w:sz w:val="24"/>
        </w:rPr>
        <w:t xml:space="preserve">fficial </w:t>
      </w:r>
      <w:r w:rsidR="00695D27">
        <w:rPr>
          <w:sz w:val="24"/>
        </w:rPr>
        <w:t>r</w:t>
      </w:r>
      <w:r w:rsidR="00B67704" w:rsidRPr="00360469">
        <w:rPr>
          <w:sz w:val="24"/>
        </w:rPr>
        <w:t>epresentative in CPARS.</w:t>
      </w:r>
    </w:p>
    <w:p w14:paraId="79935647" w14:textId="1BDE0B46" w:rsidR="00B67704" w:rsidRDefault="00A8303E" w:rsidP="00A8303E">
      <w:pPr>
        <w:pStyle w:val="List2"/>
      </w:pPr>
      <w:r>
        <w:rPr>
          <w:sz w:val="24"/>
        </w:rPr>
        <w:t>(</w:t>
      </w:r>
      <w:r>
        <w:rPr>
          <w:i/>
          <w:sz w:val="24"/>
        </w:rPr>
        <w:t>2</w:t>
      </w:r>
      <w:r>
        <w:rPr>
          <w:sz w:val="24"/>
        </w:rPr>
        <w:t>)</w:t>
      </w:r>
      <w:r w:rsidR="00B67704" w:rsidRPr="00B67704">
        <w:rPr>
          <w:sz w:val="24"/>
        </w:rPr>
        <w:t xml:space="preserve"> </w:t>
      </w:r>
      <w:r w:rsidR="00B67704">
        <w:rPr>
          <w:sz w:val="24"/>
        </w:rPr>
        <w:t xml:space="preserve"> Include the contracting officer in the assessment process prior to forwarding a report to the contractor for review.</w:t>
      </w:r>
    </w:p>
    <w:p w14:paraId="7A9C3B85" w14:textId="52E4ACD8" w:rsidR="00A8303E" w:rsidRPr="00B67704" w:rsidRDefault="00A8303E" w:rsidP="00A8303E">
      <w:pPr>
        <w:pStyle w:val="List2"/>
      </w:pPr>
      <w:r>
        <w:rPr>
          <w:sz w:val="24"/>
        </w:rPr>
        <w:t>(2)</w:t>
      </w:r>
      <w:r w:rsidR="00695D27">
        <w:rPr>
          <w:sz w:val="24"/>
        </w:rPr>
        <w:t xml:space="preserve">  </w:t>
      </w:r>
      <w:r w:rsidR="00C56719">
        <w:rPr>
          <w:sz w:val="24"/>
        </w:rPr>
        <w:t>See 5142.150</w:t>
      </w:r>
      <w:r w:rsidR="00FB442B">
        <w:rPr>
          <w:sz w:val="24"/>
        </w:rPr>
        <w:t>3</w:t>
      </w:r>
      <w:r w:rsidR="00C56719">
        <w:rPr>
          <w:sz w:val="24"/>
        </w:rPr>
        <w:t xml:space="preserve">-90(a) for </w:t>
      </w:r>
      <w:r w:rsidR="00194840">
        <w:rPr>
          <w:sz w:val="24"/>
        </w:rPr>
        <w:t>a list of</w:t>
      </w:r>
      <w:r w:rsidR="00C56719">
        <w:rPr>
          <w:sz w:val="24"/>
        </w:rPr>
        <w:t xml:space="preserve"> CPARS assessing official</w:t>
      </w:r>
      <w:r w:rsidR="00194840">
        <w:rPr>
          <w:sz w:val="24"/>
        </w:rPr>
        <w:t>s</w:t>
      </w:r>
      <w:r w:rsidR="00C56719">
        <w:rPr>
          <w:sz w:val="24"/>
        </w:rPr>
        <w:t xml:space="preserve"> (AO</w:t>
      </w:r>
      <w:r w:rsidR="00194840">
        <w:rPr>
          <w:sz w:val="24"/>
        </w:rPr>
        <w:t>s</w:t>
      </w:r>
      <w:r w:rsidR="00C56719">
        <w:rPr>
          <w:sz w:val="24"/>
        </w:rPr>
        <w:t xml:space="preserve">) for contracts in </w:t>
      </w:r>
      <w:r w:rsidR="00194840">
        <w:rPr>
          <w:sz w:val="24"/>
        </w:rPr>
        <w:t xml:space="preserve">different </w:t>
      </w:r>
      <w:r w:rsidR="00C56719">
        <w:rPr>
          <w:sz w:val="24"/>
        </w:rPr>
        <w:t>business sectors.</w:t>
      </w:r>
    </w:p>
    <w:p w14:paraId="013D5C98" w14:textId="78DC2BAD" w:rsidR="00A8303E" w:rsidRDefault="00A8303E" w:rsidP="00A8303E">
      <w:pPr>
        <w:pStyle w:val="List1"/>
      </w:pPr>
      <w:r>
        <w:rPr>
          <w:bCs/>
          <w:sz w:val="24"/>
        </w:rPr>
        <w:t>(b)</w:t>
      </w:r>
      <w:r w:rsidR="001A645A">
        <w:rPr>
          <w:bCs/>
          <w:sz w:val="24"/>
        </w:rPr>
        <w:t>(2)(vi</w:t>
      </w:r>
      <w:proofErr w:type="gramStart"/>
      <w:r w:rsidR="001A645A">
        <w:rPr>
          <w:bCs/>
          <w:sz w:val="24"/>
        </w:rPr>
        <w:t>)  The</w:t>
      </w:r>
      <w:proofErr w:type="gramEnd"/>
      <w:r w:rsidR="001A645A">
        <w:rPr>
          <w:bCs/>
          <w:sz w:val="24"/>
        </w:rPr>
        <w:t xml:space="preserve"> AO shall consider the extent to which the contractor complied with Department of Defense policy for item unique identification; see </w:t>
      </w:r>
      <w:r w:rsidR="000B2222">
        <w:rPr>
          <w:bCs/>
          <w:sz w:val="24"/>
        </w:rPr>
        <w:t xml:space="preserve">DFARS </w:t>
      </w:r>
      <w:r w:rsidR="001A645A">
        <w:rPr>
          <w:bCs/>
          <w:sz w:val="24"/>
        </w:rPr>
        <w:t xml:space="preserve">211.274-2 Policy for item unique identification, and AFARS </w:t>
      </w:r>
      <w:r w:rsidR="000D354F">
        <w:rPr>
          <w:bCs/>
          <w:sz w:val="24"/>
        </w:rPr>
        <w:t>5111</w:t>
      </w:r>
      <w:r w:rsidR="001A645A">
        <w:rPr>
          <w:bCs/>
          <w:sz w:val="24"/>
        </w:rPr>
        <w:t>.274-2.</w:t>
      </w:r>
    </w:p>
    <w:p w14:paraId="4F998C9C" w14:textId="055EE0EE" w:rsidR="00A8303E" w:rsidRDefault="00A8303E" w:rsidP="00A8303E">
      <w:pPr>
        <w:pStyle w:val="List1"/>
      </w:pPr>
      <w:r>
        <w:rPr>
          <w:bCs/>
          <w:sz w:val="24"/>
        </w:rPr>
        <w:t>(b)</w:t>
      </w:r>
      <w:r w:rsidR="00F9365C">
        <w:rPr>
          <w:bCs/>
          <w:sz w:val="24"/>
        </w:rPr>
        <w:t>(4</w:t>
      </w:r>
      <w:proofErr w:type="gramStart"/>
      <w:r w:rsidR="00F9365C">
        <w:rPr>
          <w:bCs/>
          <w:sz w:val="24"/>
        </w:rPr>
        <w:t xml:space="preserve">)  </w:t>
      </w:r>
      <w:r w:rsidR="00C56719">
        <w:rPr>
          <w:bCs/>
          <w:sz w:val="24"/>
        </w:rPr>
        <w:t>The</w:t>
      </w:r>
      <w:proofErr w:type="gramEnd"/>
      <w:r w:rsidR="00C56719">
        <w:rPr>
          <w:bCs/>
          <w:sz w:val="24"/>
        </w:rPr>
        <w:t xml:space="preserve"> </w:t>
      </w:r>
      <w:r w:rsidR="00F9365C">
        <w:rPr>
          <w:bCs/>
          <w:sz w:val="24"/>
        </w:rPr>
        <w:t xml:space="preserve">AO </w:t>
      </w:r>
      <w:r w:rsidR="00A62C34">
        <w:rPr>
          <w:bCs/>
          <w:sz w:val="24"/>
        </w:rPr>
        <w:t>shall</w:t>
      </w:r>
      <w:r w:rsidR="00F9365C">
        <w:rPr>
          <w:bCs/>
          <w:sz w:val="24"/>
        </w:rPr>
        <w:t xml:space="preserve"> support t</w:t>
      </w:r>
      <w:r w:rsidR="00F9365C" w:rsidRPr="00442639">
        <w:rPr>
          <w:sz w:val="24"/>
        </w:rPr>
        <w:t>he rating assigned to an element</w:t>
      </w:r>
      <w:r w:rsidR="00F9365C">
        <w:rPr>
          <w:sz w:val="24"/>
        </w:rPr>
        <w:t xml:space="preserve"> or </w:t>
      </w:r>
      <w:r w:rsidR="00F9365C" w:rsidRPr="00442639">
        <w:rPr>
          <w:sz w:val="24"/>
        </w:rPr>
        <w:t xml:space="preserve">sub-element </w:t>
      </w:r>
      <w:r w:rsidR="00F9365C">
        <w:rPr>
          <w:sz w:val="24"/>
        </w:rPr>
        <w:t>with</w:t>
      </w:r>
      <w:r w:rsidR="00F9365C" w:rsidRPr="00442639">
        <w:rPr>
          <w:sz w:val="24"/>
        </w:rPr>
        <w:t xml:space="preserve"> narrative rationale. </w:t>
      </w:r>
      <w:r w:rsidR="00F9365C">
        <w:rPr>
          <w:sz w:val="24"/>
        </w:rPr>
        <w:t xml:space="preserve"> </w:t>
      </w:r>
      <w:r w:rsidR="00F9365C" w:rsidRPr="00442639">
        <w:rPr>
          <w:sz w:val="24"/>
        </w:rPr>
        <w:t xml:space="preserve">Narratives </w:t>
      </w:r>
      <w:r w:rsidR="00A62C34">
        <w:rPr>
          <w:sz w:val="24"/>
        </w:rPr>
        <w:t>shall</w:t>
      </w:r>
      <w:r w:rsidR="00F9365C" w:rsidRPr="00442639">
        <w:rPr>
          <w:sz w:val="24"/>
        </w:rPr>
        <w:t xml:space="preserve"> clearly convey </w:t>
      </w:r>
      <w:r w:rsidR="00F9365C">
        <w:rPr>
          <w:sz w:val="24"/>
        </w:rPr>
        <w:t xml:space="preserve">the rationale behind the rating </w:t>
      </w:r>
      <w:r w:rsidR="00F9365C" w:rsidRPr="00442639">
        <w:rPr>
          <w:sz w:val="24"/>
        </w:rPr>
        <w:t>to the contractor, as well as to a Government source selection official who is not familiar with the instant contract</w:t>
      </w:r>
      <w:r w:rsidR="00F9365C">
        <w:rPr>
          <w:sz w:val="24"/>
        </w:rPr>
        <w:t xml:space="preserve">.  </w:t>
      </w:r>
      <w:r w:rsidR="00F9365C" w:rsidRPr="00442639">
        <w:rPr>
          <w:sz w:val="24"/>
        </w:rPr>
        <w:t xml:space="preserve">This is especially important for any rating above or below satisfactory.  </w:t>
      </w:r>
      <w:r w:rsidR="00F9365C">
        <w:rPr>
          <w:sz w:val="24"/>
        </w:rPr>
        <w:t>The AO should support n</w:t>
      </w:r>
      <w:r w:rsidR="00F9365C" w:rsidRPr="00442639">
        <w:rPr>
          <w:sz w:val="24"/>
        </w:rPr>
        <w:t xml:space="preserve">arratives </w:t>
      </w:r>
      <w:r w:rsidR="00F9365C">
        <w:rPr>
          <w:sz w:val="24"/>
        </w:rPr>
        <w:t>with</w:t>
      </w:r>
      <w:r w:rsidR="00F9365C" w:rsidRPr="00442639">
        <w:rPr>
          <w:sz w:val="24"/>
        </w:rPr>
        <w:t xml:space="preserve"> quantifiable or verifiable documentation.  While larger or more complex efforts warrant greater detail, narrative</w:t>
      </w:r>
      <w:r w:rsidR="00F9365C">
        <w:rPr>
          <w:sz w:val="24"/>
        </w:rPr>
        <w:t>s</w:t>
      </w:r>
      <w:r w:rsidR="00F9365C" w:rsidRPr="00442639">
        <w:rPr>
          <w:sz w:val="24"/>
        </w:rPr>
        <w:t xml:space="preserve"> </w:t>
      </w:r>
      <w:r w:rsidR="00F9365C">
        <w:rPr>
          <w:sz w:val="24"/>
        </w:rPr>
        <w:t>should be</w:t>
      </w:r>
      <w:r w:rsidR="00F9365C" w:rsidRPr="00442639">
        <w:rPr>
          <w:sz w:val="24"/>
        </w:rPr>
        <w:t xml:space="preserve"> clear and concise.</w:t>
      </w:r>
    </w:p>
    <w:p w14:paraId="504E4119" w14:textId="6B8BF214" w:rsidR="00A8303E" w:rsidRDefault="00A8303E" w:rsidP="00A8303E">
      <w:pPr>
        <w:pStyle w:val="List1"/>
      </w:pPr>
      <w:r>
        <w:rPr>
          <w:bCs/>
          <w:sz w:val="24"/>
        </w:rPr>
        <w:t>(f)</w:t>
      </w:r>
      <w:r w:rsidR="00114216">
        <w:rPr>
          <w:bCs/>
          <w:sz w:val="24"/>
        </w:rPr>
        <w:t xml:space="preserve">  S</w:t>
      </w:r>
      <w:r w:rsidR="00114216" w:rsidRPr="00442639">
        <w:rPr>
          <w:sz w:val="24"/>
        </w:rPr>
        <w:t>ee Army Regulation</w:t>
      </w:r>
      <w:r w:rsidR="00114216" w:rsidRPr="003E7996">
        <w:rPr>
          <w:sz w:val="24"/>
        </w:rPr>
        <w:t xml:space="preserve"> 715-30</w:t>
      </w:r>
      <w:r w:rsidR="00114216">
        <w:rPr>
          <w:sz w:val="24"/>
        </w:rPr>
        <w:t>,</w:t>
      </w:r>
      <w:r w:rsidR="00114216" w:rsidRPr="00442639">
        <w:rPr>
          <w:sz w:val="24"/>
        </w:rPr>
        <w:t xml:space="preserve"> as revised, for maintenance of past performance information that cannot be maintained in an unclassified database.</w:t>
      </w:r>
    </w:p>
    <w:p w14:paraId="7993564C" w14:textId="39FB08BB" w:rsidR="00B67704" w:rsidRPr="00114216" w:rsidRDefault="00A8303E" w:rsidP="00A8303E">
      <w:pPr>
        <w:pStyle w:val="List1"/>
      </w:pPr>
      <w:r>
        <w:rPr>
          <w:sz w:val="24"/>
        </w:rPr>
        <w:t>(h)</w:t>
      </w:r>
      <w:r w:rsidR="00B67704">
        <w:rPr>
          <w:sz w:val="24"/>
        </w:rPr>
        <w:t>(2</w:t>
      </w:r>
      <w:proofErr w:type="gramStart"/>
      <w:r w:rsidR="00B67704">
        <w:rPr>
          <w:sz w:val="24"/>
        </w:rPr>
        <w:t>)  The</w:t>
      </w:r>
      <w:proofErr w:type="gramEnd"/>
      <w:r w:rsidR="00B67704">
        <w:rPr>
          <w:sz w:val="24"/>
        </w:rPr>
        <w:t xml:space="preserv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00B67704" w:rsidRPr="00F169CF">
        <w:rPr>
          <w:sz w:val="24"/>
        </w:rPr>
        <w:t xml:space="preserve"> </w:t>
      </w:r>
      <w:r w:rsidR="00B67704">
        <w:rPr>
          <w:sz w:val="24"/>
        </w:rPr>
        <w:t xml:space="preserve"> CPARS registration formats are located at 5153.303-9 Initial registration and </w:t>
      </w:r>
      <w:r w:rsidR="00B67704" w:rsidRPr="00745D68">
        <w:rPr>
          <w:sz w:val="24"/>
        </w:rPr>
        <w:t>5153.303-10 Access request.</w:t>
      </w:r>
    </w:p>
    <w:p w14:paraId="5ED583EB" w14:textId="77777777" w:rsidR="00A8303E" w:rsidRDefault="0049479D" w:rsidP="00A8303E">
      <w:pPr>
        <w:pStyle w:val="Heading4"/>
      </w:pPr>
      <w:bookmarkStart w:id="19" w:name="_Toc100132097"/>
      <w:r w:rsidRPr="00442639">
        <w:t>5142.150</w:t>
      </w:r>
      <w:r w:rsidR="00DE1EDA">
        <w:t>3</w:t>
      </w:r>
      <w:r w:rsidRPr="00442639">
        <w:t>-</w:t>
      </w:r>
      <w:proofErr w:type="gramStart"/>
      <w:r w:rsidRPr="00442639">
        <w:t xml:space="preserve">90 </w:t>
      </w:r>
      <w:r w:rsidR="00B674F1">
        <w:t xml:space="preserve"> </w:t>
      </w:r>
      <w:r w:rsidRPr="00442639">
        <w:t>Policy</w:t>
      </w:r>
      <w:proofErr w:type="gramEnd"/>
      <w:r w:rsidRPr="00442639">
        <w:t>.</w:t>
      </w:r>
      <w:bookmarkEnd w:id="19"/>
    </w:p>
    <w:p w14:paraId="7993564F" w14:textId="2B8FC727" w:rsidR="00DE1EDA" w:rsidRPr="00FE3EF2" w:rsidRDefault="00A8303E" w:rsidP="00A8303E">
      <w:pPr>
        <w:pStyle w:val="List1"/>
      </w:pPr>
      <w:r w:rsidRPr="00442639">
        <w:rPr>
          <w:bCs/>
          <w:sz w:val="24"/>
        </w:rPr>
        <w:t>(a)</w:t>
      </w:r>
      <w:r w:rsidR="00F81BE2" w:rsidRPr="00F81BE2">
        <w:rPr>
          <w:bCs/>
          <w:sz w:val="24"/>
        </w:rPr>
        <w:t xml:space="preserve">  </w:t>
      </w:r>
      <w:r w:rsidR="00741305">
        <w:rPr>
          <w:sz w:val="24"/>
        </w:rPr>
        <w:t xml:space="preserve">The </w:t>
      </w:r>
      <w:r w:rsidR="00675062">
        <w:rPr>
          <w:sz w:val="24"/>
        </w:rPr>
        <w:t>CPARS AOs</w:t>
      </w:r>
      <w:r w:rsidR="00741305">
        <w:rPr>
          <w:sz w:val="24"/>
        </w:rPr>
        <w:t xml:space="preserve"> are</w:t>
      </w:r>
      <w:r w:rsidR="00675062">
        <w:rPr>
          <w:sz w:val="24"/>
        </w:rPr>
        <w:t xml:space="preserve"> as follows</w:t>
      </w:r>
      <w:r w:rsidR="00741305">
        <w:rPr>
          <w:sz w:val="24"/>
        </w:rPr>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lastRenderedPageBreak/>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6E5333D2" w14:textId="77777777" w:rsidR="00A8303E" w:rsidRDefault="00A8303E" w:rsidP="00FE3EF2">
      <w:pPr>
        <w:pStyle w:val="NormalWeb"/>
        <w:spacing w:before="0" w:beforeAutospacing="0" w:after="0" w:afterAutospacing="0" w:line="240" w:lineRule="auto"/>
        <w:rPr>
          <w:rFonts w:ascii="Times New Roman" w:hAnsi="Times New Roman" w:cs="Times New Roman"/>
          <w:sz w:val="24"/>
        </w:rPr>
      </w:pPr>
    </w:p>
    <w:p w14:paraId="2973DB87" w14:textId="46D03136" w:rsidR="00A8303E" w:rsidRDefault="00A8303E" w:rsidP="00A8303E">
      <w:pPr>
        <w:pStyle w:val="List1"/>
      </w:pPr>
      <w:r w:rsidRPr="00442639">
        <w:rPr>
          <w:bCs/>
          <w:sz w:val="24"/>
        </w:rPr>
        <w:t>(</w:t>
      </w:r>
      <w:r>
        <w:rPr>
          <w:bCs/>
          <w:sz w:val="24"/>
        </w:rPr>
        <w:t>b</w:t>
      </w:r>
      <w:r w:rsidRPr="00442639">
        <w:rPr>
          <w:bCs/>
          <w:sz w:val="24"/>
        </w:rPr>
        <w:t>)</w:t>
      </w:r>
      <w:r w:rsidR="0049479D" w:rsidRPr="00442639">
        <w:rPr>
          <w:bCs/>
          <w:sz w:val="24"/>
        </w:rPr>
        <w:t xml:space="preserve"> </w:t>
      </w:r>
      <w:r w:rsidR="00F81BE2" w:rsidRPr="00F81BE2">
        <w:rPr>
          <w:bCs/>
          <w:sz w:val="24"/>
        </w:rPr>
        <w:t xml:space="preserve"> </w:t>
      </w:r>
      <w:r w:rsidR="00A1169F">
        <w:rPr>
          <w:bCs/>
          <w:sz w:val="24"/>
        </w:rPr>
        <w:t xml:space="preserve">The </w:t>
      </w:r>
      <w:r w:rsidR="0049479D" w:rsidRPr="00442639">
        <w:rPr>
          <w:sz w:val="24"/>
        </w:rPr>
        <w:t>A</w:t>
      </w:r>
      <w:r w:rsidR="00A1169F">
        <w:rPr>
          <w:sz w:val="24"/>
        </w:rPr>
        <w:t>O may prepare a</w:t>
      </w:r>
      <w:r w:rsidR="0049479D" w:rsidRPr="00442639">
        <w:rPr>
          <w:sz w:val="24"/>
        </w:rPr>
        <w:t xml:space="preserve">n out-of-cycle or </w:t>
      </w:r>
      <w:r w:rsidR="00377EDC">
        <w:rPr>
          <w:sz w:val="24"/>
        </w:rPr>
        <w:t>“</w:t>
      </w:r>
      <w:r w:rsidR="0049479D" w:rsidRPr="00442639">
        <w:rPr>
          <w:sz w:val="24"/>
        </w:rPr>
        <w:t>addendum</w:t>
      </w:r>
      <w:r w:rsidR="00377EDC">
        <w:rPr>
          <w:sz w:val="24"/>
        </w:rPr>
        <w:t>”</w:t>
      </w:r>
      <w:r w:rsidR="0049479D" w:rsidRPr="00442639">
        <w:rPr>
          <w:sz w:val="24"/>
        </w:rPr>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rPr>
          <w:sz w:val="24"/>
        </w:rPr>
        <w:t xml:space="preserve"> </w:t>
      </w:r>
      <w:r w:rsidR="0049479D" w:rsidRPr="00442639">
        <w:rPr>
          <w:sz w:val="24"/>
        </w:rPr>
        <w:t xml:space="preserve"> </w:t>
      </w:r>
      <w:r w:rsidR="00A1169F">
        <w:rPr>
          <w:sz w:val="24"/>
        </w:rPr>
        <w:t xml:space="preserve">The AO </w:t>
      </w:r>
      <w:r w:rsidR="00A62C34">
        <w:rPr>
          <w:sz w:val="24"/>
        </w:rPr>
        <w:t>shall</w:t>
      </w:r>
      <w:r w:rsidR="00A1169F">
        <w:rPr>
          <w:sz w:val="24"/>
        </w:rPr>
        <w:t xml:space="preserve"> prepare an addendum report in </w:t>
      </w:r>
      <w:r w:rsidR="0001551B" w:rsidRPr="0001551B">
        <w:rPr>
          <w:bCs/>
          <w:sz w:val="24"/>
        </w:rPr>
        <w:t>CPARS if any unusual or extraordinary action occurs during contract execution including the issuance of a show cause letter, stop work order or termination of the contract.</w:t>
      </w:r>
      <w:r w:rsidR="0001551B">
        <w:rPr>
          <w:bCs/>
          <w:sz w:val="24"/>
        </w:rPr>
        <w:t xml:space="preserve">  </w:t>
      </w:r>
      <w:r w:rsidR="0049479D" w:rsidRPr="00442639">
        <w:rPr>
          <w:sz w:val="24"/>
        </w:rPr>
        <w:t xml:space="preserve">Additionally, </w:t>
      </w:r>
      <w:r w:rsidR="00A1169F">
        <w:rPr>
          <w:sz w:val="24"/>
        </w:rPr>
        <w:t xml:space="preserve">the AO may prepare </w:t>
      </w:r>
      <w:r w:rsidR="0049479D" w:rsidRPr="00442639">
        <w:rPr>
          <w:sz w:val="24"/>
        </w:rPr>
        <w:t>addendum reports to record contractor’s performance relative to contract close-out and other administrative requirements (e.g.</w:t>
      </w:r>
      <w:r w:rsidR="006378CE">
        <w:rPr>
          <w:sz w:val="24"/>
        </w:rPr>
        <w:t>,</w:t>
      </w:r>
      <w:r w:rsidR="0049479D" w:rsidRPr="00442639">
        <w:rPr>
          <w:sz w:val="24"/>
        </w:rPr>
        <w:t xml:space="preserve"> final indirect cost proposals, technical data, etc.)</w:t>
      </w:r>
      <w:r w:rsidR="00F06D1A">
        <w:rPr>
          <w:sz w:val="24"/>
        </w:rPr>
        <w:t>.</w:t>
      </w:r>
    </w:p>
    <w:p w14:paraId="7993566A" w14:textId="7BF4452C" w:rsidR="00F81BE2" w:rsidRDefault="00A8303E" w:rsidP="00A8303E">
      <w:pPr>
        <w:pStyle w:val="List1"/>
      </w:pPr>
      <w:r>
        <w:rPr>
          <w:sz w:val="24"/>
        </w:rPr>
        <w:t>(c)</w:t>
      </w:r>
      <w:r w:rsidR="0001551B">
        <w:rPr>
          <w:sz w:val="24"/>
        </w:rPr>
        <w:t xml:space="preserve"> </w:t>
      </w:r>
      <w:r w:rsidR="001A2C38">
        <w:rPr>
          <w:sz w:val="24"/>
        </w:rPr>
        <w:t xml:space="preserve"> </w:t>
      </w:r>
      <w:r w:rsidR="0001551B">
        <w:rPr>
          <w:sz w:val="24"/>
        </w:rPr>
        <w:t>For job order contracts, the contracting officer shall ensure completion of an assessment report for each order of $</w:t>
      </w:r>
      <w:r w:rsidR="00CE2C4D">
        <w:rPr>
          <w:sz w:val="24"/>
        </w:rPr>
        <w:t>700</w:t>
      </w:r>
      <w:r w:rsidR="0001551B">
        <w:rPr>
          <w:sz w:val="24"/>
        </w:rPr>
        <w:t>,000 or more</w:t>
      </w:r>
      <w:r w:rsidR="003536B7">
        <w:rPr>
          <w:sz w:val="24"/>
        </w:rPr>
        <w:t>.</w:t>
      </w:r>
    </w:p>
    <w:p w14:paraId="7993566B" w14:textId="7798CBA0" w:rsidR="00F81BE2" w:rsidRPr="004B0BEF" w:rsidRDefault="004B0BEF" w:rsidP="00A8303E">
      <w:pPr>
        <w:pStyle w:val="Heading2"/>
      </w:pPr>
      <w:bookmarkStart w:id="20" w:name="_Toc100132098"/>
      <w:r w:rsidRPr="004B0BEF">
        <w:t>Subpart 5142.71 – Voluntary Refunds</w:t>
      </w:r>
      <w:bookmarkEnd w:id="20"/>
    </w:p>
    <w:p w14:paraId="0BBCDECA" w14:textId="77777777" w:rsidR="00A8303E" w:rsidRDefault="004B0BEF" w:rsidP="00A8303E">
      <w:pPr>
        <w:pStyle w:val="Heading3"/>
      </w:pPr>
      <w:bookmarkStart w:id="21" w:name="_Toc100132099"/>
      <w:r>
        <w:t>5142.7100 General</w:t>
      </w:r>
      <w:r w:rsidR="00D0551A">
        <w:t>.</w:t>
      </w:r>
      <w:bookmarkEnd w:id="21"/>
    </w:p>
    <w:p w14:paraId="1E639E4D" w14:textId="535CAAA8" w:rsidR="004B0BEF" w:rsidRPr="00F81BE2" w:rsidRDefault="00A8303E" w:rsidP="00A8303E">
      <w:pPr>
        <w:pStyle w:val="List2"/>
      </w:pPr>
      <w:r>
        <w:rPr>
          <w:sz w:val="24"/>
          <w:szCs w:val="24"/>
        </w:rPr>
        <w:t>(4)</w:t>
      </w:r>
      <w:r w:rsidR="004B0BEF">
        <w:rPr>
          <w:sz w:val="24"/>
          <w:szCs w:val="24"/>
        </w:rPr>
        <w:t xml:space="preserve">  Voluntary refunds must be approved by the head of the contracting activity</w:t>
      </w:r>
      <w:r w:rsidR="0022311F">
        <w:rPr>
          <w:sz w:val="24"/>
          <w:szCs w:val="24"/>
        </w:rPr>
        <w:t xml:space="preserve"> as described in DFARS PGI 242.7100(4)</w:t>
      </w:r>
      <w:r w:rsidR="004B0BEF">
        <w:rPr>
          <w:sz w:val="24"/>
          <w:szCs w:val="24"/>
        </w:rPr>
        <w:t xml:space="preserve">.  See </w:t>
      </w:r>
      <w:hyperlink r:id="rId14" w:history="1">
        <w:r w:rsidR="004B0BEF" w:rsidRPr="006E1C32">
          <w:rPr>
            <w:rStyle w:val="Hyperlink"/>
            <w:sz w:val="24"/>
            <w:szCs w:val="24"/>
          </w:rPr>
          <w:t>Appendix GG</w:t>
        </w:r>
      </w:hyperlink>
      <w:r w:rsidR="004B0BEF">
        <w:rPr>
          <w:sz w:val="24"/>
          <w:szCs w:val="24"/>
        </w:rPr>
        <w:t xml:space="preserve"> for further delegation.</w:t>
      </w:r>
    </w:p>
    <w:sectPr w:rsidR="004B0BEF" w:rsidRPr="00F81BE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82B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69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EEBF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BBCD2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0CD3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1287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7C42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1A1A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5E86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5408DA"/>
    <w:lvl w:ilvl="0">
      <w:start w:val="1"/>
      <w:numFmt w:val="bullet"/>
      <w:lvlText w:val=""/>
      <w:lvlJc w:val="left"/>
      <w:pPr>
        <w:tabs>
          <w:tab w:val="num" w:pos="360"/>
        </w:tabs>
        <w:ind w:left="360" w:hanging="360"/>
      </w:pPr>
      <w:rPr>
        <w:rFonts w:ascii="Symbol" w:hAnsi="Symbol" w:hint="default"/>
      </w:rPr>
    </w:lvl>
  </w:abstractNum>
  <w:num w:numId="1" w16cid:durableId="1046374585">
    <w:abstractNumId w:val="9"/>
  </w:num>
  <w:num w:numId="2" w16cid:durableId="492838639">
    <w:abstractNumId w:val="7"/>
  </w:num>
  <w:num w:numId="3" w16cid:durableId="1547260806">
    <w:abstractNumId w:val="6"/>
  </w:num>
  <w:num w:numId="4" w16cid:durableId="421949358">
    <w:abstractNumId w:val="5"/>
  </w:num>
  <w:num w:numId="5" w16cid:durableId="824469824">
    <w:abstractNumId w:val="4"/>
  </w:num>
  <w:num w:numId="6" w16cid:durableId="911700162">
    <w:abstractNumId w:val="8"/>
  </w:num>
  <w:num w:numId="7" w16cid:durableId="1597791475">
    <w:abstractNumId w:val="3"/>
  </w:num>
  <w:num w:numId="8" w16cid:durableId="716130265">
    <w:abstractNumId w:val="2"/>
  </w:num>
  <w:num w:numId="9" w16cid:durableId="1738239799">
    <w:abstractNumId w:val="1"/>
  </w:num>
  <w:num w:numId="10" w16cid:durableId="28265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94840"/>
    <w:rsid w:val="001974B9"/>
    <w:rsid w:val="001A2C38"/>
    <w:rsid w:val="001A63F3"/>
    <w:rsid w:val="001A645A"/>
    <w:rsid w:val="001E131B"/>
    <w:rsid w:val="001F5411"/>
    <w:rsid w:val="00205BC2"/>
    <w:rsid w:val="0022311F"/>
    <w:rsid w:val="002352C0"/>
    <w:rsid w:val="00241D38"/>
    <w:rsid w:val="00241D63"/>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6441"/>
    <w:rsid w:val="004678EB"/>
    <w:rsid w:val="0047249A"/>
    <w:rsid w:val="00492950"/>
    <w:rsid w:val="0049479D"/>
    <w:rsid w:val="004B0BEF"/>
    <w:rsid w:val="004B5A42"/>
    <w:rsid w:val="004D60F4"/>
    <w:rsid w:val="004E6281"/>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6E1C32"/>
    <w:rsid w:val="00707EFE"/>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64933"/>
    <w:rsid w:val="008A14A0"/>
    <w:rsid w:val="008B5D14"/>
    <w:rsid w:val="008D3FE2"/>
    <w:rsid w:val="008F52B7"/>
    <w:rsid w:val="00906C35"/>
    <w:rsid w:val="009444AA"/>
    <w:rsid w:val="009654D8"/>
    <w:rsid w:val="009928DF"/>
    <w:rsid w:val="009A66DA"/>
    <w:rsid w:val="009E74B4"/>
    <w:rsid w:val="009F3266"/>
    <w:rsid w:val="009F6165"/>
    <w:rsid w:val="009F741B"/>
    <w:rsid w:val="00A018DC"/>
    <w:rsid w:val="00A1169F"/>
    <w:rsid w:val="00A62C34"/>
    <w:rsid w:val="00A71EED"/>
    <w:rsid w:val="00A8303E"/>
    <w:rsid w:val="00AA6BFD"/>
    <w:rsid w:val="00AA77E5"/>
    <w:rsid w:val="00AC4EA4"/>
    <w:rsid w:val="00AD234B"/>
    <w:rsid w:val="00B04661"/>
    <w:rsid w:val="00B45CEB"/>
    <w:rsid w:val="00B674F1"/>
    <w:rsid w:val="00B67704"/>
    <w:rsid w:val="00B7205A"/>
    <w:rsid w:val="00B905AC"/>
    <w:rsid w:val="00B95326"/>
    <w:rsid w:val="00BA1BE7"/>
    <w:rsid w:val="00BC5DF2"/>
    <w:rsid w:val="00C345FD"/>
    <w:rsid w:val="00C35C70"/>
    <w:rsid w:val="00C551FF"/>
    <w:rsid w:val="00C56719"/>
    <w:rsid w:val="00C57FE1"/>
    <w:rsid w:val="00C86FAE"/>
    <w:rsid w:val="00C95797"/>
    <w:rsid w:val="00CC2FF3"/>
    <w:rsid w:val="00CC34CA"/>
    <w:rsid w:val="00CD50F9"/>
    <w:rsid w:val="00CE2C4D"/>
    <w:rsid w:val="00CF3718"/>
    <w:rsid w:val="00D0551A"/>
    <w:rsid w:val="00D1137F"/>
    <w:rsid w:val="00D32C86"/>
    <w:rsid w:val="00D42DBC"/>
    <w:rsid w:val="00D75F0F"/>
    <w:rsid w:val="00D97370"/>
    <w:rsid w:val="00DC3860"/>
    <w:rsid w:val="00DC40BC"/>
    <w:rsid w:val="00DC4974"/>
    <w:rsid w:val="00DD506F"/>
    <w:rsid w:val="00DD7732"/>
    <w:rsid w:val="00DE1EDA"/>
    <w:rsid w:val="00DE5895"/>
    <w:rsid w:val="00E5033F"/>
    <w:rsid w:val="00E61113"/>
    <w:rsid w:val="00E640B9"/>
    <w:rsid w:val="00E95E81"/>
    <w:rsid w:val="00EC65A1"/>
    <w:rsid w:val="00ED25C4"/>
    <w:rsid w:val="00ED36B7"/>
    <w:rsid w:val="00F06D1A"/>
    <w:rsid w:val="00F06ED6"/>
    <w:rsid w:val="00F169CF"/>
    <w:rsid w:val="00F72B26"/>
    <w:rsid w:val="00F7504D"/>
    <w:rsid w:val="00F81BE2"/>
    <w:rsid w:val="00F85463"/>
    <w:rsid w:val="00F91CAF"/>
    <w:rsid w:val="00F9365C"/>
    <w:rsid w:val="00F957C5"/>
    <w:rsid w:val="00FB442B"/>
    <w:rsid w:val="00FB4905"/>
    <w:rsid w:val="00FC45A8"/>
    <w:rsid w:val="00FE3EF2"/>
    <w:rsid w:val="00FE4E56"/>
    <w:rsid w:val="1821516E"/>
    <w:rsid w:val="18946CFF"/>
    <w:rsid w:val="22C582E2"/>
    <w:rsid w:val="233BAB5D"/>
    <w:rsid w:val="3C4A0C3F"/>
    <w:rsid w:val="49441DA2"/>
    <w:rsid w:val="4A4CB36B"/>
    <w:rsid w:val="4E8EAECC"/>
    <w:rsid w:val="50BB0B94"/>
    <w:rsid w:val="5E96300B"/>
    <w:rsid w:val="68E31950"/>
    <w:rsid w:val="6CA6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03E"/>
  </w:style>
  <w:style w:type="paragraph" w:styleId="Heading1">
    <w:name w:val="heading 1"/>
    <w:next w:val="Normal"/>
    <w:link w:val="Heading1Char"/>
    <w:uiPriority w:val="9"/>
    <w:qFormat/>
    <w:rsid w:val="00A8303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A8303E"/>
    <w:pPr>
      <w:keepNext/>
      <w:keepLines/>
      <w:spacing w:after="240"/>
      <w:jc w:val="center"/>
      <w:outlineLvl w:val="1"/>
    </w:pPr>
    <w:rPr>
      <w:rFonts w:ascii="Times New Roman" w:hAnsi="Times New Roman" w:cs="Times New Roman"/>
      <w:b/>
      <w:sz w:val="32"/>
    </w:rPr>
  </w:style>
  <w:style w:type="paragraph" w:styleId="Heading3">
    <w:name w:val="heading 3"/>
    <w:basedOn w:val="ind12"/>
    <w:next w:val="Normal"/>
    <w:link w:val="Heading3Char"/>
    <w:uiPriority w:val="9"/>
    <w:unhideWhenUsed/>
    <w:qFormat/>
    <w:rsid w:val="00A8303E"/>
    <w:pPr>
      <w:tabs>
        <w:tab w:val="clear" w:pos="2304"/>
        <w:tab w:val="clear" w:pos="2880"/>
        <w:tab w:val="clear" w:pos="3456"/>
      </w:tabs>
      <w:spacing w:after="240"/>
      <w:ind w:left="0"/>
      <w:outlineLvl w:val="2"/>
    </w:pPr>
    <w:rPr>
      <w:rFonts w:ascii="Times New Roman" w:hAnsi="Times New Roman" w:cs="Times New Roman"/>
      <w:b/>
      <w:bCs/>
      <w:sz w:val="24"/>
      <w:szCs w:val="24"/>
    </w:rPr>
  </w:style>
  <w:style w:type="paragraph" w:styleId="Heading4">
    <w:name w:val="heading 4"/>
    <w:basedOn w:val="ind12"/>
    <w:next w:val="Normal"/>
    <w:link w:val="Heading4Char"/>
    <w:uiPriority w:val="9"/>
    <w:unhideWhenUsed/>
    <w:qFormat/>
    <w:rsid w:val="00A8303E"/>
    <w:pPr>
      <w:tabs>
        <w:tab w:val="clear" w:pos="2304"/>
        <w:tab w:val="clear" w:pos="2880"/>
        <w:tab w:val="clear" w:pos="3456"/>
      </w:tabs>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8303E"/>
    <w:rPr>
      <w:rFonts w:ascii="Times New Roman" w:hAnsi="Times New Roman" w:cs="Times New Roman"/>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A8303E"/>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A8303E"/>
    <w:rPr>
      <w:rFonts w:ascii="Times New Roman" w:hAnsi="Times New Roman" w:cs="Times New Roman"/>
      <w:b/>
      <w:bCs/>
      <w:sz w:val="24"/>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character" w:customStyle="1" w:styleId="Heading1Char">
    <w:name w:val="Heading 1 Char"/>
    <w:basedOn w:val="DefaultParagraphFont"/>
    <w:link w:val="Heading1"/>
    <w:uiPriority w:val="9"/>
    <w:rsid w:val="00A8303E"/>
    <w:rPr>
      <w:rFonts w:ascii="Times New Roman" w:eastAsiaTheme="majorEastAsia" w:hAnsi="Times New Roman" w:cs="Times New Roman"/>
      <w:b/>
      <w:sz w:val="32"/>
      <w:szCs w:val="32"/>
    </w:rPr>
  </w:style>
  <w:style w:type="paragraph" w:styleId="List2">
    <w:name w:val="List 2"/>
    <w:basedOn w:val="Normal"/>
    <w:uiPriority w:val="99"/>
    <w:semiHidden/>
    <w:unhideWhenUsed/>
    <w:rsid w:val="00A8303E"/>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A8303E"/>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A8303E"/>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A8303E"/>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A8303E"/>
    <w:pPr>
      <w:spacing w:after="160" w:line="259" w:lineRule="auto"/>
    </w:pPr>
    <w:rPr>
      <w:rFonts w:ascii="Times New Roman" w:hAnsi="Times New Roman" w:cs="Times New Roman"/>
      <w:szCs w:val="24"/>
    </w:rPr>
  </w:style>
  <w:style w:type="character" w:customStyle="1" w:styleId="List1Char">
    <w:name w:val="List 1 Char"/>
    <w:basedOn w:val="Heading4Char"/>
    <w:link w:val="List1"/>
    <w:rsid w:val="00A8303E"/>
    <w:rPr>
      <w:rFonts w:ascii="Times New Roman" w:hAnsi="Times New Roman" w:cs="Times New Roman"/>
      <w:b w:val="0"/>
      <w:bCs w:val="0"/>
      <w:sz w:val="24"/>
      <w:szCs w:val="24"/>
    </w:rPr>
  </w:style>
  <w:style w:type="paragraph" w:customStyle="1" w:styleId="List6">
    <w:name w:val="List 6"/>
    <w:link w:val="List6Char"/>
    <w:rsid w:val="00A8303E"/>
    <w:pPr>
      <w:spacing w:line="259" w:lineRule="auto"/>
      <w:ind w:firstLine="2160"/>
    </w:pPr>
    <w:rPr>
      <w:rFonts w:ascii="Times New Roman" w:hAnsi="Times New Roman" w:cs="Times New Roman"/>
      <w:bCs/>
      <w:sz w:val="24"/>
      <w:szCs w:val="24"/>
    </w:rPr>
  </w:style>
  <w:style w:type="character" w:customStyle="1" w:styleId="List6Char">
    <w:name w:val="List 6 Char"/>
    <w:basedOn w:val="Heading4Char"/>
    <w:link w:val="List6"/>
    <w:rsid w:val="00A8303E"/>
    <w:rPr>
      <w:rFonts w:ascii="Times New Roman" w:hAnsi="Times New Roman" w:cs="Times New Roman"/>
      <w:b w:val="0"/>
      <w:bCs/>
      <w:sz w:val="24"/>
      <w:szCs w:val="24"/>
    </w:rPr>
  </w:style>
  <w:style w:type="paragraph" w:customStyle="1" w:styleId="List7">
    <w:name w:val="List 7"/>
    <w:link w:val="List7Char"/>
    <w:rsid w:val="00A8303E"/>
    <w:pPr>
      <w:spacing w:after="160" w:line="259" w:lineRule="auto"/>
      <w:ind w:firstLine="3240"/>
    </w:pPr>
    <w:rPr>
      <w:rFonts w:ascii="Times New Roman" w:hAnsi="Times New Roman" w:cs="Times New Roman"/>
      <w:bCs/>
      <w:sz w:val="24"/>
      <w:szCs w:val="24"/>
    </w:rPr>
  </w:style>
  <w:style w:type="character" w:customStyle="1" w:styleId="List7Char">
    <w:name w:val="List 7 Char"/>
    <w:basedOn w:val="Heading4Char"/>
    <w:link w:val="List7"/>
    <w:rsid w:val="00A8303E"/>
    <w:rPr>
      <w:rFonts w:ascii="Times New Roman" w:hAnsi="Times New Roman" w:cs="Times New Roman"/>
      <w:b w:val="0"/>
      <w:bCs/>
      <w:sz w:val="24"/>
      <w:szCs w:val="24"/>
    </w:rPr>
  </w:style>
  <w:style w:type="paragraph" w:customStyle="1" w:styleId="List8">
    <w:name w:val="List 8"/>
    <w:link w:val="List8Char"/>
    <w:rsid w:val="00A8303E"/>
    <w:pPr>
      <w:spacing w:after="160" w:line="259" w:lineRule="auto"/>
      <w:ind w:firstLine="3600"/>
    </w:pPr>
    <w:rPr>
      <w:rFonts w:ascii="Times New Roman" w:hAnsi="Times New Roman" w:cs="Times New Roman"/>
      <w:bCs/>
      <w:sz w:val="24"/>
      <w:szCs w:val="24"/>
    </w:rPr>
  </w:style>
  <w:style w:type="character" w:customStyle="1" w:styleId="List8Char">
    <w:name w:val="List 8 Char"/>
    <w:basedOn w:val="Heading4Char"/>
    <w:link w:val="List8"/>
    <w:rsid w:val="00A8303E"/>
    <w:rPr>
      <w:rFonts w:ascii="Times New Roman" w:hAnsi="Times New Roman" w:cs="Times New Roman"/>
      <w:b w:val="0"/>
      <w:bCs/>
      <w:sz w:val="24"/>
      <w:szCs w:val="24"/>
    </w:rPr>
  </w:style>
  <w:style w:type="paragraph" w:customStyle="1" w:styleId="List1change">
    <w:name w:val="List 1_change"/>
    <w:basedOn w:val="List3"/>
    <w:link w:val="List1changeChar"/>
    <w:rsid w:val="00A8303E"/>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A8303E"/>
    <w:rPr>
      <w:rFonts w:ascii="Times New Roman" w:hAnsi="Times New Roman" w:cs="Times New Roman"/>
    </w:rPr>
  </w:style>
  <w:style w:type="character" w:customStyle="1" w:styleId="List1changeChar">
    <w:name w:val="List 1_change Char"/>
    <w:basedOn w:val="List3Char"/>
    <w:link w:val="List1change"/>
    <w:rsid w:val="00A8303E"/>
    <w:rPr>
      <w:rFonts w:ascii="Times New Roman" w:hAnsi="Times New Roman" w:cs="Times New Roman"/>
      <w:color w:val="000000"/>
      <w:szCs w:val="24"/>
    </w:rPr>
  </w:style>
  <w:style w:type="paragraph" w:customStyle="1" w:styleId="List2change">
    <w:name w:val="List 2_change"/>
    <w:basedOn w:val="List3"/>
    <w:link w:val="List2changeChar"/>
    <w:rsid w:val="00A8303E"/>
    <w:pPr>
      <w:spacing w:after="0" w:line="240" w:lineRule="auto"/>
      <w:ind w:left="720" w:hanging="360"/>
    </w:pPr>
    <w:rPr>
      <w:color w:val="000000"/>
      <w:szCs w:val="24"/>
    </w:rPr>
  </w:style>
  <w:style w:type="character" w:customStyle="1" w:styleId="List2changeChar">
    <w:name w:val="List 2_change Char"/>
    <w:basedOn w:val="List3Char"/>
    <w:link w:val="List2change"/>
    <w:rsid w:val="00A8303E"/>
    <w:rPr>
      <w:rFonts w:ascii="Times New Roman" w:hAnsi="Times New Roman" w:cs="Times New Roman"/>
      <w:color w:val="000000"/>
      <w:szCs w:val="24"/>
    </w:rPr>
  </w:style>
  <w:style w:type="paragraph" w:customStyle="1" w:styleId="List3change">
    <w:name w:val="List 3_change"/>
    <w:basedOn w:val="List3"/>
    <w:link w:val="List3changeChar"/>
    <w:rsid w:val="00A8303E"/>
    <w:pPr>
      <w:spacing w:after="0" w:line="240" w:lineRule="auto"/>
      <w:ind w:left="1080" w:hanging="360"/>
      <w:contextualSpacing/>
    </w:pPr>
    <w:rPr>
      <w:szCs w:val="24"/>
    </w:rPr>
  </w:style>
  <w:style w:type="character" w:customStyle="1" w:styleId="List3changeChar">
    <w:name w:val="List 3_change Char"/>
    <w:basedOn w:val="List3Char"/>
    <w:link w:val="List3change"/>
    <w:rsid w:val="00A8303E"/>
    <w:rPr>
      <w:rFonts w:ascii="Times New Roman" w:hAnsi="Times New Roman" w:cs="Times New Roman"/>
      <w:szCs w:val="24"/>
    </w:rPr>
  </w:style>
  <w:style w:type="paragraph" w:customStyle="1" w:styleId="List4change">
    <w:name w:val="List 4_change"/>
    <w:basedOn w:val="List3"/>
    <w:link w:val="List4changeChar"/>
    <w:rsid w:val="00A8303E"/>
    <w:pPr>
      <w:spacing w:after="0" w:line="240" w:lineRule="auto"/>
      <w:ind w:left="1440" w:hanging="360"/>
      <w:contextualSpacing/>
    </w:pPr>
    <w:rPr>
      <w:szCs w:val="24"/>
    </w:rPr>
  </w:style>
  <w:style w:type="character" w:customStyle="1" w:styleId="List4changeChar">
    <w:name w:val="List 4_change Char"/>
    <w:basedOn w:val="List3Char"/>
    <w:link w:val="List4change"/>
    <w:rsid w:val="00A8303E"/>
    <w:rPr>
      <w:rFonts w:ascii="Times New Roman" w:hAnsi="Times New Roman" w:cs="Times New Roman"/>
      <w:szCs w:val="24"/>
    </w:rPr>
  </w:style>
  <w:style w:type="paragraph" w:styleId="TOC1">
    <w:name w:val="toc 1"/>
    <w:basedOn w:val="Normal"/>
    <w:next w:val="Normal"/>
    <w:autoRedefine/>
    <w:uiPriority w:val="39"/>
    <w:unhideWhenUsed/>
    <w:rsid w:val="00A8303E"/>
    <w:pPr>
      <w:spacing w:after="100"/>
    </w:pPr>
  </w:style>
  <w:style w:type="paragraph" w:styleId="TOC2">
    <w:name w:val="toc 2"/>
    <w:basedOn w:val="Normal"/>
    <w:next w:val="Normal"/>
    <w:autoRedefine/>
    <w:uiPriority w:val="39"/>
    <w:unhideWhenUsed/>
    <w:rsid w:val="00A830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PGI/PGI_5142.aspx" TargetMode="External"/><Relationship Id="rId14" Type="http://schemas.openxmlformats.org/officeDocument/2006/relationships/hyperlink" Target="https://spcs3.kc.army.mil/asaalt/procurement/AFARS/AFARS_AppGG.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SA-Acquisition-Tools\TOOLS\AFA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0A7A1-1995-4897-8B16-576C04236C4F}">
  <ds:schemaRefs>
    <ds:schemaRef ds:uri="http://schemas.openxmlformats.org/officeDocument/2006/bibliography"/>
  </ds:schemaRefs>
</ds:datastoreItem>
</file>

<file path=customXml/itemProps2.xml><?xml version="1.0" encoding="utf-8"?>
<ds:datastoreItem xmlns:ds="http://schemas.openxmlformats.org/officeDocument/2006/customXml" ds:itemID="{2D760797-5CF7-4B0A-B892-C44B803C2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4.xml><?xml version="1.0" encoding="utf-8"?>
<ds:datastoreItem xmlns:ds="http://schemas.openxmlformats.org/officeDocument/2006/customXml" ds:itemID="{20D393E9-F377-4B3F-A734-FFACD70B07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AFARS.dotm</Template>
  <TotalTime>2</TotalTime>
  <Pages>7</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AFARS_5142_Revision_28_04</vt:lpstr>
    </vt:vector>
  </TitlesOfParts>
  <Company>U.S. Army</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AFARS_5142_Revision_28_04</dc:title>
  <dc:creator>Administrator</dc:creator>
  <cp:lastModifiedBy>Greg Pangborn</cp:lastModifiedBy>
  <cp:revision>4</cp:revision>
  <dcterms:created xsi:type="dcterms:W3CDTF">2022-03-23T19:23:00Z</dcterms:created>
  <dcterms:modified xsi:type="dcterms:W3CDTF">2022-04-06T14:08:00Z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1ea4ca76-170e-4101-b3ca-baac7774377a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