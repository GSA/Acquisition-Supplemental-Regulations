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4F5F" w14:textId="3E4B03D4" w:rsidR="00235A70" w:rsidRPr="00880260" w:rsidRDefault="009E3FC3" w:rsidP="009E3FC3">
      <w:pPr>
        <w:pStyle w:val="Heading1"/>
      </w:pPr>
      <w:bookmarkStart w:id="0" w:name="_Toc100131720"/>
      <w:r w:rsidRPr="009E3FC3">
        <w:t>AFARS – PART 5132</w:t>
      </w:r>
      <w:r w:rsidRPr="009E3FC3">
        <w:br/>
      </w:r>
      <w:r w:rsidR="00181351" w:rsidRPr="00880260">
        <w:t>Contract Financing</w:t>
      </w:r>
      <w:bookmarkEnd w:id="0"/>
    </w:p>
    <w:p w14:paraId="11BB4F60" w14:textId="3E0C8D6D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A7123">
        <w:rPr>
          <w:rFonts w:ascii="Times New Roman" w:hAnsi="Times New Roman" w:cs="Times New Roman"/>
          <w:i/>
          <w:sz w:val="24"/>
          <w:szCs w:val="24"/>
        </w:rPr>
        <w:t>23 March</w:t>
      </w:r>
      <w:r w:rsidR="00056218">
        <w:rPr>
          <w:rFonts w:ascii="Times New Roman" w:hAnsi="Times New Roman" w:cs="Times New Roman"/>
          <w:i/>
          <w:sz w:val="24"/>
          <w:szCs w:val="24"/>
        </w:rPr>
        <w:t xml:space="preserve"> 2022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700EBE08" w14:textId="5D31AABC" w:rsidR="009E3FC3" w:rsidRDefault="009E3FC3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100131720" w:history="1">
        <w:r w:rsidRPr="00D72F4A">
          <w:rPr>
            <w:rStyle w:val="Hyperlink"/>
            <w:noProof/>
          </w:rPr>
          <w:t>AFARS – PART 5132 Contract Financing</w:t>
        </w:r>
      </w:hyperlink>
    </w:p>
    <w:p w14:paraId="009D3272" w14:textId="3EE47B4A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21" w:history="1">
        <w:r w:rsidRPr="00D72F4A">
          <w:rPr>
            <w:rStyle w:val="Hyperlink"/>
            <w:noProof/>
          </w:rPr>
          <w:t>5132.006  Reduction or suspension of contract payments upon finding of fraud.</w:t>
        </w:r>
      </w:hyperlink>
    </w:p>
    <w:p w14:paraId="29A4FB6F" w14:textId="54A2F9E8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22" w:history="1">
        <w:r w:rsidRPr="00D72F4A">
          <w:rPr>
            <w:rStyle w:val="Hyperlink"/>
            <w:noProof/>
          </w:rPr>
          <w:t>5132.006-1  General.</w:t>
        </w:r>
      </w:hyperlink>
    </w:p>
    <w:p w14:paraId="394E97C2" w14:textId="197CBF5C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23" w:history="1">
        <w:r w:rsidRPr="00D72F4A">
          <w:rPr>
            <w:rStyle w:val="Hyperlink"/>
            <w:noProof/>
          </w:rPr>
          <w:t>5132.006-2  Definition.</w:t>
        </w:r>
      </w:hyperlink>
    </w:p>
    <w:p w14:paraId="1720C8EE" w14:textId="002560FB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24" w:history="1">
        <w:r w:rsidRPr="00D72F4A">
          <w:rPr>
            <w:rStyle w:val="Hyperlink"/>
            <w:noProof/>
          </w:rPr>
          <w:t>5132.006-3  Responsibilities.</w:t>
        </w:r>
      </w:hyperlink>
    </w:p>
    <w:p w14:paraId="5FC90D5A" w14:textId="47778CBC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25" w:history="1">
        <w:r w:rsidRPr="00D72F4A">
          <w:rPr>
            <w:rStyle w:val="Hyperlink"/>
            <w:noProof/>
          </w:rPr>
          <w:t>5132.007  Contract financing payments.</w:t>
        </w:r>
      </w:hyperlink>
    </w:p>
    <w:p w14:paraId="3F122D0E" w14:textId="6335C8F6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26" w:history="1">
        <w:r w:rsidRPr="00D72F4A">
          <w:rPr>
            <w:rStyle w:val="Hyperlink"/>
            <w:noProof/>
          </w:rPr>
          <w:t>Subpart 5132.1 – Non-Commercial Item Purchase Financing</w:t>
        </w:r>
      </w:hyperlink>
    </w:p>
    <w:p w14:paraId="3757597D" w14:textId="33D37084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27" w:history="1">
        <w:r w:rsidRPr="00D72F4A">
          <w:rPr>
            <w:rStyle w:val="Hyperlink"/>
            <w:noProof/>
          </w:rPr>
          <w:t>5132.111  Contract clauses for non-commercial purchases.</w:t>
        </w:r>
      </w:hyperlink>
    </w:p>
    <w:p w14:paraId="2D10DD5D" w14:textId="2673E361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28" w:history="1">
        <w:r w:rsidRPr="00D72F4A">
          <w:rPr>
            <w:rStyle w:val="Hyperlink"/>
            <w:noProof/>
          </w:rPr>
          <w:t>5132.114  Unusual contract financing.</w:t>
        </w:r>
      </w:hyperlink>
    </w:p>
    <w:p w14:paraId="7B09012A" w14:textId="1FADF56F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29" w:history="1">
        <w:r w:rsidRPr="00D72F4A">
          <w:rPr>
            <w:rStyle w:val="Hyperlink"/>
            <w:noProof/>
          </w:rPr>
          <w:t>Subpart 5132.2 – Commercial Item Purchase Financing</w:t>
        </w:r>
      </w:hyperlink>
    </w:p>
    <w:p w14:paraId="237E93EF" w14:textId="69EA50FE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30" w:history="1">
        <w:r w:rsidRPr="00D72F4A">
          <w:rPr>
            <w:rStyle w:val="Hyperlink"/>
            <w:noProof/>
          </w:rPr>
          <w:t>5132.201  Statutory authority.</w:t>
        </w:r>
      </w:hyperlink>
    </w:p>
    <w:p w14:paraId="49FDEC0D" w14:textId="65B609C5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31" w:history="1">
        <w:r w:rsidRPr="00D72F4A">
          <w:rPr>
            <w:rStyle w:val="Hyperlink"/>
            <w:noProof/>
          </w:rPr>
          <w:t>5132.202  General.</w:t>
        </w:r>
      </w:hyperlink>
    </w:p>
    <w:p w14:paraId="2D55795A" w14:textId="3BB6F53F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32" w:history="1">
        <w:r w:rsidRPr="00D72F4A">
          <w:rPr>
            <w:rStyle w:val="Hyperlink"/>
            <w:noProof/>
          </w:rPr>
          <w:t>5132.202-1  Policy.</w:t>
        </w:r>
      </w:hyperlink>
    </w:p>
    <w:p w14:paraId="431D483D" w14:textId="00CDBB5E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33" w:history="1">
        <w:r w:rsidRPr="00D72F4A">
          <w:rPr>
            <w:rStyle w:val="Hyperlink"/>
            <w:noProof/>
          </w:rPr>
          <w:t>Subpart 5132.4 Advance Payments for Non-Commercial Items</w:t>
        </w:r>
      </w:hyperlink>
    </w:p>
    <w:p w14:paraId="55691E21" w14:textId="789A14CB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34" w:history="1">
        <w:r w:rsidRPr="00D72F4A">
          <w:rPr>
            <w:rStyle w:val="Hyperlink"/>
            <w:noProof/>
          </w:rPr>
          <w:t>5132.402  General.</w:t>
        </w:r>
      </w:hyperlink>
    </w:p>
    <w:p w14:paraId="3CB5CD40" w14:textId="4899DA68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35" w:history="1">
        <w:r w:rsidRPr="00D72F4A">
          <w:rPr>
            <w:rStyle w:val="Hyperlink"/>
            <w:noProof/>
          </w:rPr>
          <w:t>5132.407  Interest.</w:t>
        </w:r>
      </w:hyperlink>
    </w:p>
    <w:p w14:paraId="258FF45B" w14:textId="67865B64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36" w:history="1">
        <w:r w:rsidRPr="00D72F4A">
          <w:rPr>
            <w:rStyle w:val="Hyperlink"/>
            <w:noProof/>
          </w:rPr>
          <w:t>Subpart 5132.5 – Progress Payments Based on Costs</w:t>
        </w:r>
      </w:hyperlink>
    </w:p>
    <w:p w14:paraId="1E9E1450" w14:textId="78C52492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37" w:history="1">
        <w:r w:rsidRPr="00D72F4A">
          <w:rPr>
            <w:rStyle w:val="Hyperlink"/>
            <w:noProof/>
          </w:rPr>
          <w:t>5132.501  General.</w:t>
        </w:r>
      </w:hyperlink>
    </w:p>
    <w:p w14:paraId="317DFEF4" w14:textId="5AC7E869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38" w:history="1">
        <w:r w:rsidRPr="00D72F4A">
          <w:rPr>
            <w:rStyle w:val="Hyperlink"/>
            <w:noProof/>
          </w:rPr>
          <w:t>5132.501-2  Unusual progress payments.</w:t>
        </w:r>
      </w:hyperlink>
    </w:p>
    <w:p w14:paraId="49AAB1D4" w14:textId="28A4F613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39" w:history="1">
        <w:r w:rsidRPr="00D72F4A">
          <w:rPr>
            <w:rStyle w:val="Hyperlink"/>
            <w:noProof/>
          </w:rPr>
          <w:t>Subpart 5132.6 – Contract Debts</w:t>
        </w:r>
      </w:hyperlink>
    </w:p>
    <w:p w14:paraId="3474EE07" w14:textId="7CF12E4B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0" w:history="1">
        <w:r w:rsidRPr="00D72F4A">
          <w:rPr>
            <w:rStyle w:val="Hyperlink"/>
            <w:noProof/>
          </w:rPr>
          <w:t>5132.606  Debt collection.</w:t>
        </w:r>
      </w:hyperlink>
    </w:p>
    <w:p w14:paraId="04DC5E7C" w14:textId="056FFE90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1" w:history="1">
        <w:r w:rsidRPr="00D72F4A">
          <w:rPr>
            <w:rStyle w:val="Hyperlink"/>
            <w:noProof/>
          </w:rPr>
          <w:t xml:space="preserve">5132.607  </w:t>
        </w:r>
        <w:r w:rsidRPr="00D72F4A">
          <w:rPr>
            <w:rStyle w:val="Hyperlink"/>
            <w:noProof/>
            <w:lang w:val="en"/>
          </w:rPr>
          <w:t>Installment payments and deferment of collection.</w:t>
        </w:r>
      </w:hyperlink>
    </w:p>
    <w:p w14:paraId="152169A8" w14:textId="00728905" w:rsidR="009E3FC3" w:rsidRDefault="009E3F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100131742" w:history="1">
        <w:r w:rsidRPr="00D72F4A">
          <w:rPr>
            <w:rStyle w:val="Hyperlink"/>
            <w:noProof/>
          </w:rPr>
          <w:t>5132.607-2 Deferment of collection.</w:t>
        </w:r>
      </w:hyperlink>
    </w:p>
    <w:p w14:paraId="3DDF04C2" w14:textId="0C84596B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3" w:history="1">
        <w:r w:rsidRPr="00D72F4A">
          <w:rPr>
            <w:rStyle w:val="Hyperlink"/>
            <w:noProof/>
          </w:rPr>
          <w:t>5132.671  Bankruptcy reporting.</w:t>
        </w:r>
      </w:hyperlink>
    </w:p>
    <w:p w14:paraId="2FC65F31" w14:textId="270BEC49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44" w:history="1">
        <w:r w:rsidRPr="00D72F4A">
          <w:rPr>
            <w:rStyle w:val="Hyperlink"/>
            <w:noProof/>
          </w:rPr>
          <w:t>Subpart 5132.7 – Contract Funding</w:t>
        </w:r>
      </w:hyperlink>
    </w:p>
    <w:p w14:paraId="683EB709" w14:textId="0070B5D8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5" w:history="1">
        <w:r w:rsidRPr="00D72F4A">
          <w:rPr>
            <w:rStyle w:val="Hyperlink"/>
            <w:noProof/>
          </w:rPr>
          <w:t>5132.702  Policy.</w:t>
        </w:r>
      </w:hyperlink>
    </w:p>
    <w:p w14:paraId="4900C51C" w14:textId="451B553E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46" w:history="1">
        <w:r w:rsidRPr="00D72F4A">
          <w:rPr>
            <w:rStyle w:val="Hyperlink"/>
            <w:noProof/>
          </w:rPr>
          <w:t>Subpart 5132.8 – Assignment of Claims</w:t>
        </w:r>
      </w:hyperlink>
    </w:p>
    <w:p w14:paraId="3D96B224" w14:textId="14F426A3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7" w:history="1">
        <w:r w:rsidRPr="00D72F4A">
          <w:rPr>
            <w:rStyle w:val="Hyperlink"/>
            <w:noProof/>
          </w:rPr>
          <w:t>5132.803  Policies.</w:t>
        </w:r>
      </w:hyperlink>
    </w:p>
    <w:p w14:paraId="593CE94A" w14:textId="06AE1ECA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48" w:history="1">
        <w:r w:rsidRPr="00D72F4A">
          <w:rPr>
            <w:rStyle w:val="Hyperlink"/>
            <w:noProof/>
          </w:rPr>
          <w:t>Subpart 5132.9 – Prompt Payment</w:t>
        </w:r>
      </w:hyperlink>
    </w:p>
    <w:p w14:paraId="10CEB066" w14:textId="073072B4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49" w:history="1">
        <w:r w:rsidRPr="00D72F4A">
          <w:rPr>
            <w:rStyle w:val="Hyperlink"/>
            <w:noProof/>
          </w:rPr>
          <w:t>5132.901  Applicability.</w:t>
        </w:r>
      </w:hyperlink>
    </w:p>
    <w:p w14:paraId="6451FDD6" w14:textId="50D4F108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50" w:history="1">
        <w:r w:rsidRPr="00D72F4A">
          <w:rPr>
            <w:rStyle w:val="Hyperlink"/>
            <w:noProof/>
          </w:rPr>
          <w:t>5132.903  Responsibilities.</w:t>
        </w:r>
      </w:hyperlink>
    </w:p>
    <w:p w14:paraId="3883F134" w14:textId="003890ED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51" w:history="1">
        <w:r w:rsidRPr="00D72F4A">
          <w:rPr>
            <w:rStyle w:val="Hyperlink"/>
            <w:noProof/>
          </w:rPr>
          <w:t>5132.906  Making payments.</w:t>
        </w:r>
      </w:hyperlink>
    </w:p>
    <w:p w14:paraId="38C93866" w14:textId="029B234E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52" w:history="1">
        <w:r w:rsidRPr="00D72F4A">
          <w:rPr>
            <w:rStyle w:val="Hyperlink"/>
            <w:noProof/>
          </w:rPr>
          <w:t>Subpart 5132.11 – Electronic Funds Transfer</w:t>
        </w:r>
      </w:hyperlink>
    </w:p>
    <w:p w14:paraId="1A857919" w14:textId="41C0C9E4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53" w:history="1">
        <w:r w:rsidRPr="00D72F4A">
          <w:rPr>
            <w:rStyle w:val="Hyperlink"/>
            <w:noProof/>
          </w:rPr>
          <w:t>5132.1106  EFT mechanisms.</w:t>
        </w:r>
      </w:hyperlink>
    </w:p>
    <w:p w14:paraId="0D8377F8" w14:textId="638088BA" w:rsidR="009E3FC3" w:rsidRDefault="009E3FC3">
      <w:pPr>
        <w:pStyle w:val="TOC2"/>
        <w:tabs>
          <w:tab w:val="right" w:leader="dot" w:pos="9350"/>
        </w:tabs>
        <w:rPr>
          <w:noProof/>
        </w:rPr>
      </w:pPr>
      <w:hyperlink w:anchor="_Toc100131754" w:history="1">
        <w:r w:rsidRPr="00D72F4A">
          <w:rPr>
            <w:rStyle w:val="Hyperlink"/>
            <w:noProof/>
          </w:rPr>
          <w:t>Subpart 5132.71 – Levies on Contract Payments</w:t>
        </w:r>
      </w:hyperlink>
    </w:p>
    <w:p w14:paraId="079E2E4D" w14:textId="04AA1D0A" w:rsidR="009E3FC3" w:rsidRDefault="009E3F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00131755" w:history="1">
        <w:r w:rsidRPr="00D72F4A">
          <w:rPr>
            <w:rStyle w:val="Hyperlink"/>
            <w:noProof/>
          </w:rPr>
          <w:t>5132.7101  Policy and procedures.</w:t>
        </w:r>
      </w:hyperlink>
    </w:p>
    <w:p w14:paraId="3B03AD7D" w14:textId="5A630535" w:rsidR="00880260" w:rsidRPr="00880260" w:rsidRDefault="009E3FC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9E3FC3">
      <w:pPr>
        <w:pStyle w:val="Heading3"/>
      </w:pPr>
      <w:bookmarkStart w:id="1" w:name="_Toc100131721"/>
      <w:proofErr w:type="gramStart"/>
      <w:r w:rsidRPr="00CC23F7">
        <w:t xml:space="preserve">5132.006 </w:t>
      </w:r>
      <w:r w:rsidR="00B51998">
        <w:t xml:space="preserve"> </w:t>
      </w:r>
      <w:r w:rsidRPr="00CC23F7">
        <w:t>Reduction</w:t>
      </w:r>
      <w:proofErr w:type="gramEnd"/>
      <w:r w:rsidRPr="00CC23F7">
        <w:t xml:space="preserve"> or suspension of </w:t>
      </w:r>
      <w:r w:rsidRPr="00880260">
        <w:t>contract</w:t>
      </w:r>
      <w:r w:rsidRPr="00CC23F7">
        <w:t xml:space="preserve"> payments upon finding of fraud.</w:t>
      </w:r>
      <w:bookmarkEnd w:id="1"/>
    </w:p>
    <w:p w14:paraId="2D62E16B" w14:textId="77777777" w:rsidR="009E3FC3" w:rsidRDefault="00181351" w:rsidP="009E3FC3">
      <w:pPr>
        <w:pStyle w:val="Heading4"/>
      </w:pPr>
      <w:bookmarkStart w:id="2" w:name="_Toc100131722"/>
      <w:r w:rsidRPr="00CC23F7">
        <w:t>5132.006-</w:t>
      </w:r>
      <w:proofErr w:type="gramStart"/>
      <w:r w:rsidRPr="00CC23F7">
        <w:t xml:space="preserve">1 </w:t>
      </w:r>
      <w:r w:rsidR="00B51998">
        <w:t xml:space="preserve"> </w:t>
      </w:r>
      <w:r w:rsidRPr="00CC23F7">
        <w:t>General</w:t>
      </w:r>
      <w:proofErr w:type="gramEnd"/>
      <w:r w:rsidRPr="00CC23F7">
        <w:t>.</w:t>
      </w:r>
      <w:bookmarkEnd w:id="2"/>
    </w:p>
    <w:p w14:paraId="11BB4F63" w14:textId="36179CAC" w:rsidR="00235A70" w:rsidRDefault="009E3FC3" w:rsidP="009E3FC3">
      <w:pPr>
        <w:pStyle w:val="List1"/>
      </w:pPr>
      <w:r w:rsidRPr="00CC23F7">
        <w:t>(c)</w:t>
      </w:r>
      <w:r w:rsidR="00181351" w:rsidRPr="00CC23F7">
        <w:t xml:space="preserve">  The Assistant Secretary of the Army (Acquisition, Logistics and Technology) </w:t>
      </w:r>
      <w:r w:rsidR="00CD37FF">
        <w:t>has the authority</w:t>
      </w:r>
      <w:r w:rsidR="009A588E">
        <w:t xml:space="preserve"> </w:t>
      </w:r>
      <w:r w:rsidR="00181351" w:rsidRPr="00CC23F7">
        <w:t xml:space="preserve">to reduce or suspend contract payments </w:t>
      </w:r>
      <w:r w:rsidR="00146BED">
        <w:t xml:space="preserve">where there is substantial evidence </w:t>
      </w:r>
      <w:r w:rsidR="008E78A9">
        <w:t xml:space="preserve">that </w:t>
      </w:r>
      <w:r w:rsidR="00146BED">
        <w:t>t</w:t>
      </w:r>
      <w:r w:rsidR="00181351" w:rsidRPr="00CC23F7">
        <w:t>he contractor’s request for advance, partial, or progress payments</w:t>
      </w:r>
      <w:r w:rsidR="008E78A9">
        <w:t xml:space="preserve"> </w:t>
      </w:r>
      <w:r w:rsidR="00181351" w:rsidRPr="00CC23F7">
        <w:t>is based on fraud.</w:t>
      </w:r>
      <w:r w:rsidR="00925F5E">
        <w:t xml:space="preserve">  See Appendix GG for further delegation.</w:t>
      </w:r>
    </w:p>
    <w:p w14:paraId="11BB4F64" w14:textId="77777777" w:rsidR="00235A70" w:rsidRDefault="00181351" w:rsidP="009E3FC3">
      <w:pPr>
        <w:pStyle w:val="Heading4"/>
      </w:pPr>
      <w:bookmarkStart w:id="3" w:name="_Toc100131723"/>
      <w:r w:rsidRPr="00CC23F7">
        <w:t>5132.006-</w:t>
      </w:r>
      <w:proofErr w:type="gramStart"/>
      <w:r w:rsidRPr="00CC23F7">
        <w:t xml:space="preserve">2 </w:t>
      </w:r>
      <w:r w:rsidR="00B51998">
        <w:t xml:space="preserve"> </w:t>
      </w:r>
      <w:r w:rsidRPr="00CC23F7">
        <w:t>Definition</w:t>
      </w:r>
      <w:proofErr w:type="gramEnd"/>
      <w:r w:rsidRPr="00CC23F7">
        <w:t>.</w:t>
      </w:r>
      <w:bookmarkEnd w:id="3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4053DCFB" w14:textId="77777777" w:rsidR="009E3FC3" w:rsidRDefault="00181351" w:rsidP="009E3FC3">
      <w:pPr>
        <w:pStyle w:val="Heading4"/>
      </w:pPr>
      <w:bookmarkStart w:id="4" w:name="_Toc100131724"/>
      <w:r w:rsidRPr="00CC23F7">
        <w:t>5132.006-</w:t>
      </w:r>
      <w:proofErr w:type="gramStart"/>
      <w:r w:rsidRPr="00CC23F7">
        <w:t xml:space="preserve">3 </w:t>
      </w:r>
      <w:r w:rsidR="00B51998">
        <w:t xml:space="preserve"> </w:t>
      </w:r>
      <w:r w:rsidRPr="00CC23F7">
        <w:t>Responsibilities</w:t>
      </w:r>
      <w:proofErr w:type="gramEnd"/>
      <w:r w:rsidRPr="00CC23F7">
        <w:t>.</w:t>
      </w:r>
      <w:bookmarkEnd w:id="4"/>
    </w:p>
    <w:p w14:paraId="11BB4F67" w14:textId="21CB105B" w:rsidR="00235A70" w:rsidRDefault="009E3FC3" w:rsidP="009E3FC3">
      <w:pPr>
        <w:pStyle w:val="List1"/>
      </w:pPr>
      <w:r w:rsidRPr="00CC23F7">
        <w:t>(b)</w:t>
      </w:r>
      <w:r w:rsidR="00181351" w:rsidRPr="00CC23F7">
        <w:t xml:space="preserve">  Report suspected fraud related to advance, partial, or progress payments to the </w:t>
      </w:r>
      <w:r w:rsidR="00CD37FF">
        <w:t>contracting office’s</w:t>
      </w:r>
      <w:r w:rsidR="00181351" w:rsidRPr="00CC23F7">
        <w:t xml:space="preserve"> </w:t>
      </w:r>
      <w:r w:rsidR="00096786">
        <w:t>p</w:t>
      </w:r>
      <w:r w:rsidR="00181351" w:rsidRPr="00CC23F7">
        <w:t xml:space="preserve">rocurement </w:t>
      </w:r>
      <w:r w:rsidR="00096786">
        <w:t>f</w:t>
      </w:r>
      <w:r w:rsidR="00181351" w:rsidRPr="00CC23F7">
        <w:t xml:space="preserve">raud </w:t>
      </w:r>
      <w:r w:rsidR="00096786">
        <w:t>a</w:t>
      </w:r>
      <w:r w:rsidR="00181351" w:rsidRPr="00CC23F7">
        <w:t>dvisor</w:t>
      </w:r>
      <w:r w:rsidR="0089787B">
        <w:t>,</w:t>
      </w:r>
      <w:r w:rsidR="00181351" w:rsidRPr="00CC23F7">
        <w:t xml:space="preserve"> who will coordinate the matter as prescribed in Army Regulation 27-40.</w:t>
      </w:r>
    </w:p>
    <w:p w14:paraId="151F4AA4" w14:textId="77777777" w:rsidR="009E3FC3" w:rsidRDefault="00A9678C" w:rsidP="009E3FC3">
      <w:pPr>
        <w:pStyle w:val="Heading3"/>
      </w:pPr>
      <w:bookmarkStart w:id="5" w:name="_Toc100131725"/>
      <w:proofErr w:type="gramStart"/>
      <w:r w:rsidRPr="00A9678C">
        <w:t>5132.007  Contract</w:t>
      </w:r>
      <w:proofErr w:type="gramEnd"/>
      <w:r w:rsidRPr="00A9678C">
        <w:t xml:space="preserve"> financing payments.</w:t>
      </w:r>
      <w:bookmarkEnd w:id="5"/>
    </w:p>
    <w:p w14:paraId="11BB4F69" w14:textId="76CC42BE" w:rsidR="00A9678C" w:rsidRPr="00A9678C" w:rsidRDefault="009E3FC3" w:rsidP="009E3FC3">
      <w:pPr>
        <w:pStyle w:val="List1"/>
      </w:pPr>
      <w:r w:rsidRPr="00A9678C">
        <w:t>(a)</w:t>
      </w:r>
      <w:r w:rsidR="00A9678C" w:rsidRPr="00A9678C">
        <w:t>(3) and (4)</w:t>
      </w:r>
      <w:r w:rsidR="00A9678C">
        <w:t xml:space="preserve"> </w:t>
      </w:r>
      <w:r w:rsidR="00A9678C" w:rsidRPr="00A9678C"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9E3FC3">
      <w:pPr>
        <w:pStyle w:val="Heading2"/>
      </w:pPr>
      <w:bookmarkStart w:id="6" w:name="_Toc100131726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6"/>
    </w:p>
    <w:p w14:paraId="36BF2F79" w14:textId="77777777" w:rsidR="009E3FC3" w:rsidRPr="00235A70" w:rsidRDefault="00235A70" w:rsidP="009E3FC3">
      <w:pPr>
        <w:pStyle w:val="Heading3"/>
      </w:pPr>
      <w:bookmarkStart w:id="7" w:name="_Toc100131727"/>
      <w:proofErr w:type="gramStart"/>
      <w:r w:rsidRPr="00235A70">
        <w:t>5132.111</w:t>
      </w:r>
      <w:r w:rsidR="00CE6D1B">
        <w:t xml:space="preserve"> </w:t>
      </w:r>
      <w:r w:rsidRPr="00235A70">
        <w:t xml:space="preserve"> Contract</w:t>
      </w:r>
      <w:proofErr w:type="gramEnd"/>
      <w:r w:rsidRPr="00235A70">
        <w:t xml:space="preserve">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7"/>
    </w:p>
    <w:p w14:paraId="11BB4F6C" w14:textId="79C7C120" w:rsidR="00235A70" w:rsidRDefault="009E3FC3" w:rsidP="009E3FC3">
      <w:pPr>
        <w:pStyle w:val="List1"/>
      </w:pPr>
      <w:r w:rsidRPr="00235A70">
        <w:lastRenderedPageBreak/>
        <w:t>(a)</w:t>
      </w:r>
      <w:r w:rsidR="00235A70" w:rsidRPr="00235A70">
        <w:t>(7</w:t>
      </w:r>
      <w:proofErr w:type="gramStart"/>
      <w:r w:rsidR="00235A70" w:rsidRPr="00235A70">
        <w:t xml:space="preserve">) </w:t>
      </w:r>
      <w:r w:rsidR="00CE6D1B">
        <w:t xml:space="preserve"> </w:t>
      </w:r>
      <w:r w:rsidR="00235A70" w:rsidRPr="00235A70">
        <w:t>The</w:t>
      </w:r>
      <w:proofErr w:type="gramEnd"/>
      <w:r w:rsidR="00235A70" w:rsidRPr="00235A70">
        <w:t xml:space="preserve"> contracting officer must document the contract file with </w:t>
      </w:r>
      <w:r w:rsidR="00486A2F">
        <w:t>the rationale to support the amount of payments withheld under FAR 52.232-7(a)(7).</w:t>
      </w:r>
    </w:p>
    <w:p w14:paraId="11BB4F6D" w14:textId="71753F6D" w:rsidR="00A9678C" w:rsidRPr="00141D1E" w:rsidRDefault="00A9678C" w:rsidP="009E3FC3">
      <w:pPr>
        <w:pStyle w:val="Heading3"/>
      </w:pPr>
      <w:bookmarkStart w:id="8" w:name="_Toc100131728"/>
      <w:proofErr w:type="gramStart"/>
      <w:r w:rsidRPr="00141D1E">
        <w:t>5132.114  Unusual</w:t>
      </w:r>
      <w:proofErr w:type="gramEnd"/>
      <w:r w:rsidR="00141D1E">
        <w:t xml:space="preserve"> contract financing.</w:t>
      </w:r>
      <w:bookmarkEnd w:id="8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9E3FC3">
      <w:pPr>
        <w:pStyle w:val="Heading2"/>
      </w:pPr>
      <w:bookmarkStart w:id="9" w:name="_Toc100131729"/>
      <w:r w:rsidRPr="00A9678C">
        <w:t>Subpart 5132.2 – Commercial Item Purchase Financing</w:t>
      </w:r>
      <w:bookmarkEnd w:id="9"/>
    </w:p>
    <w:p w14:paraId="1DAD5466" w14:textId="0F890825" w:rsidR="00C85571" w:rsidRDefault="00C85571" w:rsidP="009E3FC3">
      <w:pPr>
        <w:pStyle w:val="Heading3"/>
      </w:pPr>
      <w:bookmarkStart w:id="10" w:name="_Toc100131730"/>
      <w:proofErr w:type="gramStart"/>
      <w:r>
        <w:t>5132.201  Statutory</w:t>
      </w:r>
      <w:proofErr w:type="gramEnd"/>
      <w:r>
        <w:t xml:space="preserve"> authority.</w:t>
      </w:r>
      <w:bookmarkEnd w:id="10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9E3FC3">
      <w:pPr>
        <w:pStyle w:val="Heading3"/>
      </w:pPr>
      <w:bookmarkStart w:id="11" w:name="_Toc100131731"/>
      <w:proofErr w:type="gramStart"/>
      <w:r>
        <w:t>5132.202  General</w:t>
      </w:r>
      <w:proofErr w:type="gramEnd"/>
      <w:r>
        <w:t>.</w:t>
      </w:r>
      <w:bookmarkEnd w:id="11"/>
    </w:p>
    <w:p w14:paraId="727119FB" w14:textId="77777777" w:rsidR="009E3FC3" w:rsidRDefault="00A9678C" w:rsidP="009E3FC3">
      <w:pPr>
        <w:pStyle w:val="Heading4"/>
      </w:pPr>
      <w:bookmarkStart w:id="12" w:name="_Toc100131732"/>
      <w:r>
        <w:t>5132.202-</w:t>
      </w:r>
      <w:proofErr w:type="gramStart"/>
      <w:r>
        <w:t>1  Policy</w:t>
      </w:r>
      <w:proofErr w:type="gramEnd"/>
      <w:r>
        <w:t>.</w:t>
      </w:r>
      <w:bookmarkEnd w:id="12"/>
    </w:p>
    <w:p w14:paraId="11BB4F73" w14:textId="18397D68" w:rsidR="00A9678C" w:rsidRPr="002C432B" w:rsidRDefault="009E3FC3" w:rsidP="009E3FC3">
      <w:pPr>
        <w:pStyle w:val="List1"/>
        <w:rPr>
          <w:highlight w:val="yellow"/>
        </w:rPr>
      </w:pPr>
      <w:r>
        <w:t>(d)</w:t>
      </w:r>
      <w:r w:rsidR="002C432B">
        <w:t xml:space="preserve">  </w:t>
      </w:r>
      <w:r w:rsidR="002C432B" w:rsidRPr="002C432B">
        <w:t xml:space="preserve">The Director, Defense Procurement and </w:t>
      </w:r>
      <w:r w:rsidR="00880260" w:rsidRPr="002C432B">
        <w:t>Acquisition</w:t>
      </w:r>
      <w:r w:rsidR="002C432B" w:rsidRPr="002C432B">
        <w:t xml:space="preserve"> Policy, on a non-delegable basis, shall approve actions as stated in FAR 32.</w:t>
      </w:r>
      <w:r w:rsidR="002C432B">
        <w:t>202-1</w:t>
      </w:r>
      <w:r w:rsidR="002C432B" w:rsidRPr="002C432B">
        <w:t xml:space="preserve"> and DFARS 201.402(1)(vi).  </w:t>
      </w:r>
    </w:p>
    <w:p w14:paraId="6F4B0DEE" w14:textId="3D1112D3" w:rsidR="00F37E45" w:rsidRPr="003579F1" w:rsidRDefault="003579F1" w:rsidP="009E3FC3">
      <w:pPr>
        <w:pStyle w:val="Heading2"/>
      </w:pPr>
      <w:bookmarkStart w:id="13" w:name="_Toc100131733"/>
      <w:r w:rsidRPr="003579F1">
        <w:t>Subpart 5132.4 Advance Payments for Non-Commercial Items</w:t>
      </w:r>
      <w:bookmarkEnd w:id="13"/>
    </w:p>
    <w:p w14:paraId="7AD897EC" w14:textId="77777777" w:rsidR="009E3FC3" w:rsidRPr="003579F1" w:rsidRDefault="003579F1" w:rsidP="009E3FC3">
      <w:pPr>
        <w:pStyle w:val="Heading3"/>
      </w:pPr>
      <w:bookmarkStart w:id="14" w:name="_Toc100131734"/>
      <w:proofErr w:type="gramStart"/>
      <w:r w:rsidRPr="003579F1">
        <w:t>5132.402  General</w:t>
      </w:r>
      <w:proofErr w:type="gramEnd"/>
      <w:r w:rsidRPr="003579F1">
        <w:t>.</w:t>
      </w:r>
      <w:bookmarkEnd w:id="14"/>
    </w:p>
    <w:p w14:paraId="3E3F35B3" w14:textId="2C1ADA52" w:rsidR="009E3FC3" w:rsidRDefault="009E3FC3" w:rsidP="009E3FC3">
      <w:pPr>
        <w:pStyle w:val="List1"/>
      </w:pPr>
      <w:r>
        <w:t>(c)</w:t>
      </w:r>
      <w:r w:rsidR="003579F1">
        <w:t>(1)(iii)</w:t>
      </w:r>
      <w:r w:rsidR="003B2768">
        <w:t>(</w:t>
      </w:r>
      <w:proofErr w:type="gramStart"/>
      <w:r w:rsidR="003B2768">
        <w:t>A)</w:t>
      </w:r>
      <w:r w:rsidR="003579F1">
        <w:t xml:space="preserve">  The</w:t>
      </w:r>
      <w:proofErr w:type="gramEnd"/>
      <w:r w:rsidR="003579F1">
        <w:t xml:space="preserve"> Assistant Secretary of the Army (Acquisi</w:t>
      </w:r>
      <w:r w:rsidR="003B2768">
        <w:t xml:space="preserve">tion, Logistics and Technology), on a non-delegable basis, </w:t>
      </w:r>
      <w:r w:rsidR="003579F1">
        <w:t xml:space="preserve">shall make the determination </w:t>
      </w:r>
      <w:r w:rsidR="00854BEE">
        <w:t xml:space="preserve">that the advance payment is in the public interest as described </w:t>
      </w:r>
      <w:r w:rsidR="003579F1">
        <w:t>at FAR 32.402(c)(1)(iii)</w:t>
      </w:r>
      <w:r w:rsidR="00854BEE">
        <w:t>(A)</w:t>
      </w:r>
      <w:r w:rsidR="003579F1">
        <w:t xml:space="preserve">.  </w:t>
      </w:r>
    </w:p>
    <w:p w14:paraId="70F1CAD1" w14:textId="05B14997" w:rsidR="00854BEE" w:rsidRDefault="009E3FC3" w:rsidP="009E3FC3">
      <w:pPr>
        <w:pStyle w:val="List1"/>
      </w:pPr>
      <w:r>
        <w:t>(c)</w:t>
      </w:r>
      <w:r w:rsidR="00854BEE">
        <w:t>(1)(iii)(</w:t>
      </w:r>
      <w:proofErr w:type="gramStart"/>
      <w:r w:rsidR="00854BEE">
        <w:t>B)  The</w:t>
      </w:r>
      <w:proofErr w:type="gramEnd"/>
      <w:r w:rsidR="00854BEE">
        <w:t xml:space="preserve"> Secretary of the Army, on a non-delegable basis, shall make the determination that the advance payment facilitates the national defense as described</w:t>
      </w:r>
      <w:r w:rsidR="00141D1E">
        <w:t xml:space="preserve"> at FAR </w:t>
      </w:r>
      <w:r w:rsidR="00854BEE">
        <w:t xml:space="preserve">32.402(c)(1)(iii)(B).  </w:t>
      </w:r>
    </w:p>
    <w:p w14:paraId="1FC1CC71" w14:textId="77777777" w:rsidR="009E3FC3" w:rsidRDefault="003579F1" w:rsidP="009E3FC3">
      <w:pPr>
        <w:pStyle w:val="Heading3"/>
      </w:pPr>
      <w:bookmarkStart w:id="15" w:name="_Toc100131735"/>
      <w:proofErr w:type="gramStart"/>
      <w:r w:rsidRPr="003579F1">
        <w:t xml:space="preserve">5132.407  </w:t>
      </w:r>
      <w:r>
        <w:t>Interest</w:t>
      </w:r>
      <w:proofErr w:type="gramEnd"/>
      <w:r>
        <w:t>.</w:t>
      </w:r>
      <w:bookmarkEnd w:id="15"/>
      <w:r>
        <w:t xml:space="preserve"> </w:t>
      </w:r>
    </w:p>
    <w:p w14:paraId="47F7A419" w14:textId="2A222B39" w:rsidR="003579F1" w:rsidRPr="003579F1" w:rsidRDefault="009E3FC3" w:rsidP="009E3FC3">
      <w:pPr>
        <w:pStyle w:val="List1"/>
        <w:rPr>
          <w:b/>
        </w:rPr>
      </w:pPr>
      <w:r w:rsidRPr="00C94E56">
        <w:t>(d)</w:t>
      </w:r>
      <w:r w:rsidR="003579F1" w:rsidRPr="00C94E56">
        <w:t xml:space="preserve"> </w:t>
      </w:r>
      <w:r w:rsidR="003579F1">
        <w:rPr>
          <w:b/>
        </w:rPr>
        <w:t xml:space="preserve"> </w:t>
      </w:r>
      <w:r w:rsidR="003579F1">
        <w:t xml:space="preserve">The Assistant Secretary of the Army (Acquisition, Logistics and Technology) shall make the authorization as described at FAR 32.407(d).  </w:t>
      </w:r>
    </w:p>
    <w:p w14:paraId="11BB4F74" w14:textId="77777777" w:rsidR="00235A70" w:rsidRDefault="00181351" w:rsidP="009E3FC3">
      <w:pPr>
        <w:pStyle w:val="Heading2"/>
      </w:pPr>
      <w:bookmarkStart w:id="16" w:name="_Toc100131736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6"/>
    </w:p>
    <w:p w14:paraId="11BB4F75" w14:textId="77777777" w:rsidR="00235A70" w:rsidRDefault="00181351" w:rsidP="009E3FC3">
      <w:pPr>
        <w:pStyle w:val="Heading3"/>
      </w:pPr>
      <w:bookmarkStart w:id="17" w:name="_Toc100131737"/>
      <w:proofErr w:type="gramStart"/>
      <w:r w:rsidRPr="00CC23F7">
        <w:t xml:space="preserve">5132.501 </w:t>
      </w:r>
      <w:r w:rsidR="00B51998">
        <w:t xml:space="preserve"> </w:t>
      </w:r>
      <w:r w:rsidRPr="00CC23F7">
        <w:t>General</w:t>
      </w:r>
      <w:proofErr w:type="gramEnd"/>
      <w:r w:rsidRPr="00CC23F7">
        <w:t>.</w:t>
      </w:r>
      <w:bookmarkEnd w:id="17"/>
    </w:p>
    <w:p w14:paraId="17E7B8CD" w14:textId="77777777" w:rsidR="009E3FC3" w:rsidRDefault="00181351" w:rsidP="009E3FC3">
      <w:pPr>
        <w:pStyle w:val="Heading4"/>
      </w:pPr>
      <w:bookmarkStart w:id="18" w:name="_Toc100131738"/>
      <w:r w:rsidRPr="00CC23F7">
        <w:t>5132.501-</w:t>
      </w:r>
      <w:proofErr w:type="gramStart"/>
      <w:r w:rsidRPr="00CC23F7">
        <w:t xml:space="preserve">2 </w:t>
      </w:r>
      <w:r w:rsidR="00B51998">
        <w:t xml:space="preserve"> </w:t>
      </w:r>
      <w:r w:rsidRPr="00CC23F7">
        <w:t>Unusual</w:t>
      </w:r>
      <w:proofErr w:type="gramEnd"/>
      <w:r w:rsidRPr="00CC23F7">
        <w:t xml:space="preserve"> progress payments.</w:t>
      </w:r>
      <w:bookmarkEnd w:id="18"/>
    </w:p>
    <w:p w14:paraId="0D35ACBA" w14:textId="07D1AEED" w:rsidR="009E3FC3" w:rsidRPr="00AE100C" w:rsidRDefault="009E3FC3" w:rsidP="009E3FC3">
      <w:pPr>
        <w:pStyle w:val="List1"/>
      </w:pPr>
      <w:r w:rsidRPr="00AE100C">
        <w:lastRenderedPageBreak/>
        <w:t>(a)</w:t>
      </w:r>
      <w:r w:rsidR="00181351" w:rsidRPr="00AE100C">
        <w:t>(2</w:t>
      </w:r>
      <w:proofErr w:type="gramStart"/>
      <w:r w:rsidR="00181351" w:rsidRPr="00AE100C">
        <w:t>)  Requests</w:t>
      </w:r>
      <w:proofErr w:type="gramEnd"/>
      <w:r w:rsidR="00181351" w:rsidRPr="00AE100C">
        <w:t xml:space="preserve"> for approval of unusual progress payments must include the following documentation </w:t>
      </w:r>
      <w:r w:rsidR="001E2C9B" w:rsidRPr="00AE100C">
        <w:t xml:space="preserve">from </w:t>
      </w:r>
      <w:r w:rsidR="00181351" w:rsidRPr="00AE100C">
        <w:t>the contractor:</w:t>
      </w:r>
    </w:p>
    <w:p w14:paraId="134526D3" w14:textId="0995BD19" w:rsidR="009E3FC3" w:rsidRDefault="009E3FC3" w:rsidP="009E3FC3">
      <w:pPr>
        <w:pStyle w:val="List4"/>
      </w:pPr>
      <w:r w:rsidRPr="00CC23F7">
        <w:rPr>
          <w:sz w:val="24"/>
          <w:szCs w:val="24"/>
        </w:rPr>
        <w:t>(A)</w:t>
      </w:r>
      <w:r w:rsidR="00181351" w:rsidRPr="00CC23F7">
        <w:rPr>
          <w:sz w:val="24"/>
          <w:szCs w:val="24"/>
        </w:rPr>
        <w:t xml:space="preserve">  Monthly cash flow forecasts for the </w:t>
      </w:r>
      <w:r w:rsidR="00096786" w:rsidRPr="00CC23F7">
        <w:rPr>
          <w:sz w:val="24"/>
          <w:szCs w:val="24"/>
        </w:rPr>
        <w:t>period, which</w:t>
      </w:r>
      <w:r w:rsidR="00181351" w:rsidRPr="00CC23F7">
        <w:rPr>
          <w:sz w:val="24"/>
          <w:szCs w:val="24"/>
        </w:rPr>
        <w:t xml:space="preserve"> include the additional financing.</w:t>
      </w:r>
    </w:p>
    <w:p w14:paraId="26BEAF1E" w14:textId="59B9AAD0" w:rsidR="009E3FC3" w:rsidRDefault="009E3FC3" w:rsidP="009E3FC3">
      <w:pPr>
        <w:pStyle w:val="List4"/>
      </w:pPr>
      <w:r w:rsidRPr="00CC23F7">
        <w:rPr>
          <w:sz w:val="24"/>
          <w:szCs w:val="24"/>
        </w:rPr>
        <w:t>(B)</w:t>
      </w:r>
      <w:r w:rsidR="00181351" w:rsidRPr="00CC23F7">
        <w:rPr>
          <w:sz w:val="24"/>
          <w:szCs w:val="24"/>
        </w:rPr>
        <w:t xml:space="preserve">  Estimated </w:t>
      </w:r>
      <w:r w:rsidR="000B25B7">
        <w:rPr>
          <w:sz w:val="24"/>
          <w:szCs w:val="24"/>
        </w:rPr>
        <w:t>p</w:t>
      </w:r>
      <w:r w:rsidR="00181351" w:rsidRPr="00CC23F7">
        <w:rPr>
          <w:sz w:val="24"/>
          <w:szCs w:val="24"/>
        </w:rPr>
        <w:t xml:space="preserve">rofit and </w:t>
      </w:r>
      <w:r w:rsidR="000B25B7">
        <w:rPr>
          <w:sz w:val="24"/>
          <w:szCs w:val="24"/>
        </w:rPr>
        <w:t>l</w:t>
      </w:r>
      <w:r w:rsidR="00181351" w:rsidRPr="00CC23F7">
        <w:rPr>
          <w:sz w:val="24"/>
          <w:szCs w:val="24"/>
        </w:rPr>
        <w:t xml:space="preserve">oss statements and </w:t>
      </w:r>
      <w:r w:rsidR="000B25B7">
        <w:rPr>
          <w:sz w:val="24"/>
          <w:szCs w:val="24"/>
        </w:rPr>
        <w:t>b</w:t>
      </w:r>
      <w:r w:rsidR="00181351" w:rsidRPr="00CC23F7">
        <w:rPr>
          <w:sz w:val="24"/>
          <w:szCs w:val="24"/>
        </w:rPr>
        <w:t xml:space="preserve">alance </w:t>
      </w:r>
      <w:r w:rsidR="000B25B7">
        <w:rPr>
          <w:sz w:val="24"/>
          <w:szCs w:val="24"/>
        </w:rPr>
        <w:t>s</w:t>
      </w:r>
      <w:r w:rsidR="00181351" w:rsidRPr="00CC23F7">
        <w:rPr>
          <w:sz w:val="24"/>
          <w:szCs w:val="24"/>
        </w:rPr>
        <w:t>heets for the same period as the cash flow forecast.</w:t>
      </w:r>
    </w:p>
    <w:p w14:paraId="48938BD3" w14:textId="74C64394" w:rsidR="009E3FC3" w:rsidRDefault="009E3FC3" w:rsidP="009E3FC3">
      <w:pPr>
        <w:pStyle w:val="List4"/>
      </w:pPr>
      <w:r w:rsidRPr="00CC23F7">
        <w:rPr>
          <w:sz w:val="24"/>
          <w:szCs w:val="24"/>
        </w:rPr>
        <w:t>(C)</w:t>
      </w:r>
      <w:r w:rsidR="00181351" w:rsidRPr="00CC23F7">
        <w:rPr>
          <w:sz w:val="24"/>
          <w:szCs w:val="24"/>
        </w:rPr>
        <w:t xml:space="preserve">  The most recent, audited financial statements.</w:t>
      </w:r>
    </w:p>
    <w:p w14:paraId="3F98DB84" w14:textId="7CA5C297" w:rsidR="009E3FC3" w:rsidRDefault="009E3FC3" w:rsidP="009E3FC3">
      <w:pPr>
        <w:pStyle w:val="List4"/>
      </w:pPr>
      <w:r w:rsidRPr="00CC23F7">
        <w:rPr>
          <w:sz w:val="24"/>
          <w:szCs w:val="24"/>
        </w:rPr>
        <w:t>(D)</w:t>
      </w:r>
      <w:r w:rsidR="00181351" w:rsidRPr="00CC23F7">
        <w:rPr>
          <w:sz w:val="24"/>
          <w:szCs w:val="24"/>
        </w:rPr>
        <w:t xml:space="preserve">  A description of significant events before or after preparation of financial </w:t>
      </w:r>
      <w:r w:rsidR="00096786" w:rsidRPr="00CC23F7">
        <w:rPr>
          <w:sz w:val="24"/>
          <w:szCs w:val="24"/>
        </w:rPr>
        <w:t>statements</w:t>
      </w:r>
      <w:r w:rsidR="00CD37FF">
        <w:rPr>
          <w:sz w:val="24"/>
          <w:szCs w:val="24"/>
        </w:rPr>
        <w:t xml:space="preserve"> that</w:t>
      </w:r>
      <w:r w:rsidR="00181351" w:rsidRPr="00CC23F7">
        <w:rPr>
          <w:sz w:val="24"/>
          <w:szCs w:val="24"/>
        </w:rPr>
        <w:t xml:space="preserve"> materially affect the financial condition of the company, the operating statement</w:t>
      </w:r>
      <w:r w:rsidR="00CD37FF">
        <w:rPr>
          <w:sz w:val="24"/>
          <w:szCs w:val="24"/>
        </w:rPr>
        <w:t>,</w:t>
      </w:r>
      <w:r w:rsidR="00181351" w:rsidRPr="00CC23F7">
        <w:rPr>
          <w:sz w:val="24"/>
          <w:szCs w:val="24"/>
        </w:rPr>
        <w:t xml:space="preserve"> or the cash flow statement.</w:t>
      </w:r>
    </w:p>
    <w:p w14:paraId="11BB4F7C" w14:textId="7528E5B8" w:rsidR="00235A70" w:rsidRDefault="009E3FC3" w:rsidP="009E3FC3">
      <w:pPr>
        <w:pStyle w:val="List2"/>
      </w:pPr>
      <w:r w:rsidRPr="00CC23F7">
        <w:rPr>
          <w:sz w:val="24"/>
          <w:szCs w:val="24"/>
        </w:rPr>
        <w:t>(3)</w:t>
      </w:r>
      <w:r w:rsidR="00181351" w:rsidRPr="00CC23F7">
        <w:rPr>
          <w:sz w:val="24"/>
          <w:szCs w:val="24"/>
        </w:rPr>
        <w:t xml:space="preserve">  See </w:t>
      </w:r>
      <w:r w:rsidR="00181351" w:rsidRPr="00141D1E">
        <w:rPr>
          <w:sz w:val="24"/>
          <w:szCs w:val="24"/>
        </w:rPr>
        <w:t>DFARS PGI 232.501-2</w:t>
      </w:r>
      <w:r w:rsidR="00181351" w:rsidRPr="00CC23F7">
        <w:rPr>
          <w:sz w:val="24"/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9E3FC3">
      <w:pPr>
        <w:pStyle w:val="Heading2"/>
      </w:pPr>
      <w:bookmarkStart w:id="19" w:name="_Toc100131739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9"/>
    </w:p>
    <w:p w14:paraId="00512E1E" w14:textId="77777777" w:rsidR="009E3FC3" w:rsidRDefault="00181351" w:rsidP="009E3FC3">
      <w:pPr>
        <w:pStyle w:val="Heading3"/>
      </w:pPr>
      <w:bookmarkStart w:id="20" w:name="_Toc100131740"/>
      <w:proofErr w:type="gramStart"/>
      <w:r w:rsidRPr="00CC23F7">
        <w:t xml:space="preserve">5132.606 </w:t>
      </w:r>
      <w:r w:rsidR="00B51998">
        <w:t xml:space="preserve"> </w:t>
      </w:r>
      <w:r w:rsidRPr="00CC23F7">
        <w:t>Debt</w:t>
      </w:r>
      <w:proofErr w:type="gramEnd"/>
      <w:r w:rsidRPr="00CC23F7">
        <w:t xml:space="preserve"> collection.</w:t>
      </w:r>
      <w:bookmarkEnd w:id="20"/>
    </w:p>
    <w:p w14:paraId="11BB4F7F" w14:textId="789D519D" w:rsidR="00235A70" w:rsidRDefault="009E3FC3" w:rsidP="009E3FC3">
      <w:pPr>
        <w:pStyle w:val="List1"/>
      </w:pPr>
      <w:r w:rsidRPr="00CC23F7">
        <w:t>(c)</w:t>
      </w:r>
      <w:r w:rsidR="00FC3BB6">
        <w:t>(</w:t>
      </w:r>
      <w:proofErr w:type="spellStart"/>
      <w:r w:rsidR="00FC3BB6">
        <w:t>i</w:t>
      </w:r>
      <w:proofErr w:type="spellEnd"/>
      <w:proofErr w:type="gramStart"/>
      <w:r w:rsidR="00FC3BB6">
        <w:t>)</w:t>
      </w:r>
      <w:r w:rsidR="001E2C9B">
        <w:t xml:space="preserve">  Send</w:t>
      </w:r>
      <w:proofErr w:type="gramEnd"/>
      <w:r w:rsidR="001E2C9B">
        <w:t xml:space="preserve"> c</w:t>
      </w:r>
      <w:r w:rsidR="00181351" w:rsidRPr="00CC23F7">
        <w:t xml:space="preserve">ase files to the contract financing office within 15 calendar days after the end of the 30-day period following the contracting officer’s demand for payment.  </w:t>
      </w:r>
      <w:r w:rsidR="009A588E">
        <w:t>The a</w:t>
      </w:r>
      <w:r w:rsidR="00AC1A8E">
        <w:t>ddress</w:t>
      </w:r>
      <w:r w:rsidR="009A588E">
        <w:t xml:space="preserve"> is as follows</w:t>
      </w:r>
      <w:r w:rsidR="00CC23F7"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61576B80" w14:textId="77777777" w:rsidR="009E3FC3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35FAF801" w14:textId="1936B1A0" w:rsidR="009E3FC3" w:rsidRPr="00AE100C" w:rsidRDefault="009E3FC3" w:rsidP="009E3FC3">
      <w:pPr>
        <w:pStyle w:val="List3"/>
      </w:pPr>
      <w:r w:rsidRPr="00AE100C">
        <w:rPr>
          <w:sz w:val="24"/>
          <w:szCs w:val="24"/>
        </w:rPr>
        <w:t>(ii)</w:t>
      </w:r>
      <w:r w:rsidR="00181351" w:rsidRPr="00AE100C">
        <w:rPr>
          <w:sz w:val="24"/>
          <w:szCs w:val="24"/>
        </w:rPr>
        <w:t xml:space="preserve">  </w:t>
      </w:r>
      <w:r w:rsidR="00AC1A8E" w:rsidRPr="00AE100C">
        <w:rPr>
          <w:sz w:val="24"/>
          <w:szCs w:val="24"/>
        </w:rPr>
        <w:t>T</w:t>
      </w:r>
      <w:r w:rsidR="00181351" w:rsidRPr="00AE100C">
        <w:rPr>
          <w:sz w:val="24"/>
          <w:szCs w:val="24"/>
        </w:rPr>
        <w:t xml:space="preserve">he case file must include a copy of the </w:t>
      </w:r>
      <w:r w:rsidR="001E2C9B" w:rsidRPr="00AE100C">
        <w:rPr>
          <w:sz w:val="24"/>
          <w:szCs w:val="24"/>
        </w:rPr>
        <w:t xml:space="preserve">contracting officer’s </w:t>
      </w:r>
      <w:r w:rsidR="00181351" w:rsidRPr="00AE100C">
        <w:rPr>
          <w:sz w:val="24"/>
          <w:szCs w:val="24"/>
        </w:rPr>
        <w:t xml:space="preserve">demand; a statement as to </w:t>
      </w:r>
      <w:proofErr w:type="gramStart"/>
      <w:r w:rsidR="00181351" w:rsidRPr="00AE100C">
        <w:rPr>
          <w:sz w:val="24"/>
          <w:szCs w:val="24"/>
        </w:rPr>
        <w:t>whether or not</w:t>
      </w:r>
      <w:proofErr w:type="gramEnd"/>
      <w:r w:rsidR="00181351" w:rsidRPr="00AE100C">
        <w:rPr>
          <w:sz w:val="24"/>
          <w:szCs w:val="24"/>
        </w:rPr>
        <w:t xml:space="preserve"> the contract contains an </w:t>
      </w:r>
      <w:r w:rsidR="00783323" w:rsidRPr="00AE100C">
        <w:rPr>
          <w:sz w:val="24"/>
          <w:szCs w:val="24"/>
        </w:rPr>
        <w:t>i</w:t>
      </w:r>
      <w:r w:rsidR="00181351" w:rsidRPr="00AE100C">
        <w:rPr>
          <w:sz w:val="24"/>
          <w:szCs w:val="24"/>
        </w:rPr>
        <w:t>nterest clause; and, if so, a copy of the clause or a reference to the clause number.</w:t>
      </w:r>
    </w:p>
    <w:p w14:paraId="3D24BCE2" w14:textId="12F4F167" w:rsidR="009E3FC3" w:rsidRPr="00AE100C" w:rsidRDefault="009E3FC3" w:rsidP="009E3FC3">
      <w:pPr>
        <w:pStyle w:val="List3"/>
      </w:pPr>
      <w:r w:rsidRPr="00AE100C">
        <w:rPr>
          <w:sz w:val="24"/>
          <w:szCs w:val="24"/>
        </w:rPr>
        <w:t>(iii)</w:t>
      </w:r>
      <w:r w:rsidR="00181351" w:rsidRPr="00AE100C">
        <w:rPr>
          <w:sz w:val="24"/>
          <w:szCs w:val="24"/>
        </w:rPr>
        <w:t xml:space="preserve">  If the debt represents excess costs incurred in purchasing supplies or services against the account of a defaulted contractor, the case file shall include </w:t>
      </w:r>
      <w:r w:rsidR="001E2C9B" w:rsidRPr="00AE100C">
        <w:rPr>
          <w:sz w:val="24"/>
          <w:szCs w:val="24"/>
        </w:rPr>
        <w:t>–</w:t>
      </w:r>
    </w:p>
    <w:p w14:paraId="74550B7B" w14:textId="68AA98CE" w:rsidR="009E3FC3" w:rsidRDefault="009E3FC3" w:rsidP="009E3FC3">
      <w:pPr>
        <w:pStyle w:val="List4"/>
      </w:pPr>
      <w:r>
        <w:rPr>
          <w:sz w:val="24"/>
          <w:szCs w:val="24"/>
        </w:rPr>
        <w:t>(A)</w:t>
      </w:r>
      <w:r w:rsidR="00141F81">
        <w:rPr>
          <w:sz w:val="24"/>
          <w:szCs w:val="24"/>
        </w:rPr>
        <w:t xml:space="preserve">  </w:t>
      </w:r>
      <w:r w:rsidR="00181351" w:rsidRPr="00CC23F7">
        <w:rPr>
          <w:sz w:val="24"/>
          <w:szCs w:val="24"/>
        </w:rPr>
        <w:t xml:space="preserve">The name and address of the replacement </w:t>
      </w:r>
      <w:proofErr w:type="gramStart"/>
      <w:r w:rsidR="00181351" w:rsidRPr="00CC23F7">
        <w:rPr>
          <w:sz w:val="24"/>
          <w:szCs w:val="24"/>
        </w:rPr>
        <w:t>contractor;</w:t>
      </w:r>
      <w:proofErr w:type="gramEnd"/>
    </w:p>
    <w:p w14:paraId="349384C1" w14:textId="64A9DABF" w:rsidR="009E3FC3" w:rsidRDefault="009E3FC3" w:rsidP="009E3FC3">
      <w:pPr>
        <w:pStyle w:val="List4"/>
      </w:pPr>
      <w:r>
        <w:rPr>
          <w:sz w:val="24"/>
          <w:szCs w:val="24"/>
        </w:rPr>
        <w:t>(B)</w:t>
      </w:r>
      <w:r w:rsidR="00181351" w:rsidRPr="00CC23F7">
        <w:rPr>
          <w:sz w:val="24"/>
          <w:szCs w:val="24"/>
        </w:rPr>
        <w:t xml:space="preserve">  The disbursing office voucher </w:t>
      </w:r>
      <w:proofErr w:type="gramStart"/>
      <w:r w:rsidR="00181351" w:rsidRPr="00CC23F7">
        <w:rPr>
          <w:sz w:val="24"/>
          <w:szCs w:val="24"/>
        </w:rPr>
        <w:t>number;</w:t>
      </w:r>
      <w:proofErr w:type="gramEnd"/>
    </w:p>
    <w:p w14:paraId="2AA46894" w14:textId="0843002E" w:rsidR="009E3FC3" w:rsidRDefault="009E3FC3" w:rsidP="009E3FC3">
      <w:pPr>
        <w:pStyle w:val="List4"/>
      </w:pPr>
      <w:r>
        <w:rPr>
          <w:sz w:val="24"/>
          <w:szCs w:val="24"/>
        </w:rPr>
        <w:t>(C)</w:t>
      </w:r>
      <w:r w:rsidR="00141F81">
        <w:rPr>
          <w:sz w:val="24"/>
          <w:szCs w:val="24"/>
        </w:rPr>
        <w:t xml:space="preserve"> </w:t>
      </w:r>
      <w:r w:rsidR="00181351" w:rsidRPr="00141F81">
        <w:rPr>
          <w:sz w:val="24"/>
          <w:szCs w:val="24"/>
        </w:rPr>
        <w:t xml:space="preserve"> The date </w:t>
      </w:r>
      <w:proofErr w:type="gramStart"/>
      <w:r w:rsidR="00181351" w:rsidRPr="00141F81">
        <w:rPr>
          <w:sz w:val="24"/>
          <w:szCs w:val="24"/>
        </w:rPr>
        <w:t>paid;</w:t>
      </w:r>
      <w:proofErr w:type="gramEnd"/>
    </w:p>
    <w:p w14:paraId="1816CDE5" w14:textId="3A97C72D" w:rsidR="009E3FC3" w:rsidRDefault="009E3FC3" w:rsidP="009E3FC3">
      <w:pPr>
        <w:pStyle w:val="List4"/>
      </w:pPr>
      <w:r>
        <w:rPr>
          <w:sz w:val="24"/>
          <w:szCs w:val="24"/>
        </w:rPr>
        <w:t>(D)</w:t>
      </w:r>
      <w:r w:rsidR="00141F81" w:rsidRPr="00141F81" w:rsidDel="00141F81">
        <w:rPr>
          <w:sz w:val="24"/>
          <w:szCs w:val="24"/>
        </w:rPr>
        <w:t xml:space="preserve"> </w:t>
      </w:r>
      <w:r w:rsidR="00181351" w:rsidRPr="00141F81">
        <w:rPr>
          <w:sz w:val="24"/>
          <w:szCs w:val="24"/>
        </w:rPr>
        <w:t xml:space="preserve"> Bills of lading numbers, if </w:t>
      </w:r>
      <w:proofErr w:type="gramStart"/>
      <w:r w:rsidR="00181351" w:rsidRPr="00141F81">
        <w:rPr>
          <w:sz w:val="24"/>
          <w:szCs w:val="24"/>
        </w:rPr>
        <w:t>any;</w:t>
      </w:r>
      <w:proofErr w:type="gramEnd"/>
    </w:p>
    <w:p w14:paraId="2C262B07" w14:textId="70742136" w:rsidR="009E3FC3" w:rsidRDefault="009E3FC3" w:rsidP="009E3FC3">
      <w:pPr>
        <w:pStyle w:val="List4"/>
      </w:pPr>
      <w:r>
        <w:rPr>
          <w:sz w:val="24"/>
          <w:szCs w:val="24"/>
        </w:rPr>
        <w:t>(E)</w:t>
      </w:r>
      <w:r w:rsidR="00141F81">
        <w:rPr>
          <w:sz w:val="24"/>
          <w:szCs w:val="24"/>
        </w:rPr>
        <w:t xml:space="preserve">  </w:t>
      </w:r>
      <w:r w:rsidR="00181351" w:rsidRPr="00141F81">
        <w:rPr>
          <w:sz w:val="24"/>
          <w:szCs w:val="24"/>
        </w:rPr>
        <w:t>The name of the carrier, when applicable; and</w:t>
      </w:r>
    </w:p>
    <w:p w14:paraId="1ADD0297" w14:textId="0EF87037" w:rsidR="009E3FC3" w:rsidRDefault="009E3FC3" w:rsidP="009E3FC3">
      <w:pPr>
        <w:pStyle w:val="List4"/>
      </w:pPr>
      <w:r>
        <w:rPr>
          <w:sz w:val="24"/>
          <w:szCs w:val="24"/>
        </w:rPr>
        <w:t>(F)</w:t>
      </w:r>
      <w:r w:rsidR="00141F81">
        <w:rPr>
          <w:sz w:val="24"/>
          <w:szCs w:val="24"/>
        </w:rPr>
        <w:t xml:space="preserve">  </w:t>
      </w:r>
      <w:r w:rsidR="00181351" w:rsidRPr="00141F81">
        <w:rPr>
          <w:sz w:val="24"/>
          <w:szCs w:val="24"/>
        </w:rPr>
        <w:t>The name and symbol number of the disbursing officer.</w:t>
      </w:r>
    </w:p>
    <w:p w14:paraId="11BB4F8C" w14:textId="6EF2BBBB" w:rsidR="00235A70" w:rsidRPr="00AE100C" w:rsidRDefault="009E3FC3" w:rsidP="009E3FC3">
      <w:pPr>
        <w:pStyle w:val="List3"/>
      </w:pPr>
      <w:r w:rsidRPr="00AE100C">
        <w:rPr>
          <w:sz w:val="24"/>
          <w:szCs w:val="24"/>
        </w:rPr>
        <w:lastRenderedPageBreak/>
        <w:t>(iv)</w:t>
      </w:r>
      <w:r w:rsidR="00181351" w:rsidRPr="00AE100C">
        <w:rPr>
          <w:sz w:val="24"/>
          <w:szCs w:val="24"/>
        </w:rPr>
        <w:t xml:space="preserve">  If the debt represents liquidated damages, the case file shall include an explanation of the basis for assessing liquidated damages.</w:t>
      </w:r>
    </w:p>
    <w:p w14:paraId="28E6D735" w14:textId="097F959F" w:rsidR="00056218" w:rsidRDefault="00056218" w:rsidP="009E3FC3">
      <w:pPr>
        <w:pStyle w:val="Heading3"/>
        <w:rPr>
          <w:lang w:val="en"/>
        </w:rPr>
      </w:pPr>
      <w:bookmarkStart w:id="21" w:name="_Toc100131741"/>
      <w:proofErr w:type="gramStart"/>
      <w:r>
        <w:t xml:space="preserve">5132.607  </w:t>
      </w:r>
      <w:r>
        <w:rPr>
          <w:lang w:val="en"/>
        </w:rPr>
        <w:t>Installment</w:t>
      </w:r>
      <w:proofErr w:type="gramEnd"/>
      <w:r>
        <w:rPr>
          <w:lang w:val="en"/>
        </w:rPr>
        <w:t xml:space="preserve"> payments and deferment of collection.</w:t>
      </w:r>
      <w:bookmarkEnd w:id="21"/>
    </w:p>
    <w:p w14:paraId="49C0C910" w14:textId="77777777" w:rsidR="009E3FC3" w:rsidRDefault="00056218" w:rsidP="009E3FC3">
      <w:pPr>
        <w:pStyle w:val="Heading4"/>
      </w:pPr>
      <w:bookmarkStart w:id="22" w:name="_Toc100131742"/>
      <w:r w:rsidRPr="00056218">
        <w:t>5132.607-2 Deferment of collection.</w:t>
      </w:r>
      <w:bookmarkEnd w:id="22"/>
    </w:p>
    <w:p w14:paraId="7E9BB3EC" w14:textId="53BABA70" w:rsidR="00056218" w:rsidRDefault="009E3FC3" w:rsidP="009E3FC3">
      <w:pPr>
        <w:pStyle w:val="List1"/>
      </w:pPr>
      <w:r>
        <w:t>(b)</w:t>
      </w:r>
      <w:r w:rsidR="00056218">
        <w:t xml:space="preserve"> </w:t>
      </w:r>
      <w:r w:rsidR="00056218" w:rsidRPr="002920B2">
        <w:t>When a request for deferment of a contract debt is received from a contractor, the contracting officer must notify the payment office and advise the payment office</w:t>
      </w:r>
      <w:r w:rsidR="00056218">
        <w:t xml:space="preserve"> identified in the contract</w:t>
      </w:r>
      <w:r w:rsidR="00056218" w:rsidRPr="002920B2">
        <w:t xml:space="preserve"> that the contractor’s request is under consideration IAW FAR 32.607-2(b). </w:t>
      </w:r>
      <w:r w:rsidR="00056218">
        <w:t xml:space="preserve"> See </w:t>
      </w:r>
      <w:hyperlink r:id="rId10" w:history="1">
        <w:r w:rsidR="00056218" w:rsidRPr="008D735D">
          <w:rPr>
            <w:rStyle w:val="Hyperlink"/>
          </w:rPr>
          <w:t>AFARS</w:t>
        </w:r>
        <w:r w:rsidR="000459AE" w:rsidRPr="008D735D">
          <w:rPr>
            <w:rStyle w:val="Hyperlink"/>
          </w:rPr>
          <w:t xml:space="preserve"> PGI 5132.607-2(c)(2)-1</w:t>
        </w:r>
      </w:hyperlink>
      <w:r w:rsidR="00056218">
        <w:t xml:space="preserve"> for further instruction. </w:t>
      </w:r>
    </w:p>
    <w:p w14:paraId="3CA756CC" w14:textId="77777777" w:rsidR="00056218" w:rsidRPr="00056218" w:rsidRDefault="00056218" w:rsidP="00056218">
      <w:pPr>
        <w:rPr>
          <w:rFonts w:ascii="Times New Roman" w:hAnsi="Times New Roman" w:cs="Times New Roman"/>
          <w:sz w:val="24"/>
          <w:szCs w:val="24"/>
        </w:rPr>
      </w:pPr>
    </w:p>
    <w:p w14:paraId="11BB4F8D" w14:textId="4689A0B3" w:rsidR="00235A70" w:rsidRDefault="00181351" w:rsidP="009E3FC3">
      <w:pPr>
        <w:pStyle w:val="Heading3"/>
      </w:pPr>
      <w:bookmarkStart w:id="23" w:name="_Toc100131743"/>
      <w:proofErr w:type="gramStart"/>
      <w:r w:rsidRPr="00CC23F7">
        <w:t xml:space="preserve">5132.671 </w:t>
      </w:r>
      <w:r w:rsidR="00B51998">
        <w:t xml:space="preserve"> </w:t>
      </w:r>
      <w:r w:rsidRPr="00CC23F7">
        <w:t>Bankruptcy</w:t>
      </w:r>
      <w:proofErr w:type="gramEnd"/>
      <w:r w:rsidRPr="00CC23F7">
        <w:t xml:space="preserve"> </w:t>
      </w:r>
      <w:r w:rsidR="000B25B7">
        <w:t>r</w:t>
      </w:r>
      <w:r w:rsidRPr="00CC23F7">
        <w:t>eporting.</w:t>
      </w:r>
      <w:bookmarkEnd w:id="23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9E3FC3">
      <w:pPr>
        <w:pStyle w:val="Heading2"/>
      </w:pPr>
      <w:bookmarkStart w:id="24" w:name="_Toc100131744"/>
      <w:r>
        <w:t xml:space="preserve">Subpart </w:t>
      </w:r>
      <w:r w:rsidR="00235A70" w:rsidRPr="00235A70">
        <w:t>5132.7 – Contract Funding</w:t>
      </w:r>
      <w:bookmarkEnd w:id="24"/>
    </w:p>
    <w:p w14:paraId="6513C3A9" w14:textId="77777777" w:rsidR="009E3FC3" w:rsidRDefault="00235A70" w:rsidP="009E3FC3">
      <w:pPr>
        <w:pStyle w:val="Heading3"/>
      </w:pPr>
      <w:bookmarkStart w:id="25" w:name="_Toc100131745"/>
      <w:proofErr w:type="gramStart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proofErr w:type="gramEnd"/>
      <w:r w:rsidR="00A60A24" w:rsidRPr="00CC23F7">
        <w:t>.</w:t>
      </w:r>
      <w:bookmarkEnd w:id="25"/>
    </w:p>
    <w:p w14:paraId="7F27C2F4" w14:textId="43247E41" w:rsidR="009E3FC3" w:rsidRDefault="009E3FC3" w:rsidP="009E3FC3">
      <w:pPr>
        <w:pStyle w:val="List1"/>
      </w:pPr>
      <w:r w:rsidRPr="00CC23F7">
        <w:t>(a)</w:t>
      </w:r>
      <w:r w:rsidR="00594C50" w:rsidRPr="00CC23F7">
        <w:t>(</w:t>
      </w:r>
      <w:proofErr w:type="spellStart"/>
      <w:r w:rsidR="00594C50" w:rsidRPr="00CC23F7">
        <w:t>i</w:t>
      </w:r>
      <w:proofErr w:type="spellEnd"/>
      <w:proofErr w:type="gramStart"/>
      <w:r w:rsidR="00594C50" w:rsidRPr="00CC23F7">
        <w:t xml:space="preserve">) </w:t>
      </w:r>
      <w:r w:rsidR="00634509">
        <w:t xml:space="preserve"> </w:t>
      </w:r>
      <w:r w:rsidR="00594C50" w:rsidRPr="00CC23F7">
        <w:t>Except</w:t>
      </w:r>
      <w:proofErr w:type="gramEnd"/>
      <w:r w:rsidR="00594C50" w:rsidRPr="00CC23F7">
        <w:t xml:space="preserve"> as authorized in FAR </w:t>
      </w:r>
      <w:r w:rsidR="004C6B1F">
        <w:t>s</w:t>
      </w:r>
      <w:r w:rsidR="00594C50" w:rsidRPr="00CC23F7">
        <w:t xml:space="preserve">ubparts 17.1 and 32.7 and in </w:t>
      </w:r>
      <w:r w:rsidR="00876BDC">
        <w:t xml:space="preserve">paragraphs </w:t>
      </w:r>
      <w:r w:rsidR="007542FF">
        <w:t>(a)</w:t>
      </w:r>
      <w:r w:rsidR="00594C50" w:rsidRPr="00CC23F7">
        <w:t>(ii) and (iii)</w:t>
      </w:r>
      <w:r w:rsidR="00876BDC">
        <w:t xml:space="preserve"> in this section</w:t>
      </w:r>
      <w:r w:rsidR="00594C50" w:rsidRPr="00CC23F7">
        <w:t>, before issuing a solicitation, the contracting officer must have a written statement or equivalent indicating that sufficient funds are available.</w:t>
      </w:r>
    </w:p>
    <w:p w14:paraId="23060F6E" w14:textId="03F1EE2C" w:rsidR="009E3FC3" w:rsidRDefault="009E3FC3" w:rsidP="009E3FC3">
      <w:pPr>
        <w:pStyle w:val="List3"/>
      </w:pPr>
      <w:r w:rsidRPr="00CC23F7">
        <w:rPr>
          <w:sz w:val="24"/>
          <w:szCs w:val="24"/>
        </w:rPr>
        <w:t>(ii)</w:t>
      </w:r>
      <w:r w:rsidR="00594C50" w:rsidRPr="00CC23F7">
        <w:rPr>
          <w:sz w:val="24"/>
          <w:szCs w:val="24"/>
        </w:rPr>
        <w:t xml:space="preserve"> </w:t>
      </w:r>
      <w:r w:rsidR="00634509">
        <w:rPr>
          <w:sz w:val="24"/>
          <w:szCs w:val="24"/>
        </w:rPr>
        <w:t xml:space="preserve"> </w:t>
      </w:r>
      <w:r w:rsidR="00AF6F27">
        <w:rPr>
          <w:sz w:val="24"/>
          <w:szCs w:val="24"/>
        </w:rPr>
        <w:t>Contracting officers may issue s</w:t>
      </w:r>
      <w:r w:rsidR="00594C50" w:rsidRPr="00CC23F7">
        <w:rPr>
          <w:sz w:val="24"/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sz w:val="24"/>
          <w:szCs w:val="24"/>
        </w:rPr>
        <w:t xml:space="preserve">requiring activity will not cancel the </w:t>
      </w:r>
      <w:r w:rsidR="00594C50" w:rsidRPr="00CC23F7">
        <w:rPr>
          <w:sz w:val="24"/>
          <w:szCs w:val="24"/>
        </w:rPr>
        <w:t xml:space="preserve">requirement. </w:t>
      </w:r>
      <w:r w:rsidR="00634509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 xml:space="preserve">For foreign military sales cases, </w:t>
      </w:r>
      <w:r w:rsidR="00011C3F">
        <w:rPr>
          <w:sz w:val="24"/>
          <w:szCs w:val="24"/>
        </w:rPr>
        <w:t xml:space="preserve">contracting officers may issue </w:t>
      </w:r>
      <w:r w:rsidR="00594C50" w:rsidRPr="00CC23F7">
        <w:rPr>
          <w:sz w:val="24"/>
          <w:szCs w:val="24"/>
        </w:rPr>
        <w:t>solicitations after the</w:t>
      </w:r>
      <w:r w:rsidR="00A57E46">
        <w:rPr>
          <w:sz w:val="24"/>
          <w:szCs w:val="24"/>
        </w:rPr>
        <w:t xml:space="preserve"> acceptance of a</w:t>
      </w:r>
      <w:r w:rsidR="00594C50" w:rsidRPr="00CC23F7">
        <w:rPr>
          <w:sz w:val="24"/>
          <w:szCs w:val="24"/>
        </w:rPr>
        <w:t xml:space="preserve"> </w:t>
      </w:r>
      <w:r w:rsidR="000B25B7">
        <w:rPr>
          <w:sz w:val="24"/>
          <w:szCs w:val="24"/>
        </w:rPr>
        <w:t>foreign military sales</w:t>
      </w:r>
      <w:r w:rsidR="00594C50" w:rsidRPr="00CC23F7">
        <w:rPr>
          <w:sz w:val="24"/>
          <w:szCs w:val="24"/>
        </w:rPr>
        <w:t xml:space="preserve"> </w:t>
      </w:r>
      <w:r w:rsidR="00A57E46">
        <w:rPr>
          <w:sz w:val="24"/>
          <w:szCs w:val="24"/>
        </w:rPr>
        <w:t>case</w:t>
      </w:r>
      <w:r w:rsidR="00594C50" w:rsidRPr="00CC23F7">
        <w:rPr>
          <w:sz w:val="24"/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59DC6151" w:rsidR="00235A70" w:rsidRDefault="009E3FC3" w:rsidP="009E3FC3">
      <w:pPr>
        <w:pStyle w:val="List4"/>
      </w:pPr>
      <w:r w:rsidRPr="00CC23F7">
        <w:rPr>
          <w:sz w:val="24"/>
          <w:szCs w:val="24"/>
        </w:rPr>
        <w:t>(A)</w:t>
      </w:r>
      <w:r w:rsidR="00594C50" w:rsidRPr="00CC23F7">
        <w:rPr>
          <w:sz w:val="24"/>
          <w:szCs w:val="24"/>
        </w:rPr>
        <w:t xml:space="preserve"> </w:t>
      </w:r>
      <w:r w:rsidR="00634509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0B0BE933" w14:textId="77777777" w:rsidR="009E3FC3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6917046B" w:rsidR="00235A70" w:rsidRDefault="009E3FC3" w:rsidP="009E3FC3">
      <w:pPr>
        <w:pStyle w:val="List4"/>
      </w:pPr>
      <w:r w:rsidRPr="00CC23F7">
        <w:rPr>
          <w:sz w:val="24"/>
          <w:szCs w:val="24"/>
        </w:rPr>
        <w:t>(B)</w:t>
      </w:r>
      <w:r w:rsidR="00594C50" w:rsidRPr="00CC23F7">
        <w:rPr>
          <w:sz w:val="24"/>
          <w:szCs w:val="24"/>
        </w:rPr>
        <w:t xml:space="preserve"> </w:t>
      </w:r>
      <w:r w:rsidR="00634509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01B77D7F" w14:textId="77777777" w:rsidR="009E3FC3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lastRenderedPageBreak/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4B19A08A" w14:textId="6B72D458" w:rsidR="009E3FC3" w:rsidRDefault="009E3FC3" w:rsidP="009E3FC3">
      <w:pPr>
        <w:pStyle w:val="List4"/>
      </w:pPr>
      <w:r w:rsidRPr="00CC23F7">
        <w:rPr>
          <w:sz w:val="24"/>
          <w:szCs w:val="24"/>
        </w:rPr>
        <w:t>(C)</w:t>
      </w:r>
      <w:r w:rsidR="00594C50" w:rsidRPr="00CC23F7">
        <w:rPr>
          <w:sz w:val="24"/>
          <w:szCs w:val="24"/>
        </w:rPr>
        <w:t xml:space="preserve"> </w:t>
      </w:r>
      <w:r w:rsidR="00634509">
        <w:rPr>
          <w:sz w:val="24"/>
          <w:szCs w:val="24"/>
        </w:rPr>
        <w:t xml:space="preserve"> </w:t>
      </w:r>
      <w:r w:rsidR="000D2583">
        <w:rPr>
          <w:sz w:val="24"/>
          <w:szCs w:val="24"/>
        </w:rPr>
        <w:t xml:space="preserve">The </w:t>
      </w:r>
      <w:r w:rsidR="00114214" w:rsidRPr="00CC23F7">
        <w:rPr>
          <w:sz w:val="24"/>
          <w:szCs w:val="24"/>
        </w:rPr>
        <w:t>operating official designated</w:t>
      </w:r>
      <w:r w:rsidR="00D503FE">
        <w:rPr>
          <w:sz w:val="24"/>
          <w:szCs w:val="24"/>
        </w:rPr>
        <w:t>,</w:t>
      </w:r>
      <w:r w:rsidR="00114214" w:rsidRPr="00CC23F7">
        <w:rPr>
          <w:sz w:val="24"/>
          <w:szCs w:val="24"/>
        </w:rPr>
        <w:t xml:space="preserve"> by local regulations or by a “delegation of authority” letter</w:t>
      </w:r>
      <w:r w:rsidR="00D503FE">
        <w:rPr>
          <w:sz w:val="24"/>
          <w:szCs w:val="24"/>
        </w:rPr>
        <w:t>,</w:t>
      </w:r>
      <w:r w:rsidR="00114214" w:rsidRPr="00CC23F7">
        <w:rPr>
          <w:sz w:val="24"/>
          <w:szCs w:val="24"/>
        </w:rPr>
        <w:t xml:space="preserve"> as the official authorized to certify funds availability</w:t>
      </w:r>
      <w:r w:rsidR="00114214">
        <w:rPr>
          <w:sz w:val="24"/>
          <w:szCs w:val="24"/>
        </w:rPr>
        <w:t xml:space="preserve">, </w:t>
      </w:r>
      <w:r w:rsidR="00D503FE">
        <w:rPr>
          <w:sz w:val="24"/>
          <w:szCs w:val="24"/>
        </w:rPr>
        <w:t>must certif</w:t>
      </w:r>
      <w:r w:rsidR="00C05242">
        <w:rPr>
          <w:sz w:val="24"/>
          <w:szCs w:val="24"/>
        </w:rPr>
        <w:t>y</w:t>
      </w:r>
      <w:r w:rsidR="00D503FE">
        <w:rPr>
          <w:sz w:val="24"/>
          <w:szCs w:val="24"/>
        </w:rPr>
        <w:t xml:space="preserve"> funds available p</w:t>
      </w:r>
      <w:r w:rsidR="00114214">
        <w:rPr>
          <w:sz w:val="24"/>
          <w:szCs w:val="24"/>
        </w:rPr>
        <w:t>rior to contract award.</w:t>
      </w:r>
    </w:p>
    <w:p w14:paraId="3DF383AA" w14:textId="67B95329" w:rsidR="009E3FC3" w:rsidRDefault="009E3FC3" w:rsidP="009E3FC3">
      <w:pPr>
        <w:pStyle w:val="List4"/>
      </w:pPr>
      <w:r w:rsidRPr="00CC23F7">
        <w:rPr>
          <w:sz w:val="24"/>
          <w:szCs w:val="24"/>
        </w:rPr>
        <w:t>(D)</w:t>
      </w:r>
      <w:r w:rsidR="00594C50" w:rsidRPr="00CC23F7">
        <w:rPr>
          <w:sz w:val="24"/>
          <w:szCs w:val="24"/>
        </w:rPr>
        <w:t xml:space="preserve"> </w:t>
      </w:r>
      <w:r w:rsidR="00634509">
        <w:rPr>
          <w:sz w:val="24"/>
          <w:szCs w:val="24"/>
        </w:rPr>
        <w:t xml:space="preserve"> </w:t>
      </w:r>
      <w:r w:rsidR="00114214">
        <w:rPr>
          <w:sz w:val="24"/>
          <w:szCs w:val="24"/>
        </w:rPr>
        <w:t>The contracting officer shall not issue a</w:t>
      </w:r>
      <w:r w:rsidR="00594C50" w:rsidRPr="00CC23F7">
        <w:rPr>
          <w:sz w:val="24"/>
          <w:szCs w:val="24"/>
        </w:rPr>
        <w:t xml:space="preserve"> </w:t>
      </w:r>
      <w:r w:rsidR="00114214">
        <w:rPr>
          <w:sz w:val="24"/>
          <w:szCs w:val="24"/>
        </w:rPr>
        <w:t xml:space="preserve">research and development </w:t>
      </w:r>
      <w:r w:rsidR="00594C50" w:rsidRPr="00CC23F7">
        <w:rPr>
          <w:sz w:val="24"/>
          <w:szCs w:val="24"/>
        </w:rPr>
        <w:t xml:space="preserve">solicitation for </w:t>
      </w:r>
      <w:r w:rsidR="00114214">
        <w:rPr>
          <w:sz w:val="24"/>
          <w:szCs w:val="24"/>
        </w:rPr>
        <w:t>a c</w:t>
      </w:r>
      <w:r w:rsidR="00594C50" w:rsidRPr="00CC23F7">
        <w:rPr>
          <w:sz w:val="24"/>
          <w:szCs w:val="24"/>
        </w:rPr>
        <w:t>ontract</w:t>
      </w:r>
      <w:r w:rsidR="00114214">
        <w:rPr>
          <w:sz w:val="24"/>
          <w:szCs w:val="24"/>
        </w:rPr>
        <w:t xml:space="preserve"> that is incrementally funded</w:t>
      </w:r>
      <w:r w:rsidR="00594C50" w:rsidRPr="00CC23F7">
        <w:rPr>
          <w:sz w:val="24"/>
          <w:szCs w:val="24"/>
        </w:rPr>
        <w:t xml:space="preserve"> over successive years </w:t>
      </w:r>
      <w:r w:rsidR="00D74715">
        <w:rPr>
          <w:sz w:val="24"/>
          <w:szCs w:val="24"/>
        </w:rPr>
        <w:t>without sufficient</w:t>
      </w:r>
      <w:r w:rsidR="00594C50" w:rsidRPr="00CC23F7">
        <w:rPr>
          <w:sz w:val="24"/>
          <w:szCs w:val="24"/>
        </w:rPr>
        <w:t xml:space="preserve"> planned funds (Future Years Defense P</w:t>
      </w:r>
      <w:r w:rsidR="00CF46A8">
        <w:rPr>
          <w:sz w:val="24"/>
          <w:szCs w:val="24"/>
        </w:rPr>
        <w:t>rogram</w:t>
      </w:r>
      <w:r w:rsidR="00594C50" w:rsidRPr="00CC23F7">
        <w:rPr>
          <w:sz w:val="24"/>
          <w:szCs w:val="24"/>
        </w:rPr>
        <w:t xml:space="preserve">) to </w:t>
      </w:r>
      <w:r w:rsidR="00CF46A8">
        <w:rPr>
          <w:sz w:val="24"/>
          <w:szCs w:val="24"/>
        </w:rPr>
        <w:t>cover the entire period of the multi-year performance</w:t>
      </w:r>
      <w:r w:rsidR="00594C50" w:rsidRPr="00CC23F7">
        <w:rPr>
          <w:sz w:val="24"/>
          <w:szCs w:val="24"/>
        </w:rPr>
        <w:t>.</w:t>
      </w:r>
      <w:r w:rsidR="00634509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 xml:space="preserve"> </w:t>
      </w:r>
      <w:r w:rsidR="00114214">
        <w:rPr>
          <w:sz w:val="24"/>
          <w:szCs w:val="24"/>
        </w:rPr>
        <w:t xml:space="preserve">The </w:t>
      </w:r>
      <w:r w:rsidR="00C05242">
        <w:rPr>
          <w:sz w:val="24"/>
          <w:szCs w:val="24"/>
        </w:rPr>
        <w:t>head of the contracting activity</w:t>
      </w:r>
      <w:r w:rsidR="00114214">
        <w:rPr>
          <w:sz w:val="24"/>
          <w:szCs w:val="24"/>
        </w:rPr>
        <w:t xml:space="preserve"> may approve </w:t>
      </w:r>
      <w:r w:rsidR="00011C3F">
        <w:rPr>
          <w:sz w:val="24"/>
          <w:szCs w:val="24"/>
        </w:rPr>
        <w:t xml:space="preserve">an </w:t>
      </w:r>
      <w:r w:rsidR="00594C50" w:rsidRPr="00CC23F7">
        <w:rPr>
          <w:sz w:val="24"/>
          <w:szCs w:val="24"/>
        </w:rPr>
        <w:t>exception</w:t>
      </w:r>
      <w:r w:rsidR="00114214">
        <w:rPr>
          <w:sz w:val="24"/>
          <w:szCs w:val="24"/>
        </w:rPr>
        <w:t>,</w:t>
      </w:r>
      <w:r w:rsidR="00594C50" w:rsidRPr="00CC23F7">
        <w:rPr>
          <w:sz w:val="24"/>
          <w:szCs w:val="24"/>
        </w:rPr>
        <w:t xml:space="preserve"> provided the approval identifies steps</w:t>
      </w:r>
      <w:r w:rsidR="00114214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>to revise the approved F</w:t>
      </w:r>
      <w:r w:rsidR="000B25B7">
        <w:rPr>
          <w:sz w:val="24"/>
          <w:szCs w:val="24"/>
        </w:rPr>
        <w:t xml:space="preserve">uture </w:t>
      </w:r>
      <w:r w:rsidR="00594C50" w:rsidRPr="00CC23F7">
        <w:rPr>
          <w:sz w:val="24"/>
          <w:szCs w:val="24"/>
        </w:rPr>
        <w:t>Y</w:t>
      </w:r>
      <w:r w:rsidR="000B25B7">
        <w:rPr>
          <w:sz w:val="24"/>
          <w:szCs w:val="24"/>
        </w:rPr>
        <w:t xml:space="preserve">ears </w:t>
      </w:r>
      <w:r w:rsidR="00594C50" w:rsidRPr="00CC23F7">
        <w:rPr>
          <w:sz w:val="24"/>
          <w:szCs w:val="24"/>
        </w:rPr>
        <w:t>D</w:t>
      </w:r>
      <w:r w:rsidR="000B25B7">
        <w:rPr>
          <w:sz w:val="24"/>
          <w:szCs w:val="24"/>
        </w:rPr>
        <w:t xml:space="preserve">efense </w:t>
      </w:r>
      <w:r w:rsidR="00594C50" w:rsidRPr="00CC23F7">
        <w:rPr>
          <w:sz w:val="24"/>
          <w:szCs w:val="24"/>
        </w:rPr>
        <w:t>P</w:t>
      </w:r>
      <w:r w:rsidR="00CF46A8">
        <w:rPr>
          <w:sz w:val="24"/>
          <w:szCs w:val="24"/>
        </w:rPr>
        <w:t>rogram</w:t>
      </w:r>
      <w:r w:rsidR="00594C50" w:rsidRPr="00CC23F7">
        <w:rPr>
          <w:sz w:val="24"/>
          <w:szCs w:val="24"/>
        </w:rPr>
        <w:t xml:space="preserve"> to include adequate resources.</w:t>
      </w:r>
    </w:p>
    <w:p w14:paraId="11BB4F99" w14:textId="5ACB543C" w:rsidR="00235A70" w:rsidRDefault="009E3FC3" w:rsidP="009E3FC3">
      <w:pPr>
        <w:pStyle w:val="List3"/>
      </w:pPr>
      <w:r w:rsidRPr="00CC23F7">
        <w:rPr>
          <w:sz w:val="24"/>
          <w:szCs w:val="24"/>
        </w:rPr>
        <w:t>(iii)</w:t>
      </w:r>
      <w:r w:rsidR="00634509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 xml:space="preserve"> Industrial-funded public activities need not comply with (</w:t>
      </w:r>
      <w:proofErr w:type="spellStart"/>
      <w:r w:rsidR="00594C50" w:rsidRPr="00CC23F7">
        <w:rPr>
          <w:sz w:val="24"/>
          <w:szCs w:val="24"/>
        </w:rPr>
        <w:t>i</w:t>
      </w:r>
      <w:proofErr w:type="spellEnd"/>
      <w:r w:rsidR="00594C50" w:rsidRPr="00CC23F7">
        <w:rPr>
          <w:sz w:val="24"/>
          <w:szCs w:val="24"/>
        </w:rPr>
        <w:t>) and (ii)</w:t>
      </w:r>
      <w:r w:rsidR="00114214">
        <w:rPr>
          <w:sz w:val="24"/>
          <w:szCs w:val="24"/>
        </w:rPr>
        <w:t>,</w:t>
      </w:r>
      <w:r w:rsidR="00594C50" w:rsidRPr="00CC23F7">
        <w:rPr>
          <w:sz w:val="24"/>
          <w:szCs w:val="24"/>
        </w:rPr>
        <w:t xml:space="preserve"> when </w:t>
      </w:r>
      <w:r w:rsidR="00CF46A8">
        <w:rPr>
          <w:sz w:val="24"/>
          <w:szCs w:val="24"/>
        </w:rPr>
        <w:t>they solicit offers under</w:t>
      </w:r>
      <w:r w:rsidR="00594C50" w:rsidRPr="00CC23F7">
        <w:rPr>
          <w:sz w:val="24"/>
          <w:szCs w:val="24"/>
        </w:rPr>
        <w:t xml:space="preserve"> the Defense Depot Maintenance Competition Program (Pub. L. 102-396), the Partnership Program (10 U.S.C.</w:t>
      </w:r>
      <w:r w:rsidR="00511B46">
        <w:rPr>
          <w:sz w:val="24"/>
          <w:szCs w:val="24"/>
        </w:rPr>
        <w:t xml:space="preserve"> </w:t>
      </w:r>
      <w:r w:rsidR="00594C50" w:rsidRPr="00CC23F7">
        <w:rPr>
          <w:sz w:val="24"/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9E3FC3">
      <w:pPr>
        <w:pStyle w:val="Heading2"/>
      </w:pPr>
      <w:bookmarkStart w:id="26" w:name="_Toc100131746"/>
      <w:r w:rsidRPr="008C290F">
        <w:t>Subpart 5132.8 – Assignment of Claims</w:t>
      </w:r>
      <w:bookmarkEnd w:id="26"/>
    </w:p>
    <w:p w14:paraId="3CF946A5" w14:textId="77777777" w:rsidR="009E3FC3" w:rsidRPr="008C290F" w:rsidRDefault="008C290F" w:rsidP="009E3FC3">
      <w:pPr>
        <w:pStyle w:val="Heading3"/>
      </w:pPr>
      <w:bookmarkStart w:id="27" w:name="_Toc100131747"/>
      <w:proofErr w:type="gramStart"/>
      <w:r w:rsidRPr="008C290F">
        <w:t>5132.803  Policies</w:t>
      </w:r>
      <w:proofErr w:type="gramEnd"/>
      <w:r w:rsidRPr="008C290F">
        <w:t>.</w:t>
      </w:r>
      <w:bookmarkEnd w:id="27"/>
      <w:r w:rsidRPr="008C290F">
        <w:t xml:space="preserve">  </w:t>
      </w:r>
    </w:p>
    <w:p w14:paraId="3BFED482" w14:textId="2D99747F" w:rsidR="008C290F" w:rsidRDefault="009E3FC3" w:rsidP="009E3FC3">
      <w:pPr>
        <w:pStyle w:val="List1"/>
      </w:pPr>
      <w:r>
        <w:t>(d)</w:t>
      </w:r>
      <w:r w:rsidR="00F02B7A">
        <w:t xml:space="preserve">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9E3FC3">
      <w:pPr>
        <w:pStyle w:val="Heading2"/>
      </w:pPr>
      <w:bookmarkStart w:id="28" w:name="_Toc100131748"/>
      <w:r>
        <w:t>Subpart 5132.9 – Prompt Payment</w:t>
      </w:r>
      <w:bookmarkEnd w:id="28"/>
    </w:p>
    <w:p w14:paraId="18FC6FCF" w14:textId="77777777" w:rsidR="009E3FC3" w:rsidRDefault="00A9678C" w:rsidP="009E3FC3">
      <w:pPr>
        <w:pStyle w:val="Heading3"/>
      </w:pPr>
      <w:bookmarkStart w:id="29" w:name="_Toc100131749"/>
      <w:proofErr w:type="gramStart"/>
      <w:r>
        <w:t>5132.901  Applicability</w:t>
      </w:r>
      <w:proofErr w:type="gramEnd"/>
      <w:r>
        <w:t>.</w:t>
      </w:r>
      <w:bookmarkEnd w:id="29"/>
      <w:r>
        <w:t xml:space="preserve">  </w:t>
      </w:r>
    </w:p>
    <w:p w14:paraId="490F5ED4" w14:textId="706765E7" w:rsidR="009E3FC3" w:rsidRDefault="009E3FC3" w:rsidP="009E3FC3">
      <w:pPr>
        <w:pStyle w:val="List2"/>
      </w:pPr>
      <w:r w:rsidRPr="00A9678C">
        <w:rPr>
          <w:bCs/>
          <w:sz w:val="24"/>
        </w:rPr>
        <w:t>(1)</w:t>
      </w:r>
      <w:r w:rsidR="00A9678C" w:rsidRPr="00A9678C">
        <w:rPr>
          <w:bCs/>
          <w:sz w:val="24"/>
        </w:rPr>
        <w:t>(ii</w:t>
      </w:r>
      <w:proofErr w:type="gramStart"/>
      <w:r w:rsidR="00A9678C" w:rsidRPr="00A9678C">
        <w:rPr>
          <w:bCs/>
          <w:sz w:val="24"/>
        </w:rPr>
        <w:t>)  The</w:t>
      </w:r>
      <w:proofErr w:type="gramEnd"/>
      <w:r w:rsidR="00A9678C" w:rsidRPr="00A9678C">
        <w:rPr>
          <w:bCs/>
          <w:sz w:val="24"/>
        </w:rPr>
        <w:t xml:space="preserve"> h</w:t>
      </w:r>
      <w:r w:rsidR="00591DBC">
        <w:rPr>
          <w:bCs/>
          <w:sz w:val="24"/>
        </w:rPr>
        <w:t xml:space="preserve">ead of the contracting activity, after consultation with the cognizant comptroller, </w:t>
      </w:r>
      <w:r w:rsidR="00A9678C" w:rsidRPr="00A9678C">
        <w:rPr>
          <w:bCs/>
          <w:sz w:val="24"/>
        </w:rPr>
        <w:t>will make the determination at DFARS 232.901(1)(ii).  See Appendix GG for further delegation.</w:t>
      </w:r>
    </w:p>
    <w:p w14:paraId="11BB4F9D" w14:textId="136A7E26" w:rsidR="00A9678C" w:rsidRDefault="009E3FC3" w:rsidP="009E3FC3">
      <w:pPr>
        <w:pStyle w:val="List2"/>
      </w:pPr>
      <w:r>
        <w:rPr>
          <w:bCs/>
          <w:sz w:val="24"/>
        </w:rPr>
        <w:t>(3)</w:t>
      </w:r>
      <w:r w:rsidR="00A9678C">
        <w:rPr>
          <w:bCs/>
          <w:sz w:val="24"/>
        </w:rPr>
        <w:t xml:space="preserve">  </w:t>
      </w:r>
      <w:r w:rsidR="00A9678C" w:rsidRPr="00A9678C">
        <w:rPr>
          <w:bCs/>
          <w:sz w:val="24"/>
        </w:rPr>
        <w:t>The head of the contracting activity will make the determination at DFARS 232.901(</w:t>
      </w:r>
      <w:r w:rsidR="00A9678C">
        <w:rPr>
          <w:bCs/>
          <w:sz w:val="24"/>
        </w:rPr>
        <w:t>3)</w:t>
      </w:r>
      <w:r w:rsidR="00A9678C" w:rsidRPr="00A9678C">
        <w:rPr>
          <w:bCs/>
          <w:sz w:val="24"/>
        </w:rPr>
        <w:t>.  See Appendix GG for further delegation.</w:t>
      </w:r>
    </w:p>
    <w:p w14:paraId="0F760F70" w14:textId="77777777" w:rsidR="009E3FC3" w:rsidRPr="00C94E56" w:rsidRDefault="00591DBC" w:rsidP="009E3FC3">
      <w:pPr>
        <w:pStyle w:val="Heading3"/>
      </w:pPr>
      <w:bookmarkStart w:id="30" w:name="_Toc100131750"/>
      <w:proofErr w:type="gramStart"/>
      <w:r w:rsidRPr="00C94E56">
        <w:t xml:space="preserve">5132.903 </w:t>
      </w:r>
      <w:r w:rsidR="00141D1E">
        <w:t xml:space="preserve"> </w:t>
      </w:r>
      <w:r w:rsidRPr="00C94E56">
        <w:t>Responsibilities</w:t>
      </w:r>
      <w:proofErr w:type="gramEnd"/>
      <w:r w:rsidRPr="00C94E56">
        <w:t>.</w:t>
      </w:r>
      <w:bookmarkEnd w:id="30"/>
    </w:p>
    <w:p w14:paraId="2772A7A1" w14:textId="7E2B621F" w:rsidR="00591DBC" w:rsidRDefault="009E3FC3" w:rsidP="009E3FC3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 </w:t>
      </w:r>
      <w:r w:rsidR="00C94E56">
        <w:t xml:space="preserve">The Assistant Secretary of the Army (Acquisition, Logistics and Technology) shall perform the duties as set forth in FAR 32.903(a).  See Appendix GG for further delegation.  </w:t>
      </w:r>
    </w:p>
    <w:p w14:paraId="06F201DC" w14:textId="77777777" w:rsidR="009E3FC3" w:rsidRPr="00591DBC" w:rsidRDefault="00591DBC" w:rsidP="009E3FC3">
      <w:pPr>
        <w:pStyle w:val="Heading3"/>
      </w:pPr>
      <w:bookmarkStart w:id="31" w:name="_Toc100131751"/>
      <w:proofErr w:type="gramStart"/>
      <w:r w:rsidRPr="00591DBC">
        <w:t>5132.906  Making</w:t>
      </w:r>
      <w:proofErr w:type="gramEnd"/>
      <w:r w:rsidRPr="00591DBC">
        <w:t xml:space="preserve"> payments.</w:t>
      </w:r>
      <w:bookmarkEnd w:id="31"/>
    </w:p>
    <w:p w14:paraId="5A5BE1E4" w14:textId="0475FE82" w:rsidR="00591DBC" w:rsidRDefault="009E3FC3" w:rsidP="009E3FC3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</w:t>
      </w:r>
      <w:r w:rsidR="00C94E56"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9E3FC3">
      <w:pPr>
        <w:pStyle w:val="Heading2"/>
      </w:pPr>
      <w:bookmarkStart w:id="32" w:name="_Toc100131752"/>
      <w:r w:rsidRPr="00591DBC">
        <w:lastRenderedPageBreak/>
        <w:t>Subpart 5132.11 – Electronic Funds Transfer</w:t>
      </w:r>
      <w:bookmarkEnd w:id="32"/>
    </w:p>
    <w:p w14:paraId="7517AEB5" w14:textId="26F71196" w:rsidR="00591DBC" w:rsidRDefault="00591DBC" w:rsidP="009E3FC3">
      <w:pPr>
        <w:pStyle w:val="Heading3"/>
      </w:pPr>
      <w:bookmarkStart w:id="33" w:name="_Toc100131753"/>
      <w:proofErr w:type="gramStart"/>
      <w:r w:rsidRPr="00591DBC">
        <w:t>5132.1106  EFT</w:t>
      </w:r>
      <w:proofErr w:type="gramEnd"/>
      <w:r w:rsidRPr="00591DBC">
        <w:t xml:space="preserve"> mechanisms.</w:t>
      </w:r>
      <w:bookmarkEnd w:id="33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9E3FC3">
      <w:pPr>
        <w:pStyle w:val="Heading2"/>
      </w:pPr>
      <w:bookmarkStart w:id="34" w:name="_Toc100131754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4"/>
    </w:p>
    <w:p w14:paraId="20E1D7D8" w14:textId="77777777" w:rsidR="009E3FC3" w:rsidRDefault="00181351" w:rsidP="009E3FC3">
      <w:pPr>
        <w:pStyle w:val="Heading3"/>
      </w:pPr>
      <w:bookmarkStart w:id="35" w:name="_Toc100131755"/>
      <w:proofErr w:type="gramStart"/>
      <w:r w:rsidRPr="00CC23F7">
        <w:t xml:space="preserve">5132.7101 </w:t>
      </w:r>
      <w:r w:rsidR="00B51998">
        <w:t xml:space="preserve"> </w:t>
      </w:r>
      <w:r w:rsidRPr="00CC23F7">
        <w:t>Policy</w:t>
      </w:r>
      <w:proofErr w:type="gramEnd"/>
      <w:r w:rsidRPr="00CC23F7">
        <w:t xml:space="preserve"> and procedures.</w:t>
      </w:r>
      <w:bookmarkEnd w:id="35"/>
    </w:p>
    <w:p w14:paraId="36A6BB58" w14:textId="6AC6BDC9" w:rsidR="009E3FC3" w:rsidRDefault="009E3FC3" w:rsidP="009E3FC3">
      <w:pPr>
        <w:pStyle w:val="List1"/>
      </w:pPr>
      <w:r w:rsidRPr="00CC23F7">
        <w:t>(b)</w:t>
      </w:r>
      <w:r w:rsidR="00181351" w:rsidRPr="00CC23F7">
        <w:t>(4</w:t>
      </w:r>
      <w:proofErr w:type="gramStart"/>
      <w:r w:rsidR="00181351" w:rsidRPr="00CC23F7">
        <w:t>)</w:t>
      </w:r>
      <w:r w:rsidR="00CB0F90">
        <w:t xml:space="preserve"> </w:t>
      </w:r>
      <w:r w:rsidR="00181351" w:rsidRPr="00CC23F7">
        <w:t xml:space="preserve"> Subject</w:t>
      </w:r>
      <w:proofErr w:type="gramEnd"/>
      <w:r w:rsidR="00181351" w:rsidRPr="00CC23F7">
        <w:t xml:space="preserve"> to DFARS 232.7101(b) and the procedures at the DFARS PGI 232.7101(b), the contracting officer shall ensure </w:t>
      </w:r>
      <w:r w:rsidR="00CF46A8" w:rsidRPr="00CC23F7">
        <w:t xml:space="preserve">the </w:t>
      </w:r>
      <w:r w:rsidR="00272108">
        <w:t>senior</w:t>
      </w:r>
      <w:r w:rsidR="00CF46A8">
        <w:t xml:space="preserve"> contracting </w:t>
      </w:r>
      <w:r w:rsidR="00272108">
        <w:t xml:space="preserve">official </w:t>
      </w:r>
      <w:r w:rsidR="00CF46A8">
        <w:t>(</w:t>
      </w:r>
      <w:r w:rsidR="00272108">
        <w:t>S</w:t>
      </w:r>
      <w:r w:rsidR="00CF46A8" w:rsidRPr="00CC23F7">
        <w:t>C</w:t>
      </w:r>
      <w:r w:rsidR="00272108">
        <w:t>O</w:t>
      </w:r>
      <w:r w:rsidR="00CF46A8">
        <w:t>)</w:t>
      </w:r>
      <w:r w:rsidR="00CF46A8" w:rsidRPr="00CC23F7">
        <w:t xml:space="preserve"> endorse</w:t>
      </w:r>
      <w:r w:rsidR="00CF46A8">
        <w:t>s</w:t>
      </w:r>
      <w:r w:rsidR="00181351" w:rsidRPr="00CC23F7">
        <w:t xml:space="preserve"> the notification memorandum</w:t>
      </w:r>
      <w:r w:rsidR="00CF46A8">
        <w:t xml:space="preserve"> sent</w:t>
      </w:r>
      <w:r w:rsidR="00181351" w:rsidRPr="00CC23F7">
        <w:t xml:space="preserve"> to the</w:t>
      </w:r>
      <w:r w:rsidR="00EE7644" w:rsidRPr="00CC23F7">
        <w:t xml:space="preserve"> Director,</w:t>
      </w:r>
      <w:r w:rsidR="00181351" w:rsidRPr="00CC23F7">
        <w:t xml:space="preserve"> D</w:t>
      </w:r>
      <w:r w:rsidR="00EE7644" w:rsidRPr="00CC23F7">
        <w:t>efense Procurement and Acquisition Policy (DPAP)</w:t>
      </w:r>
      <w:r w:rsidR="00181351" w:rsidRPr="00CC23F7">
        <w:t xml:space="preserve">.  The </w:t>
      </w:r>
      <w:r w:rsidR="00272108">
        <w:t>SCO</w:t>
      </w:r>
      <w:r w:rsidR="00181351" w:rsidRPr="00CC23F7">
        <w:t xml:space="preserve"> may not delegate this endorsement</w:t>
      </w:r>
      <w:r w:rsidR="00114214">
        <w:t xml:space="preserve"> to a lower level.</w:t>
      </w:r>
      <w:r w:rsidR="00181351" w:rsidRPr="00CC23F7">
        <w:t xml:space="preserve">  In addition to the assessment the contractor</w:t>
      </w:r>
      <w:r w:rsidR="00011C3F">
        <w:t xml:space="preserve"> provides</w:t>
      </w:r>
      <w:r w:rsidR="00181351" w:rsidRPr="00CC23F7">
        <w:t xml:space="preserve">, the </w:t>
      </w:r>
      <w:r w:rsidR="00011C3F" w:rsidRPr="00CC23F7">
        <w:t xml:space="preserve">contracting officer </w:t>
      </w:r>
      <w:r w:rsidR="00011C3F">
        <w:t xml:space="preserve">shall obtain from the </w:t>
      </w:r>
      <w:r w:rsidR="00181351" w:rsidRPr="00CC23F7">
        <w:t xml:space="preserve">appropriate requiring activity any other information necessary to prepare the notification.  The contract file will clearly show all reviews and coordination </w:t>
      </w:r>
      <w:r w:rsidR="00011C3F">
        <w:t xml:space="preserve">for </w:t>
      </w:r>
      <w:r w:rsidR="00181351" w:rsidRPr="00CC23F7">
        <w:t xml:space="preserve">the action at the </w:t>
      </w:r>
      <w:r w:rsidR="00272108">
        <w:t>SCO</w:t>
      </w:r>
      <w:r w:rsidR="00181351" w:rsidRPr="00CC23F7">
        <w:t xml:space="preserve"> and lower</w:t>
      </w:r>
      <w:r w:rsidR="0006597F">
        <w:t xml:space="preserve"> </w:t>
      </w:r>
      <w:r w:rsidR="00181351" w:rsidRPr="00CC23F7">
        <w:t xml:space="preserve">levels, to include legal counsel review.  When the contracting officer sends the notification memorandum to the Director, DPAP, the contracting officer shall provide a copy of this memorandum to the </w:t>
      </w:r>
      <w:r w:rsidR="00EE7644" w:rsidRPr="00CC23F7">
        <w:t xml:space="preserve">address at </w:t>
      </w:r>
      <w:r w:rsidR="00932A31" w:rsidRPr="00CC23F7">
        <w:t>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1" w14:textId="3D67A58C" w:rsidR="00235A70" w:rsidRDefault="009E3FC3" w:rsidP="009E3FC3">
      <w:pPr>
        <w:pStyle w:val="List1"/>
      </w:pPr>
      <w:r w:rsidRPr="00CC23F7">
        <w:t>(c)</w:t>
      </w:r>
      <w:r w:rsidR="0006597F">
        <w:t xml:space="preserve"> </w:t>
      </w:r>
      <w:r w:rsidR="00181351" w:rsidRPr="00CC23F7">
        <w:t xml:space="preserve"> When the contracting officer receives a response from DPAP, the contracting officer shall send a copy of the response to the </w:t>
      </w:r>
      <w:r w:rsidR="00932A31" w:rsidRPr="00CC23F7">
        <w:t>address at 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AAE5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D09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24CC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34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2D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E92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F8F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7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2EE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AE5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73783311">
    <w:abstractNumId w:val="10"/>
  </w:num>
  <w:num w:numId="2" w16cid:durableId="733819113">
    <w:abstractNumId w:val="9"/>
  </w:num>
  <w:num w:numId="3" w16cid:durableId="1943224635">
    <w:abstractNumId w:val="7"/>
  </w:num>
  <w:num w:numId="4" w16cid:durableId="828441915">
    <w:abstractNumId w:val="6"/>
  </w:num>
  <w:num w:numId="5" w16cid:durableId="879170219">
    <w:abstractNumId w:val="5"/>
  </w:num>
  <w:num w:numId="6" w16cid:durableId="2043432234">
    <w:abstractNumId w:val="4"/>
  </w:num>
  <w:num w:numId="7" w16cid:durableId="648559421">
    <w:abstractNumId w:val="8"/>
  </w:num>
  <w:num w:numId="8" w16cid:durableId="160201697">
    <w:abstractNumId w:val="3"/>
  </w:num>
  <w:num w:numId="9" w16cid:durableId="10231838">
    <w:abstractNumId w:val="2"/>
  </w:num>
  <w:num w:numId="10" w16cid:durableId="1908605782">
    <w:abstractNumId w:val="1"/>
  </w:num>
  <w:num w:numId="11" w16cid:durableId="14732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51"/>
    <w:rsid w:val="00011C3F"/>
    <w:rsid w:val="0002251D"/>
    <w:rsid w:val="000459AE"/>
    <w:rsid w:val="00056218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A7123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07F5C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D735D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3FC3"/>
    <w:rsid w:val="009E567C"/>
    <w:rsid w:val="009E5C6A"/>
    <w:rsid w:val="009E74B4"/>
    <w:rsid w:val="009F079C"/>
    <w:rsid w:val="00A14F47"/>
    <w:rsid w:val="00A57E46"/>
    <w:rsid w:val="00A60867"/>
    <w:rsid w:val="00A60A24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DF6F43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C3"/>
  </w:style>
  <w:style w:type="paragraph" w:styleId="Heading1">
    <w:name w:val="heading 1"/>
    <w:next w:val="Normal"/>
    <w:link w:val="Heading1Char"/>
    <w:uiPriority w:val="9"/>
    <w:qFormat/>
    <w:rsid w:val="009E3FC3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E3FC3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9E3FC3"/>
    <w:pPr>
      <w:spacing w:after="240" w:line="276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Heading3"/>
    <w:link w:val="Heading4Char"/>
    <w:unhideWhenUsed/>
    <w:qFormat/>
    <w:rsid w:val="009E3FC3"/>
    <w:pPr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3FC3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9E3FC3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E3FC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9E3FC3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9E3FC3"/>
    <w:pPr>
      <w:spacing w:after="160" w:line="259" w:lineRule="auto"/>
      <w:ind w:firstLine="360"/>
    </w:pPr>
    <w:rPr>
      <w:rFonts w:ascii="Times New Roman" w:hAnsi="Times New Roman" w:cs="Times New Roman"/>
    </w:rPr>
  </w:style>
  <w:style w:type="paragraph" w:styleId="List3">
    <w:name w:val="List 3"/>
    <w:basedOn w:val="Normal"/>
    <w:uiPriority w:val="99"/>
    <w:semiHidden/>
    <w:unhideWhenUsed/>
    <w:rsid w:val="009E3FC3"/>
    <w:pPr>
      <w:spacing w:after="160" w:line="259" w:lineRule="auto"/>
      <w:ind w:firstLine="720"/>
    </w:pPr>
    <w:rPr>
      <w:rFonts w:ascii="Times New Roman" w:hAnsi="Times New Roman" w:cs="Times New Roman"/>
    </w:rPr>
  </w:style>
  <w:style w:type="paragraph" w:styleId="List4">
    <w:name w:val="List 4"/>
    <w:basedOn w:val="Normal"/>
    <w:link w:val="List4Char"/>
    <w:uiPriority w:val="99"/>
    <w:semiHidden/>
    <w:unhideWhenUsed/>
    <w:rsid w:val="009E3FC3"/>
    <w:pPr>
      <w:spacing w:after="160" w:line="259" w:lineRule="auto"/>
      <w:ind w:firstLine="1080"/>
    </w:pPr>
    <w:rPr>
      <w:rFonts w:ascii="Times New Roman" w:hAnsi="Times New Roman" w:cs="Times New Roman"/>
    </w:rPr>
  </w:style>
  <w:style w:type="paragraph" w:styleId="List5">
    <w:name w:val="List 5"/>
    <w:basedOn w:val="Normal"/>
    <w:uiPriority w:val="99"/>
    <w:semiHidden/>
    <w:unhideWhenUsed/>
    <w:rsid w:val="009E3FC3"/>
    <w:pPr>
      <w:spacing w:after="160" w:line="259" w:lineRule="auto"/>
      <w:ind w:firstLine="1440"/>
    </w:pPr>
    <w:rPr>
      <w:rFonts w:ascii="Times New Roman" w:hAnsi="Times New Roman" w:cs="Times New Roman"/>
    </w:rPr>
  </w:style>
  <w:style w:type="paragraph" w:customStyle="1" w:styleId="List1">
    <w:name w:val="List 1"/>
    <w:basedOn w:val="Normal"/>
    <w:link w:val="List1Char"/>
    <w:rsid w:val="009E3FC3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9E3FC3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9E3FC3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9E3FC3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9E3FC3"/>
    <w:pPr>
      <w:spacing w:after="160" w:line="259" w:lineRule="auto"/>
      <w:ind w:firstLine="3240"/>
    </w:pPr>
    <w:rPr>
      <w:rFonts w:ascii="Times New Roman" w:hAnsi="Times New Roman" w:cs="Times New Roman"/>
      <w:sz w:val="24"/>
      <w:szCs w:val="24"/>
    </w:rPr>
  </w:style>
  <w:style w:type="character" w:customStyle="1" w:styleId="List7Char">
    <w:name w:val="List 7 Char"/>
    <w:basedOn w:val="Heading4Char"/>
    <w:link w:val="List7"/>
    <w:rsid w:val="009E3FC3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link w:val="List8Char"/>
    <w:rsid w:val="009E3FC3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9E3FC3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9E3FC3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9E3FC3"/>
    <w:rPr>
      <w:rFonts w:ascii="Times New Roman" w:hAnsi="Times New Roman" w:cs="Times New Roman"/>
    </w:rPr>
  </w:style>
  <w:style w:type="character" w:customStyle="1" w:styleId="List1changeChar">
    <w:name w:val="List 1_change Char"/>
    <w:basedOn w:val="List4Char"/>
    <w:link w:val="List1change"/>
    <w:rsid w:val="009E3FC3"/>
    <w:rPr>
      <w:rFonts w:ascii="Times New Roman" w:hAnsi="Times New Roman" w:cs="Times New Roman"/>
      <w:color w:val="000000"/>
      <w:szCs w:val="24"/>
    </w:rPr>
  </w:style>
  <w:style w:type="paragraph" w:customStyle="1" w:styleId="List2change">
    <w:name w:val="List 2_change"/>
    <w:basedOn w:val="List4"/>
    <w:link w:val="List2changeChar"/>
    <w:rsid w:val="009E3FC3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9E3FC3"/>
    <w:rPr>
      <w:rFonts w:ascii="Times New Roman" w:hAnsi="Times New Roman" w:cs="Times New Roman"/>
      <w:color w:val="000000"/>
      <w:szCs w:val="24"/>
    </w:rPr>
  </w:style>
  <w:style w:type="paragraph" w:customStyle="1" w:styleId="List3change">
    <w:name w:val="List 3_change"/>
    <w:basedOn w:val="List4"/>
    <w:link w:val="List3changeChar"/>
    <w:rsid w:val="009E3FC3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9E3FC3"/>
    <w:rPr>
      <w:rFonts w:ascii="Times New Roman" w:hAnsi="Times New Roman" w:cs="Times New Roman"/>
      <w:szCs w:val="24"/>
    </w:rPr>
  </w:style>
  <w:style w:type="paragraph" w:customStyle="1" w:styleId="List4change">
    <w:name w:val="List 4_change"/>
    <w:basedOn w:val="List4"/>
    <w:link w:val="List4changeChar"/>
    <w:rsid w:val="009E3FC3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9E3FC3"/>
    <w:rPr>
      <w:rFonts w:ascii="Times New Roman" w:hAnsi="Times New Roman"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E3F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3F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spcs3.kc.army.mil/asaalt/procurement/PGI/PGI_5132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SA-Acquisition-Tools\TOOLS\AFAR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74313C1-C546-4339-80BA-3875D24EE6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FF838-0506-4B33-9E62-C0F7AF94388D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5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AFARS.dotm</Template>
  <TotalTime>4</TotalTime>
  <Pages>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5132_Revision_27_01</vt:lpstr>
    </vt:vector>
  </TitlesOfParts>
  <Company>U.S. Army</Company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Greg Pangborn</cp:lastModifiedBy>
  <cp:revision>3</cp:revision>
  <dcterms:created xsi:type="dcterms:W3CDTF">2022-03-23T19:15:00Z</dcterms:created>
  <dcterms:modified xsi:type="dcterms:W3CDTF">2022-04-06T14:02:00Z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