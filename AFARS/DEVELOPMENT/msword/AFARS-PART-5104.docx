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A673D" w14:textId="6B78158F" w:rsidR="00036005" w:rsidRPr="006961B5" w:rsidRDefault="004E701F" w:rsidP="004E701F">
      <w:pPr>
        <w:pStyle w:val="Heading1"/>
      </w:pPr>
      <w:r w:rsidRPr="004E701F">
        <w:t>AFARS – PART 5104</w:t>
      </w:r>
      <w:r w:rsidRPr="004E701F">
        <w:br/>
      </w:r>
      <w:r w:rsidR="00ED49E9" w:rsidRPr="006961B5">
        <w:t>Administrative Matters</w:t>
      </w:r>
    </w:p>
    <w:p w14:paraId="7C0A673E" w14:textId="15256BE4" w:rsidR="00C9310C" w:rsidRPr="006961B5" w:rsidRDefault="00A555D8" w:rsidP="00B2272A">
      <w:pPr>
        <w:spacing w:after="240"/>
        <w:jc w:val="center"/>
        <w:rPr>
          <w:rFonts w:ascii="Times New Roman" w:hAnsi="Times New Roman" w:cs="Times New Roman"/>
          <w:i/>
          <w:sz w:val="24"/>
          <w:szCs w:val="24"/>
        </w:rPr>
      </w:pPr>
      <w:r w:rsidRPr="006961B5">
        <w:rPr>
          <w:rFonts w:ascii="Times New Roman" w:hAnsi="Times New Roman" w:cs="Times New Roman"/>
          <w:i/>
          <w:sz w:val="24"/>
          <w:szCs w:val="24"/>
        </w:rPr>
        <w:t xml:space="preserve">(Revised </w:t>
      </w:r>
      <w:r w:rsidR="0031791E">
        <w:rPr>
          <w:rFonts w:ascii="Times New Roman" w:hAnsi="Times New Roman" w:cs="Times New Roman"/>
          <w:i/>
          <w:sz w:val="24"/>
          <w:szCs w:val="24"/>
        </w:rPr>
        <w:t>23 March 2022</w:t>
      </w:r>
      <w:r w:rsidR="00482BB6" w:rsidRPr="006961B5">
        <w:rPr>
          <w:rFonts w:ascii="Times New Roman" w:hAnsi="Times New Roman" w:cs="Times New Roman"/>
          <w:i/>
          <w:sz w:val="24"/>
          <w:szCs w:val="24"/>
        </w:rPr>
        <w:t>)</w:t>
      </w:r>
    </w:p>
    <w:p w14:paraId="27691DBB" w14:textId="02991C56" w:rsidR="004E701F" w:rsidRDefault="004E701F">
      <w:pPr>
        <w:pStyle w:val="TOC1"/>
        <w:tabs>
          <w:tab w:val="right" w:leader="dot" w:pos="9350"/>
        </w:tabs>
        <w:rPr>
          <w:rFonts w:eastAsiaTheme="minorEastAsia"/>
          <w:noProof/>
        </w:rPr>
      </w:pPr>
      <w:r>
        <w:rPr>
          <w:rFonts w:ascii="Times New Roman" w:hAnsi="Times New Roman" w:cs="Times New Roman"/>
          <w:b/>
          <w:i/>
          <w:sz w:val="24"/>
          <w:szCs w:val="24"/>
        </w:rPr>
        <w:fldChar w:fldCharType="begin"/>
      </w:r>
      <w:r>
        <w:rPr>
          <w:rFonts w:ascii="Times New Roman" w:hAnsi="Times New Roman" w:cs="Times New Roman"/>
          <w:b/>
          <w:i/>
          <w:sz w:val="24"/>
          <w:szCs w:val="24"/>
        </w:rPr>
        <w:instrText xml:space="preserve"> TOC \n \h \z \u \t "Heading 2,1,Heading 3,2,Heading 4,3" </w:instrText>
      </w:r>
      <w:r>
        <w:rPr>
          <w:rFonts w:ascii="Times New Roman" w:hAnsi="Times New Roman" w:cs="Times New Roman"/>
          <w:b/>
          <w:i/>
          <w:sz w:val="24"/>
          <w:szCs w:val="24"/>
        </w:rPr>
        <w:fldChar w:fldCharType="separate"/>
      </w:r>
      <w:hyperlink w:anchor="_Toc100138350" w:history="1">
        <w:r w:rsidRPr="00943CF0">
          <w:rPr>
            <w:rStyle w:val="Hyperlink"/>
            <w:noProof/>
          </w:rPr>
          <w:t>Subpart 5104.1 – Contract Execution</w:t>
        </w:r>
      </w:hyperlink>
    </w:p>
    <w:p w14:paraId="06A66840" w14:textId="370B24FC" w:rsidR="004E701F" w:rsidRDefault="004E701F">
      <w:pPr>
        <w:pStyle w:val="TOC2"/>
        <w:tabs>
          <w:tab w:val="right" w:leader="dot" w:pos="9350"/>
        </w:tabs>
        <w:rPr>
          <w:rFonts w:eastAsiaTheme="minorEastAsia"/>
          <w:noProof/>
        </w:rPr>
      </w:pPr>
      <w:hyperlink w:anchor="_Toc100138351" w:history="1">
        <w:r w:rsidRPr="00943CF0">
          <w:rPr>
            <w:rStyle w:val="Hyperlink"/>
            <w:noProof/>
          </w:rPr>
          <w:t>5104.103  Contract clause.</w:t>
        </w:r>
      </w:hyperlink>
    </w:p>
    <w:p w14:paraId="38FA2682" w14:textId="4CE3975A" w:rsidR="004E701F" w:rsidRDefault="004E701F">
      <w:pPr>
        <w:pStyle w:val="TOC1"/>
        <w:tabs>
          <w:tab w:val="right" w:leader="dot" w:pos="9350"/>
        </w:tabs>
        <w:rPr>
          <w:rFonts w:eastAsiaTheme="minorEastAsia"/>
          <w:noProof/>
        </w:rPr>
      </w:pPr>
      <w:hyperlink w:anchor="_Toc100138352" w:history="1">
        <w:r w:rsidRPr="00943CF0">
          <w:rPr>
            <w:rStyle w:val="Hyperlink"/>
            <w:noProof/>
          </w:rPr>
          <w:t>Subpart 5104.2 – Contract Distribution</w:t>
        </w:r>
      </w:hyperlink>
    </w:p>
    <w:p w14:paraId="6FA41919" w14:textId="6C0A7646" w:rsidR="004E701F" w:rsidRDefault="004E701F">
      <w:pPr>
        <w:pStyle w:val="TOC2"/>
        <w:tabs>
          <w:tab w:val="right" w:leader="dot" w:pos="9350"/>
        </w:tabs>
        <w:rPr>
          <w:rFonts w:eastAsiaTheme="minorEastAsia"/>
          <w:noProof/>
        </w:rPr>
      </w:pPr>
      <w:hyperlink w:anchor="_Toc100138353" w:history="1">
        <w:r w:rsidRPr="00943CF0">
          <w:rPr>
            <w:rStyle w:val="Hyperlink"/>
            <w:noProof/>
          </w:rPr>
          <w:t>5104.201  Procedures.</w:t>
        </w:r>
      </w:hyperlink>
    </w:p>
    <w:p w14:paraId="0563C60D" w14:textId="040964C7" w:rsidR="004E701F" w:rsidRDefault="004E701F">
      <w:pPr>
        <w:pStyle w:val="TOC2"/>
        <w:tabs>
          <w:tab w:val="right" w:leader="dot" w:pos="9350"/>
        </w:tabs>
        <w:rPr>
          <w:rFonts w:eastAsiaTheme="minorEastAsia"/>
          <w:noProof/>
        </w:rPr>
      </w:pPr>
      <w:hyperlink w:anchor="_Toc100138354" w:history="1">
        <w:r w:rsidRPr="00943CF0">
          <w:rPr>
            <w:rStyle w:val="Hyperlink"/>
            <w:noProof/>
          </w:rPr>
          <w:t>5104.202  Agency distribution requirements.</w:t>
        </w:r>
      </w:hyperlink>
    </w:p>
    <w:p w14:paraId="5FB19ED6" w14:textId="7CCDEBEB" w:rsidR="004E701F" w:rsidRDefault="004E701F">
      <w:pPr>
        <w:pStyle w:val="TOC1"/>
        <w:tabs>
          <w:tab w:val="right" w:leader="dot" w:pos="9350"/>
        </w:tabs>
        <w:rPr>
          <w:rFonts w:eastAsiaTheme="minorEastAsia"/>
          <w:noProof/>
        </w:rPr>
      </w:pPr>
      <w:hyperlink w:anchor="_Toc100138355" w:history="1">
        <w:r w:rsidRPr="00943CF0">
          <w:rPr>
            <w:rStyle w:val="Hyperlink"/>
            <w:noProof/>
          </w:rPr>
          <w:t>Subpart 5104.4 – Safeguarding Classified Information Within Industry</w:t>
        </w:r>
      </w:hyperlink>
    </w:p>
    <w:p w14:paraId="3C2767D6" w14:textId="7EC382B6" w:rsidR="004E701F" w:rsidRDefault="004E701F">
      <w:pPr>
        <w:pStyle w:val="TOC2"/>
        <w:tabs>
          <w:tab w:val="right" w:leader="dot" w:pos="9350"/>
        </w:tabs>
        <w:rPr>
          <w:rFonts w:eastAsiaTheme="minorEastAsia"/>
          <w:noProof/>
        </w:rPr>
      </w:pPr>
      <w:hyperlink w:anchor="_Toc100138356" w:history="1">
        <w:r w:rsidRPr="00943CF0">
          <w:rPr>
            <w:rStyle w:val="Hyperlink"/>
            <w:noProof/>
          </w:rPr>
          <w:t>5104.402 General.</w:t>
        </w:r>
      </w:hyperlink>
    </w:p>
    <w:p w14:paraId="4EC74C64" w14:textId="50BC057A" w:rsidR="004E701F" w:rsidRDefault="004E701F">
      <w:pPr>
        <w:pStyle w:val="TOC2"/>
        <w:tabs>
          <w:tab w:val="right" w:leader="dot" w:pos="9350"/>
        </w:tabs>
        <w:rPr>
          <w:rFonts w:eastAsiaTheme="minorEastAsia"/>
          <w:noProof/>
        </w:rPr>
      </w:pPr>
      <w:hyperlink w:anchor="_Toc100138357" w:history="1">
        <w:r w:rsidRPr="00943CF0">
          <w:rPr>
            <w:rStyle w:val="Hyperlink"/>
            <w:noProof/>
          </w:rPr>
          <w:t>5104.403  Responsibilities of contracting officers.</w:t>
        </w:r>
      </w:hyperlink>
    </w:p>
    <w:p w14:paraId="4ECA7563" w14:textId="033AD802" w:rsidR="004E701F" w:rsidRDefault="004E701F">
      <w:pPr>
        <w:pStyle w:val="TOC1"/>
        <w:tabs>
          <w:tab w:val="right" w:leader="dot" w:pos="9350"/>
        </w:tabs>
        <w:rPr>
          <w:rFonts w:eastAsiaTheme="minorEastAsia"/>
          <w:noProof/>
        </w:rPr>
      </w:pPr>
      <w:hyperlink w:anchor="_Toc100138358" w:history="1">
        <w:r w:rsidRPr="00943CF0">
          <w:rPr>
            <w:rStyle w:val="Hyperlink"/>
            <w:noProof/>
          </w:rPr>
          <w:t>Subpart 5104.5 – Electronic Commerce in Contracting</w:t>
        </w:r>
      </w:hyperlink>
    </w:p>
    <w:p w14:paraId="480647BB" w14:textId="01987C20" w:rsidR="004E701F" w:rsidRDefault="004E701F">
      <w:pPr>
        <w:pStyle w:val="TOC2"/>
        <w:tabs>
          <w:tab w:val="right" w:leader="dot" w:pos="9350"/>
        </w:tabs>
        <w:rPr>
          <w:rFonts w:eastAsiaTheme="minorEastAsia"/>
          <w:noProof/>
        </w:rPr>
      </w:pPr>
      <w:hyperlink w:anchor="_Toc100138359" w:history="1">
        <w:r w:rsidRPr="00943CF0">
          <w:rPr>
            <w:rStyle w:val="Hyperlink"/>
            <w:noProof/>
          </w:rPr>
          <w:t>5104.502  Policy.</w:t>
        </w:r>
      </w:hyperlink>
    </w:p>
    <w:p w14:paraId="33FAB8EF" w14:textId="632E8740" w:rsidR="004E701F" w:rsidRDefault="004E701F">
      <w:pPr>
        <w:pStyle w:val="TOC3"/>
        <w:tabs>
          <w:tab w:val="right" w:leader="dot" w:pos="9350"/>
        </w:tabs>
        <w:rPr>
          <w:rFonts w:eastAsiaTheme="minorEastAsia"/>
          <w:noProof/>
        </w:rPr>
      </w:pPr>
      <w:hyperlink w:anchor="_Toc100138360" w:history="1">
        <w:r w:rsidRPr="00943CF0">
          <w:rPr>
            <w:rStyle w:val="Hyperlink"/>
            <w:noProof/>
          </w:rPr>
          <w:t>5104.502-90  Army supplemental policy.</w:t>
        </w:r>
      </w:hyperlink>
    </w:p>
    <w:p w14:paraId="34958729" w14:textId="3D749EE2" w:rsidR="004E701F" w:rsidRDefault="004E701F">
      <w:pPr>
        <w:pStyle w:val="TOC1"/>
        <w:tabs>
          <w:tab w:val="right" w:leader="dot" w:pos="9350"/>
        </w:tabs>
        <w:rPr>
          <w:rFonts w:eastAsiaTheme="minorEastAsia"/>
          <w:noProof/>
        </w:rPr>
      </w:pPr>
      <w:hyperlink w:anchor="_Toc100138361" w:history="1">
        <w:r w:rsidRPr="00943CF0">
          <w:rPr>
            <w:rStyle w:val="Hyperlink"/>
            <w:noProof/>
          </w:rPr>
          <w:t>Subpart 5104.6 – Contract Reporting</w:t>
        </w:r>
      </w:hyperlink>
    </w:p>
    <w:p w14:paraId="676EFDAB" w14:textId="2680AD1A" w:rsidR="004E701F" w:rsidRDefault="004E701F">
      <w:pPr>
        <w:pStyle w:val="TOC2"/>
        <w:tabs>
          <w:tab w:val="right" w:leader="dot" w:pos="9350"/>
        </w:tabs>
        <w:rPr>
          <w:rFonts w:eastAsiaTheme="minorEastAsia"/>
          <w:noProof/>
        </w:rPr>
      </w:pPr>
      <w:hyperlink w:anchor="_Toc100138362" w:history="1">
        <w:r w:rsidRPr="00943CF0">
          <w:rPr>
            <w:rStyle w:val="Hyperlink"/>
            <w:noProof/>
          </w:rPr>
          <w:t>5104.604  Responsibilities.</w:t>
        </w:r>
      </w:hyperlink>
    </w:p>
    <w:p w14:paraId="280677CB" w14:textId="38D80ABF" w:rsidR="004E701F" w:rsidRDefault="004E701F">
      <w:pPr>
        <w:pStyle w:val="TOC1"/>
        <w:tabs>
          <w:tab w:val="right" w:leader="dot" w:pos="9350"/>
        </w:tabs>
        <w:rPr>
          <w:rFonts w:eastAsiaTheme="minorEastAsia"/>
          <w:noProof/>
        </w:rPr>
      </w:pPr>
      <w:hyperlink w:anchor="_Toc100138363" w:history="1">
        <w:r w:rsidRPr="00943CF0">
          <w:rPr>
            <w:rStyle w:val="Hyperlink"/>
            <w:noProof/>
          </w:rPr>
          <w:t xml:space="preserve">Subpart 5104.8 </w:t>
        </w:r>
        <w:r w:rsidRPr="00943CF0">
          <w:rPr>
            <w:rStyle w:val="Hyperlink"/>
            <w:bCs/>
            <w:noProof/>
          </w:rPr>
          <w:t>– Government C</w:t>
        </w:r>
        <w:r w:rsidRPr="00943CF0">
          <w:rPr>
            <w:rStyle w:val="Hyperlink"/>
            <w:noProof/>
          </w:rPr>
          <w:t>ontract Files</w:t>
        </w:r>
      </w:hyperlink>
    </w:p>
    <w:p w14:paraId="1B2E6517" w14:textId="369D2313" w:rsidR="004E701F" w:rsidRDefault="004E701F">
      <w:pPr>
        <w:pStyle w:val="TOC2"/>
        <w:tabs>
          <w:tab w:val="right" w:leader="dot" w:pos="9350"/>
        </w:tabs>
        <w:rPr>
          <w:rFonts w:eastAsiaTheme="minorEastAsia"/>
          <w:noProof/>
        </w:rPr>
      </w:pPr>
      <w:hyperlink w:anchor="_Toc100138364" w:history="1">
        <w:r w:rsidRPr="00943CF0">
          <w:rPr>
            <w:rStyle w:val="Hyperlink"/>
            <w:noProof/>
          </w:rPr>
          <w:t>5104.802  Contract files.</w:t>
        </w:r>
      </w:hyperlink>
    </w:p>
    <w:p w14:paraId="5DE8DBA0" w14:textId="41F41890" w:rsidR="004E701F" w:rsidRDefault="004E701F">
      <w:pPr>
        <w:pStyle w:val="TOC2"/>
        <w:tabs>
          <w:tab w:val="right" w:leader="dot" w:pos="9350"/>
        </w:tabs>
        <w:rPr>
          <w:rFonts w:eastAsiaTheme="minorEastAsia"/>
          <w:noProof/>
        </w:rPr>
      </w:pPr>
      <w:hyperlink w:anchor="_Toc100138365" w:history="1">
        <w:r w:rsidRPr="00943CF0">
          <w:rPr>
            <w:rStyle w:val="Hyperlink"/>
            <w:noProof/>
          </w:rPr>
          <w:t>5104.803  Contents of contract files.</w:t>
        </w:r>
      </w:hyperlink>
    </w:p>
    <w:p w14:paraId="493E72C6" w14:textId="78E5BC3C" w:rsidR="004E701F" w:rsidRDefault="004E701F">
      <w:pPr>
        <w:pStyle w:val="TOC2"/>
        <w:tabs>
          <w:tab w:val="right" w:leader="dot" w:pos="9350"/>
        </w:tabs>
        <w:rPr>
          <w:rFonts w:eastAsiaTheme="minorEastAsia"/>
          <w:noProof/>
        </w:rPr>
      </w:pPr>
      <w:hyperlink w:anchor="_Toc100138366" w:history="1">
        <w:r w:rsidRPr="00943CF0">
          <w:rPr>
            <w:rStyle w:val="Hyperlink"/>
            <w:noProof/>
          </w:rPr>
          <w:t>5104.804  Closeout of contract files.</w:t>
        </w:r>
      </w:hyperlink>
    </w:p>
    <w:p w14:paraId="7BC5F41C" w14:textId="7FD9CB8A" w:rsidR="004E701F" w:rsidRDefault="004E701F">
      <w:pPr>
        <w:pStyle w:val="TOC3"/>
        <w:tabs>
          <w:tab w:val="right" w:leader="dot" w:pos="9350"/>
        </w:tabs>
        <w:rPr>
          <w:rFonts w:eastAsiaTheme="minorEastAsia"/>
          <w:noProof/>
        </w:rPr>
      </w:pPr>
      <w:hyperlink w:anchor="_Toc100138367" w:history="1">
        <w:r w:rsidRPr="00943CF0">
          <w:rPr>
            <w:rStyle w:val="Hyperlink"/>
            <w:noProof/>
          </w:rPr>
          <w:t>5104.804-5  Procedures for closing out contract files.</w:t>
        </w:r>
      </w:hyperlink>
    </w:p>
    <w:p w14:paraId="7432E2BC" w14:textId="17AA7256" w:rsidR="004E701F" w:rsidRDefault="004E701F">
      <w:pPr>
        <w:pStyle w:val="TOC1"/>
        <w:tabs>
          <w:tab w:val="right" w:leader="dot" w:pos="9350"/>
        </w:tabs>
        <w:rPr>
          <w:rFonts w:eastAsiaTheme="minorEastAsia"/>
          <w:noProof/>
        </w:rPr>
      </w:pPr>
      <w:hyperlink w:anchor="_Toc100138368" w:history="1">
        <w:r w:rsidRPr="00943CF0">
          <w:rPr>
            <w:rStyle w:val="Hyperlink"/>
            <w:noProof/>
            <w:lang w:val="en"/>
          </w:rPr>
          <w:t>Subpart 5104.9 – Taxpayer Identification Number Information</w:t>
        </w:r>
      </w:hyperlink>
    </w:p>
    <w:p w14:paraId="5F313D35" w14:textId="381D0B5F" w:rsidR="004E701F" w:rsidRDefault="004E701F">
      <w:pPr>
        <w:pStyle w:val="TOC2"/>
        <w:tabs>
          <w:tab w:val="right" w:leader="dot" w:pos="9350"/>
        </w:tabs>
        <w:rPr>
          <w:rFonts w:eastAsiaTheme="minorEastAsia"/>
          <w:noProof/>
        </w:rPr>
      </w:pPr>
      <w:hyperlink w:anchor="_Toc100138369" w:history="1">
        <w:r w:rsidRPr="00943CF0">
          <w:rPr>
            <w:rStyle w:val="Hyperlink"/>
            <w:noProof/>
            <w:lang w:val="en"/>
          </w:rPr>
          <w:t>5104.903  Reporting contract information to the IRS.</w:t>
        </w:r>
      </w:hyperlink>
    </w:p>
    <w:p w14:paraId="7F05FE48" w14:textId="2C4D6FEA" w:rsidR="004E701F" w:rsidRDefault="004E701F">
      <w:pPr>
        <w:pStyle w:val="TOC1"/>
        <w:tabs>
          <w:tab w:val="right" w:leader="dot" w:pos="9350"/>
        </w:tabs>
        <w:rPr>
          <w:rFonts w:eastAsiaTheme="minorEastAsia"/>
          <w:noProof/>
        </w:rPr>
      </w:pPr>
      <w:hyperlink w:anchor="_Toc100138370" w:history="1">
        <w:r w:rsidRPr="00943CF0">
          <w:rPr>
            <w:rStyle w:val="Hyperlink"/>
            <w:noProof/>
            <w:lang w:val="en"/>
          </w:rPr>
          <w:t>Subpart 5104.71 - Uniform Contract Line Item Numbering System</w:t>
        </w:r>
      </w:hyperlink>
    </w:p>
    <w:p w14:paraId="23F8FCCE" w14:textId="58FA2E94" w:rsidR="004E701F" w:rsidRDefault="004E701F">
      <w:pPr>
        <w:pStyle w:val="TOC3"/>
        <w:tabs>
          <w:tab w:val="right" w:leader="dot" w:pos="9350"/>
        </w:tabs>
        <w:rPr>
          <w:rFonts w:eastAsiaTheme="minorEastAsia"/>
          <w:noProof/>
        </w:rPr>
      </w:pPr>
      <w:hyperlink w:anchor="_Toc100138371" w:history="1">
        <w:r w:rsidRPr="00943CF0">
          <w:rPr>
            <w:rStyle w:val="Hyperlink"/>
            <w:noProof/>
            <w:lang w:val="en"/>
          </w:rPr>
          <w:t>5104.7103-90 Contract line items for internal use software (IUS).</w:t>
        </w:r>
      </w:hyperlink>
    </w:p>
    <w:p w14:paraId="22072D00" w14:textId="0CCFEF09" w:rsidR="004E701F" w:rsidRDefault="004E701F">
      <w:pPr>
        <w:pStyle w:val="TOC2"/>
        <w:tabs>
          <w:tab w:val="right" w:leader="dot" w:pos="9350"/>
        </w:tabs>
        <w:rPr>
          <w:rFonts w:eastAsiaTheme="minorEastAsia"/>
          <w:noProof/>
        </w:rPr>
      </w:pPr>
      <w:hyperlink w:anchor="_Toc100138372" w:history="1">
        <w:r w:rsidRPr="00943CF0">
          <w:rPr>
            <w:rStyle w:val="Hyperlink"/>
            <w:noProof/>
          </w:rPr>
          <w:t>Subpart 5104.73—Safeguarding Covered Defense Information and Cyber Incident Reporting</w:t>
        </w:r>
      </w:hyperlink>
    </w:p>
    <w:p w14:paraId="08561B64" w14:textId="690670F4" w:rsidR="004E701F" w:rsidRDefault="004E701F">
      <w:pPr>
        <w:pStyle w:val="TOC2"/>
        <w:tabs>
          <w:tab w:val="right" w:leader="dot" w:pos="9350"/>
        </w:tabs>
        <w:rPr>
          <w:rFonts w:eastAsiaTheme="minorEastAsia"/>
          <w:noProof/>
        </w:rPr>
      </w:pPr>
      <w:hyperlink w:anchor="_Toc100138373" w:history="1">
        <w:r w:rsidRPr="00943CF0">
          <w:rPr>
            <w:rStyle w:val="Hyperlink"/>
            <w:bCs/>
            <w:noProof/>
          </w:rPr>
          <w:t>5104.7304  Solicitation provisions and contract clauses.</w:t>
        </w:r>
      </w:hyperlink>
    </w:p>
    <w:p w14:paraId="3645B745" w14:textId="6A657C41" w:rsidR="00A14741" w:rsidRPr="00024C03" w:rsidRDefault="004E701F" w:rsidP="00971B8B">
      <w:pPr>
        <w:spacing w:after="240"/>
        <w:jc w:val="center"/>
        <w:rPr>
          <w:rFonts w:ascii="Times New Roman" w:hAnsi="Times New Roman" w:cs="Times New Roman"/>
          <w:i/>
          <w:sz w:val="24"/>
          <w:szCs w:val="24"/>
        </w:rPr>
      </w:pPr>
      <w:r>
        <w:rPr>
          <w:rFonts w:ascii="Times New Roman" w:hAnsi="Times New Roman" w:cs="Times New Roman"/>
          <w:b/>
          <w:i/>
          <w:sz w:val="24"/>
          <w:szCs w:val="24"/>
        </w:rPr>
        <w:fldChar w:fldCharType="end"/>
      </w:r>
    </w:p>
    <w:p w14:paraId="7C0A673F" w14:textId="77777777" w:rsidR="00C85DC4" w:rsidRDefault="00ED49E9" w:rsidP="004E701F">
      <w:pPr>
        <w:pStyle w:val="Heading2"/>
      </w:pPr>
      <w:bookmarkStart w:id="0" w:name="_Toc512602635"/>
      <w:bookmarkStart w:id="1" w:name="_Toc513811431"/>
      <w:bookmarkStart w:id="2" w:name="_Toc519841179"/>
      <w:bookmarkStart w:id="3" w:name="_Toc1628365"/>
      <w:bookmarkStart w:id="4" w:name="_Toc100138350"/>
      <w:r w:rsidRPr="00F82049">
        <w:lastRenderedPageBreak/>
        <w:t xml:space="preserve">Subpart 5104.1 </w:t>
      </w:r>
      <w:r w:rsidR="00036005">
        <w:t>–</w:t>
      </w:r>
      <w:r w:rsidRPr="00F82049">
        <w:t xml:space="preserve"> Contract Execution</w:t>
      </w:r>
      <w:bookmarkEnd w:id="0"/>
      <w:bookmarkEnd w:id="1"/>
      <w:bookmarkEnd w:id="2"/>
      <w:bookmarkEnd w:id="3"/>
      <w:bookmarkEnd w:id="4"/>
    </w:p>
    <w:p w14:paraId="7C0A6740" w14:textId="77777777" w:rsidR="00C85DC4" w:rsidRDefault="00ED49E9" w:rsidP="004E701F">
      <w:pPr>
        <w:pStyle w:val="Heading3"/>
      </w:pPr>
      <w:bookmarkStart w:id="5" w:name="_Toc512602636"/>
      <w:bookmarkStart w:id="6" w:name="_Toc513811432"/>
      <w:bookmarkStart w:id="7" w:name="_Toc519841180"/>
      <w:bookmarkStart w:id="8" w:name="_Toc1628366"/>
      <w:bookmarkStart w:id="9" w:name="_Toc100138351"/>
      <w:proofErr w:type="gramStart"/>
      <w:r w:rsidRPr="00F82049">
        <w:t>5104.103</w:t>
      </w:r>
      <w:r w:rsidR="00F82049">
        <w:t xml:space="preserve">  </w:t>
      </w:r>
      <w:r w:rsidRPr="00F82049">
        <w:t>Contract</w:t>
      </w:r>
      <w:proofErr w:type="gramEnd"/>
      <w:r w:rsidRPr="00F82049">
        <w:t xml:space="preserve"> clause.</w:t>
      </w:r>
      <w:bookmarkEnd w:id="5"/>
      <w:bookmarkEnd w:id="6"/>
      <w:bookmarkEnd w:id="7"/>
      <w:bookmarkEnd w:id="8"/>
      <w:bookmarkEnd w:id="9"/>
    </w:p>
    <w:p w14:paraId="7C0A6741" w14:textId="77777777" w:rsidR="00C85DC4" w:rsidRDefault="00484C60" w:rsidP="00C9310C">
      <w:pPr>
        <w:spacing w:after="240"/>
        <w:rPr>
          <w:rFonts w:ascii="Times New Roman" w:hAnsi="Times New Roman" w:cs="Times New Roman"/>
          <w:sz w:val="24"/>
          <w:szCs w:val="24"/>
        </w:rPr>
      </w:pPr>
      <w:r>
        <w:rPr>
          <w:rFonts w:ascii="Times New Roman" w:hAnsi="Times New Roman" w:cs="Times New Roman"/>
          <w:sz w:val="24"/>
          <w:szCs w:val="24"/>
        </w:rPr>
        <w:t xml:space="preserve">Contracting officers will insert FAR clause </w:t>
      </w:r>
      <w:r w:rsidRPr="00F82049">
        <w:rPr>
          <w:rFonts w:ascii="Times New Roman" w:hAnsi="Times New Roman" w:cs="Times New Roman"/>
          <w:sz w:val="24"/>
          <w:szCs w:val="24"/>
        </w:rPr>
        <w:t>52.204-1, Approval of Contract</w:t>
      </w:r>
      <w:r>
        <w:rPr>
          <w:rFonts w:ascii="Times New Roman" w:hAnsi="Times New Roman" w:cs="Times New Roman"/>
          <w:sz w:val="24"/>
          <w:szCs w:val="24"/>
        </w:rPr>
        <w:t>, in solicitations and contracts when</w:t>
      </w:r>
      <w:r w:rsidRPr="00F82049">
        <w:rPr>
          <w:rFonts w:ascii="Times New Roman" w:hAnsi="Times New Roman" w:cs="Times New Roman"/>
          <w:sz w:val="24"/>
          <w:szCs w:val="24"/>
        </w:rPr>
        <w:t xml:space="preserve"> </w:t>
      </w:r>
      <w:r w:rsidR="007A0838" w:rsidRPr="00F82049">
        <w:rPr>
          <w:rFonts w:ascii="Times New Roman" w:hAnsi="Times New Roman" w:cs="Times New Roman"/>
          <w:sz w:val="24"/>
          <w:szCs w:val="24"/>
        </w:rPr>
        <w:t>an</w:t>
      </w:r>
      <w:r w:rsidR="008160B7">
        <w:rPr>
          <w:rFonts w:ascii="Times New Roman" w:hAnsi="Times New Roman" w:cs="Times New Roman"/>
          <w:sz w:val="24"/>
          <w:szCs w:val="24"/>
        </w:rPr>
        <w:t xml:space="preserve"> agency official other than the contracting officer </w:t>
      </w:r>
      <w:r w:rsidR="00FC6FF5">
        <w:rPr>
          <w:rFonts w:ascii="Times New Roman" w:hAnsi="Times New Roman" w:cs="Times New Roman"/>
          <w:sz w:val="24"/>
          <w:szCs w:val="24"/>
        </w:rPr>
        <w:t>is the approval authority.</w:t>
      </w:r>
    </w:p>
    <w:p w14:paraId="7C0A6742" w14:textId="77777777" w:rsidR="00C85DC4" w:rsidRDefault="00ED49E9" w:rsidP="004E701F">
      <w:pPr>
        <w:pStyle w:val="Heading2"/>
      </w:pPr>
      <w:bookmarkStart w:id="10" w:name="_Toc512602637"/>
      <w:bookmarkStart w:id="11" w:name="_Toc513811433"/>
      <w:bookmarkStart w:id="12" w:name="_Toc519841181"/>
      <w:bookmarkStart w:id="13" w:name="_Toc1628367"/>
      <w:bookmarkStart w:id="14" w:name="_Toc100138352"/>
      <w:r w:rsidRPr="00F82049">
        <w:t xml:space="preserve">Subpart 5104.2 </w:t>
      </w:r>
      <w:r w:rsidR="00036005">
        <w:t>–</w:t>
      </w:r>
      <w:r w:rsidRPr="00F82049">
        <w:t xml:space="preserve"> Contract Distribution</w:t>
      </w:r>
      <w:bookmarkEnd w:id="10"/>
      <w:bookmarkEnd w:id="11"/>
      <w:bookmarkEnd w:id="12"/>
      <w:bookmarkEnd w:id="13"/>
      <w:bookmarkEnd w:id="14"/>
    </w:p>
    <w:p w14:paraId="1E59A5DB" w14:textId="5315D131" w:rsidR="00196E81" w:rsidRPr="007404C7" w:rsidRDefault="00C04DD9" w:rsidP="004E701F">
      <w:pPr>
        <w:pStyle w:val="Heading3"/>
      </w:pPr>
      <w:bookmarkStart w:id="15" w:name="_Toc512602638"/>
      <w:bookmarkStart w:id="16" w:name="_Toc513811434"/>
      <w:bookmarkStart w:id="17" w:name="_Toc519841182"/>
      <w:bookmarkStart w:id="18" w:name="_Toc1628368"/>
      <w:bookmarkStart w:id="19" w:name="_Toc100138353"/>
      <w:proofErr w:type="gramStart"/>
      <w:r w:rsidRPr="007404C7">
        <w:t>5104.201  Procedures</w:t>
      </w:r>
      <w:proofErr w:type="gramEnd"/>
      <w:r w:rsidRPr="007404C7">
        <w:t>.</w:t>
      </w:r>
      <w:bookmarkEnd w:id="15"/>
      <w:bookmarkEnd w:id="16"/>
      <w:bookmarkEnd w:id="17"/>
      <w:bookmarkEnd w:id="18"/>
      <w:bookmarkEnd w:id="19"/>
    </w:p>
    <w:p w14:paraId="703C8DB6" w14:textId="55F4599B" w:rsidR="00196E81" w:rsidRPr="003E23CC" w:rsidRDefault="007D6A85" w:rsidP="003E23CC">
      <w:pPr>
        <w:rPr>
          <w:rFonts w:ascii="Times New Roman" w:hAnsi="Times New Roman" w:cs="Times New Roman"/>
          <w:sz w:val="24"/>
          <w:szCs w:val="24"/>
        </w:rPr>
      </w:pPr>
      <w:r w:rsidRPr="003E23CC">
        <w:rPr>
          <w:rFonts w:ascii="Times New Roman" w:hAnsi="Times New Roman" w:cs="Times New Roman"/>
          <w:sz w:val="24"/>
          <w:szCs w:val="24"/>
        </w:rPr>
        <w:t>In addition to DFARS 204.201 requirements</w:t>
      </w:r>
      <w:r w:rsidR="00CC4F89" w:rsidRPr="003E23CC">
        <w:rPr>
          <w:rFonts w:ascii="Times New Roman" w:hAnsi="Times New Roman" w:cs="Times New Roman"/>
          <w:sz w:val="24"/>
          <w:szCs w:val="24"/>
        </w:rPr>
        <w:t xml:space="preserve"> </w:t>
      </w:r>
      <w:r w:rsidRPr="003E23CC">
        <w:rPr>
          <w:rFonts w:ascii="Times New Roman" w:hAnsi="Times New Roman" w:cs="Times New Roman"/>
          <w:sz w:val="24"/>
          <w:szCs w:val="24"/>
        </w:rPr>
        <w:t xml:space="preserve">for </w:t>
      </w:r>
      <w:r w:rsidR="00196E81" w:rsidRPr="003E23CC">
        <w:rPr>
          <w:rFonts w:ascii="Times New Roman" w:hAnsi="Times New Roman" w:cs="Times New Roman"/>
          <w:sz w:val="24"/>
          <w:szCs w:val="24"/>
        </w:rPr>
        <w:t xml:space="preserve">bilateral contracts, contracting officers shall distribute a copy </w:t>
      </w:r>
      <w:r w:rsidR="00C04DD9" w:rsidRPr="003E23CC">
        <w:rPr>
          <w:rFonts w:ascii="Times New Roman" w:hAnsi="Times New Roman" w:cs="Times New Roman"/>
          <w:sz w:val="24"/>
          <w:szCs w:val="24"/>
        </w:rPr>
        <w:t xml:space="preserve">or reproduction </w:t>
      </w:r>
      <w:r w:rsidR="00ED6B0A" w:rsidRPr="003E23CC">
        <w:rPr>
          <w:rFonts w:ascii="Times New Roman" w:hAnsi="Times New Roman" w:cs="Times New Roman"/>
          <w:sz w:val="24"/>
          <w:szCs w:val="24"/>
        </w:rPr>
        <w:t xml:space="preserve">of the contract </w:t>
      </w:r>
      <w:r w:rsidR="008C1F58" w:rsidRPr="003E23CC">
        <w:rPr>
          <w:rFonts w:ascii="Times New Roman" w:hAnsi="Times New Roman" w:cs="Times New Roman"/>
          <w:sz w:val="24"/>
          <w:szCs w:val="24"/>
        </w:rPr>
        <w:t>form showing the contractor’s signature</w:t>
      </w:r>
      <w:r w:rsidR="00CC4F89" w:rsidRPr="003E23CC">
        <w:rPr>
          <w:rFonts w:ascii="Times New Roman" w:hAnsi="Times New Roman" w:cs="Times New Roman"/>
          <w:sz w:val="24"/>
          <w:szCs w:val="24"/>
        </w:rPr>
        <w:t>.</w:t>
      </w:r>
      <w:r w:rsidR="008C1F58" w:rsidRPr="003E23CC">
        <w:rPr>
          <w:rFonts w:ascii="Times New Roman" w:hAnsi="Times New Roman" w:cs="Times New Roman"/>
          <w:sz w:val="24"/>
          <w:szCs w:val="24"/>
        </w:rPr>
        <w:t xml:space="preserve">  </w:t>
      </w:r>
      <w:r w:rsidR="00806413" w:rsidRPr="003E23CC">
        <w:rPr>
          <w:rFonts w:ascii="Times New Roman" w:hAnsi="Times New Roman" w:cs="Times New Roman"/>
          <w:sz w:val="24"/>
          <w:szCs w:val="24"/>
        </w:rPr>
        <w:t>T</w:t>
      </w:r>
      <w:r w:rsidR="008C1F58" w:rsidRPr="003E23CC">
        <w:rPr>
          <w:rFonts w:ascii="Times New Roman" w:hAnsi="Times New Roman" w:cs="Times New Roman"/>
          <w:sz w:val="24"/>
          <w:szCs w:val="24"/>
        </w:rPr>
        <w:t xml:space="preserve">he </w:t>
      </w:r>
      <w:r w:rsidR="00806413" w:rsidRPr="003E23CC">
        <w:rPr>
          <w:rFonts w:ascii="Times New Roman" w:hAnsi="Times New Roman" w:cs="Times New Roman"/>
          <w:sz w:val="24"/>
          <w:szCs w:val="24"/>
        </w:rPr>
        <w:t xml:space="preserve">copy or reproduction shall be in </w:t>
      </w:r>
      <w:r w:rsidR="008C1F58" w:rsidRPr="003E23CC">
        <w:rPr>
          <w:rFonts w:ascii="Times New Roman" w:hAnsi="Times New Roman" w:cs="Times New Roman"/>
          <w:sz w:val="24"/>
          <w:szCs w:val="24"/>
        </w:rPr>
        <w:t>the</w:t>
      </w:r>
      <w:r w:rsidR="00196E81" w:rsidRPr="003E23CC">
        <w:rPr>
          <w:rFonts w:ascii="Times New Roman" w:hAnsi="Times New Roman" w:cs="Times New Roman"/>
          <w:sz w:val="24"/>
          <w:szCs w:val="24"/>
        </w:rPr>
        <w:t xml:space="preserve"> “portable document format” (.pdf) </w:t>
      </w:r>
      <w:r w:rsidR="00CC4F89" w:rsidRPr="003E23CC">
        <w:rPr>
          <w:rFonts w:ascii="Times New Roman" w:hAnsi="Times New Roman" w:cs="Times New Roman"/>
          <w:sz w:val="24"/>
          <w:szCs w:val="24"/>
        </w:rPr>
        <w:t xml:space="preserve">for </w:t>
      </w:r>
      <w:r w:rsidR="008C1F58" w:rsidRPr="003E23CC">
        <w:rPr>
          <w:rFonts w:ascii="Times New Roman" w:hAnsi="Times New Roman" w:cs="Times New Roman"/>
          <w:sz w:val="24"/>
          <w:szCs w:val="24"/>
        </w:rPr>
        <w:t>distribution via electronic mail (email) or other electronic means</w:t>
      </w:r>
      <w:r w:rsidR="00196E81" w:rsidRPr="003E23CC">
        <w:rPr>
          <w:rFonts w:ascii="Times New Roman" w:hAnsi="Times New Roman" w:cs="Times New Roman"/>
          <w:sz w:val="24"/>
          <w:szCs w:val="24"/>
        </w:rPr>
        <w:t xml:space="preserve">. </w:t>
      </w:r>
    </w:p>
    <w:p w14:paraId="7C0A6743" w14:textId="77777777" w:rsidR="00C85DC4" w:rsidRDefault="00ED49E9" w:rsidP="004E701F">
      <w:pPr>
        <w:pStyle w:val="Heading3"/>
      </w:pPr>
      <w:bookmarkStart w:id="20" w:name="_Toc512602639"/>
      <w:bookmarkStart w:id="21" w:name="_Toc513811435"/>
      <w:bookmarkStart w:id="22" w:name="_Toc519841183"/>
      <w:bookmarkStart w:id="23" w:name="_Toc1628369"/>
      <w:bookmarkStart w:id="24" w:name="_Toc100138354"/>
      <w:proofErr w:type="gramStart"/>
      <w:r w:rsidRPr="00F82049">
        <w:t>5104.202</w:t>
      </w:r>
      <w:r w:rsidR="00F82049">
        <w:t xml:space="preserve">  </w:t>
      </w:r>
      <w:r w:rsidRPr="00F82049">
        <w:t>Agency</w:t>
      </w:r>
      <w:proofErr w:type="gramEnd"/>
      <w:r w:rsidRPr="00F82049">
        <w:t xml:space="preserve"> distribution requirements.</w:t>
      </w:r>
      <w:bookmarkEnd w:id="20"/>
      <w:bookmarkEnd w:id="21"/>
      <w:bookmarkEnd w:id="22"/>
      <w:bookmarkEnd w:id="23"/>
      <w:bookmarkEnd w:id="24"/>
    </w:p>
    <w:p w14:paraId="7C0A6744" w14:textId="05370886" w:rsidR="00C85DC4"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F82049">
        <w:rPr>
          <w:rFonts w:ascii="Times New Roman" w:hAnsi="Times New Roman" w:cs="Times New Roman"/>
          <w:sz w:val="24"/>
          <w:szCs w:val="24"/>
        </w:rPr>
        <w:t>Distribute a copy of contracts for utility services and communications to</w:t>
      </w:r>
      <w:r w:rsidR="001B1C80">
        <w:rPr>
          <w:rFonts w:ascii="Times New Roman" w:hAnsi="Times New Roman" w:cs="Times New Roman"/>
          <w:sz w:val="24"/>
          <w:szCs w:val="24"/>
        </w:rPr>
        <w:t>:</w:t>
      </w:r>
    </w:p>
    <w:p w14:paraId="7C0A6745" w14:textId="7332B26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General Services Administration/Public Buildings Service</w:t>
      </w:r>
    </w:p>
    <w:p w14:paraId="7C0A6746"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Office of Procurement, Public Utilities Service Division (PPU)</w:t>
      </w:r>
    </w:p>
    <w:p w14:paraId="7C0A6747" w14:textId="77777777" w:rsidR="001B1C80"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Room 7322, GSA Building</w:t>
      </w:r>
    </w:p>
    <w:p w14:paraId="7C0A6748" w14:textId="77777777" w:rsidR="0087024E" w:rsidRDefault="00ED49E9" w:rsidP="00C9310C">
      <w:pPr>
        <w:pStyle w:val="ind16"/>
        <w:tabs>
          <w:tab w:val="clear" w:pos="2880"/>
          <w:tab w:val="clear" w:pos="3456"/>
          <w:tab w:val="clear" w:pos="4032"/>
        </w:tabs>
        <w:spacing w:after="0"/>
        <w:ind w:left="0"/>
        <w:rPr>
          <w:rFonts w:ascii="Times New Roman" w:hAnsi="Times New Roman" w:cs="Times New Roman"/>
          <w:sz w:val="24"/>
          <w:szCs w:val="24"/>
        </w:rPr>
      </w:pPr>
      <w:r w:rsidRPr="00F82049">
        <w:rPr>
          <w:rFonts w:ascii="Times New Roman" w:hAnsi="Times New Roman" w:cs="Times New Roman"/>
          <w:sz w:val="24"/>
          <w:szCs w:val="24"/>
        </w:rPr>
        <w:t>18th &amp; F Streets NW</w:t>
      </w:r>
    </w:p>
    <w:p w14:paraId="7C0A6749" w14:textId="77777777" w:rsidR="0087024E" w:rsidRPr="00A713FC" w:rsidRDefault="00ED49E9" w:rsidP="00C9310C">
      <w:pPr>
        <w:pStyle w:val="ind16"/>
        <w:tabs>
          <w:tab w:val="clear" w:pos="2880"/>
          <w:tab w:val="clear" w:pos="3456"/>
          <w:tab w:val="clear" w:pos="4032"/>
        </w:tabs>
        <w:spacing w:after="240"/>
        <w:ind w:left="0"/>
        <w:rPr>
          <w:rFonts w:ascii="Times New Roman" w:hAnsi="Times New Roman" w:cs="Times New Roman"/>
          <w:sz w:val="24"/>
          <w:szCs w:val="24"/>
        </w:rPr>
      </w:pPr>
      <w:r w:rsidRPr="00A713FC">
        <w:rPr>
          <w:rFonts w:ascii="Times New Roman" w:hAnsi="Times New Roman" w:cs="Times New Roman"/>
          <w:sz w:val="24"/>
          <w:szCs w:val="24"/>
        </w:rPr>
        <w:t>Washington DC 20405</w:t>
      </w:r>
      <w:r w:rsidR="00B72C22" w:rsidRPr="00A713FC">
        <w:rPr>
          <w:rFonts w:ascii="Times New Roman" w:hAnsi="Times New Roman" w:cs="Times New Roman"/>
          <w:sz w:val="24"/>
          <w:szCs w:val="24"/>
        </w:rPr>
        <w:t>.</w:t>
      </w:r>
    </w:p>
    <w:p w14:paraId="7C0A674A" w14:textId="77777777" w:rsidR="00C85DC4" w:rsidRDefault="00ED49E9" w:rsidP="004E701F">
      <w:pPr>
        <w:pStyle w:val="Heading2"/>
      </w:pPr>
      <w:bookmarkStart w:id="25" w:name="_Toc512602640"/>
      <w:bookmarkStart w:id="26" w:name="_Toc513811436"/>
      <w:bookmarkStart w:id="27" w:name="_Toc519841184"/>
      <w:bookmarkStart w:id="28" w:name="_Toc1628370"/>
      <w:bookmarkStart w:id="29" w:name="_Toc100138355"/>
      <w:r w:rsidRPr="00F82049">
        <w:t xml:space="preserve">Subpart 5104.4 </w:t>
      </w:r>
      <w:r w:rsidR="00036005">
        <w:t>–</w:t>
      </w:r>
      <w:r w:rsidRPr="00F82049">
        <w:t xml:space="preserve"> Safeguarding Classified Information Within Industry</w:t>
      </w:r>
      <w:bookmarkEnd w:id="25"/>
      <w:bookmarkEnd w:id="26"/>
      <w:bookmarkEnd w:id="27"/>
      <w:bookmarkEnd w:id="28"/>
      <w:bookmarkEnd w:id="29"/>
    </w:p>
    <w:p w14:paraId="148D0F12" w14:textId="77777777" w:rsidR="004E701F" w:rsidRDefault="0070549C" w:rsidP="004E701F">
      <w:pPr>
        <w:pStyle w:val="Heading3"/>
      </w:pPr>
      <w:bookmarkStart w:id="30" w:name="_Toc512602641"/>
      <w:bookmarkStart w:id="31" w:name="_Toc513811437"/>
      <w:bookmarkStart w:id="32" w:name="_Toc519841185"/>
      <w:bookmarkStart w:id="33" w:name="_Toc1628371"/>
      <w:bookmarkStart w:id="34" w:name="_Toc100138356"/>
      <w:r>
        <w:t>5104.402 General.</w:t>
      </w:r>
      <w:bookmarkEnd w:id="34"/>
    </w:p>
    <w:p w14:paraId="37E70DC9" w14:textId="080C0CD2" w:rsidR="0070549C" w:rsidRPr="00943234" w:rsidRDefault="004E701F" w:rsidP="004E701F">
      <w:pPr>
        <w:pStyle w:val="List1"/>
      </w:pPr>
      <w:r w:rsidRPr="161DD67E">
        <w:rPr>
          <w:color w:val="000000" w:themeColor="text1"/>
        </w:rPr>
        <w:t>(d)</w:t>
      </w:r>
      <w:r w:rsidR="00BA72B4" w:rsidRPr="161DD67E">
        <w:rPr>
          <w:color w:val="000000" w:themeColor="text1"/>
        </w:rPr>
        <w:t xml:space="preserve">(1)   </w:t>
      </w:r>
      <w:r w:rsidR="0070549C" w:rsidRPr="161DD67E">
        <w:rPr>
          <w:color w:val="000000" w:themeColor="text1"/>
        </w:rPr>
        <w:t>The National Industrial Security Program (NISP) Contract Classification System (NCCS) module in the Procurement Integrated Enterprise Environment (</w:t>
      </w:r>
      <w:proofErr w:type="gramStart"/>
      <w:r w:rsidR="0070549C" w:rsidRPr="161DD67E">
        <w:rPr>
          <w:color w:val="000000" w:themeColor="text1"/>
        </w:rPr>
        <w:t>PIEE)  sunset</w:t>
      </w:r>
      <w:proofErr w:type="gramEnd"/>
      <w:r w:rsidR="0070549C" w:rsidRPr="161DD67E">
        <w:rPr>
          <w:color w:val="000000" w:themeColor="text1"/>
        </w:rPr>
        <w:t xml:space="preserve"> effective 1 October 2021.  Contracting officers shall follow the procedures at AFARS Subpart 5104.403(2) to transmit DD Form 254s to the Defense Counterintelligence Security Agency (DCSA).</w:t>
      </w:r>
    </w:p>
    <w:p w14:paraId="3608ABF1" w14:textId="77777777" w:rsidR="0070549C" w:rsidRDefault="0070549C" w:rsidP="0070549C">
      <w:pPr>
        <w:pStyle w:val="ListParagraph"/>
        <w:ind w:left="953"/>
        <w:rPr>
          <w:color w:val="1F497D"/>
          <w:sz w:val="24"/>
          <w:szCs w:val="24"/>
          <w:u w:val="single"/>
        </w:rPr>
      </w:pPr>
    </w:p>
    <w:p w14:paraId="7CE62739" w14:textId="77777777" w:rsidR="004E701F" w:rsidRPr="003E23CC" w:rsidRDefault="00ED49E9" w:rsidP="004E701F">
      <w:pPr>
        <w:pStyle w:val="Heading3"/>
      </w:pPr>
      <w:bookmarkStart w:id="35" w:name="_Toc100138357"/>
      <w:proofErr w:type="gramStart"/>
      <w:r w:rsidRPr="003E23CC">
        <w:t>5104.403</w:t>
      </w:r>
      <w:r w:rsidR="00F82049" w:rsidRPr="003E23CC">
        <w:t xml:space="preserve">  </w:t>
      </w:r>
      <w:r w:rsidRPr="003E23CC">
        <w:t>Responsibilities</w:t>
      </w:r>
      <w:proofErr w:type="gramEnd"/>
      <w:r w:rsidRPr="003E23CC">
        <w:t xml:space="preserve"> of contracting officers.</w:t>
      </w:r>
      <w:bookmarkEnd w:id="30"/>
      <w:bookmarkEnd w:id="31"/>
      <w:bookmarkEnd w:id="32"/>
      <w:bookmarkEnd w:id="33"/>
      <w:bookmarkEnd w:id="35"/>
    </w:p>
    <w:p w14:paraId="66CE1C25" w14:textId="6059D6BE" w:rsidR="004E701F" w:rsidRDefault="004E701F" w:rsidP="004E701F">
      <w:pPr>
        <w:pStyle w:val="List2"/>
      </w:pPr>
      <w:r>
        <w:rPr>
          <w:sz w:val="24"/>
          <w:szCs w:val="24"/>
        </w:rPr>
        <w:t>(1)</w:t>
      </w:r>
      <w:r w:rsidR="00887F4F">
        <w:rPr>
          <w:sz w:val="24"/>
          <w:szCs w:val="24"/>
        </w:rPr>
        <w:t xml:space="preserve">  </w:t>
      </w:r>
      <w:r w:rsidR="002F75A2" w:rsidRPr="002F75A2">
        <w:rPr>
          <w:sz w:val="24"/>
          <w:szCs w:val="24"/>
        </w:rPr>
        <w:t>In accordance with DFARS PGI 204.403(1),</w:t>
      </w:r>
      <w:r w:rsidR="0008391D">
        <w:rPr>
          <w:sz w:val="24"/>
          <w:szCs w:val="24"/>
        </w:rPr>
        <w:t xml:space="preserve"> </w:t>
      </w:r>
      <w:r w:rsidR="002F75A2">
        <w:rPr>
          <w:sz w:val="24"/>
          <w:szCs w:val="24"/>
        </w:rPr>
        <w:t xml:space="preserve">the contracting officer </w:t>
      </w:r>
      <w:r w:rsidR="00A64DC9">
        <w:rPr>
          <w:sz w:val="24"/>
          <w:szCs w:val="24"/>
        </w:rPr>
        <w:t>will</w:t>
      </w:r>
      <w:r w:rsidR="002F75A2">
        <w:rPr>
          <w:sz w:val="24"/>
          <w:szCs w:val="24"/>
        </w:rPr>
        <w:t xml:space="preserve"> include a Do</w:t>
      </w:r>
      <w:r w:rsidR="00A67985" w:rsidRPr="002E5CCF">
        <w:rPr>
          <w:sz w:val="24"/>
          <w:szCs w:val="24"/>
        </w:rPr>
        <w:t>D Form DD 254, DoD Contract Security Classification Specification</w:t>
      </w:r>
      <w:r w:rsidR="009B58FA">
        <w:rPr>
          <w:sz w:val="24"/>
          <w:szCs w:val="24"/>
        </w:rPr>
        <w:t xml:space="preserve"> in solicitations as appropriate </w:t>
      </w:r>
      <w:r w:rsidR="0073368B">
        <w:rPr>
          <w:sz w:val="24"/>
          <w:szCs w:val="24"/>
        </w:rPr>
        <w:lastRenderedPageBreak/>
        <w:t xml:space="preserve">and obtain the security manager’s signature </w:t>
      </w:r>
      <w:r w:rsidR="00833BEA">
        <w:rPr>
          <w:sz w:val="24"/>
          <w:szCs w:val="24"/>
        </w:rPr>
        <w:t>(see Army Regulation 380-</w:t>
      </w:r>
      <w:r w:rsidR="00422BFF">
        <w:rPr>
          <w:sz w:val="24"/>
          <w:szCs w:val="24"/>
        </w:rPr>
        <w:t>49</w:t>
      </w:r>
      <w:r w:rsidR="00833BEA">
        <w:rPr>
          <w:sz w:val="24"/>
          <w:szCs w:val="24"/>
        </w:rPr>
        <w:t>,</w:t>
      </w:r>
      <w:r w:rsidR="00422BFF">
        <w:rPr>
          <w:sz w:val="24"/>
          <w:szCs w:val="24"/>
        </w:rPr>
        <w:t xml:space="preserve"> 4-4a, </w:t>
      </w:r>
      <w:r w:rsidR="00833BEA">
        <w:rPr>
          <w:sz w:val="24"/>
          <w:szCs w:val="24"/>
        </w:rPr>
        <w:t xml:space="preserve">Department of the Army </w:t>
      </w:r>
      <w:r w:rsidR="00422BFF">
        <w:rPr>
          <w:sz w:val="24"/>
          <w:szCs w:val="24"/>
        </w:rPr>
        <w:t xml:space="preserve">Industrial </w:t>
      </w:r>
      <w:r w:rsidR="00833BEA">
        <w:rPr>
          <w:sz w:val="24"/>
          <w:szCs w:val="24"/>
        </w:rPr>
        <w:t xml:space="preserve">Security Program) </w:t>
      </w:r>
      <w:r w:rsidR="0073368B">
        <w:rPr>
          <w:sz w:val="24"/>
          <w:szCs w:val="24"/>
        </w:rPr>
        <w:t>as the certifying official on the form</w:t>
      </w:r>
      <w:r w:rsidR="004C388C">
        <w:rPr>
          <w:sz w:val="24"/>
          <w:szCs w:val="24"/>
        </w:rPr>
        <w:t>.</w:t>
      </w:r>
    </w:p>
    <w:p w14:paraId="7C9D947D" w14:textId="079112A6" w:rsidR="0070549C" w:rsidRPr="00943234" w:rsidRDefault="004E701F" w:rsidP="004E701F">
      <w:pPr>
        <w:pStyle w:val="List2"/>
      </w:pPr>
      <w:r w:rsidRPr="00943234">
        <w:rPr>
          <w:color w:val="000000" w:themeColor="text1"/>
        </w:rPr>
        <w:t>(2)</w:t>
      </w:r>
      <w:r w:rsidR="0070549C" w:rsidRPr="00943234">
        <w:rPr>
          <w:color w:val="000000" w:themeColor="text1"/>
        </w:rPr>
        <w:t xml:space="preserve"> In lieu of requirement at FAR Subpart 4.402(d)(1), contracting officers shall follow the procedures at </w:t>
      </w:r>
      <w:hyperlink r:id="rId9" w:history="1">
        <w:r w:rsidR="0070549C" w:rsidRPr="007540B5">
          <w:rPr>
            <w:rStyle w:val="Hyperlink"/>
          </w:rPr>
          <w:t>AFARS PGI 5104.403(2)-1</w:t>
        </w:r>
      </w:hyperlink>
      <w:r w:rsidR="0070549C" w:rsidRPr="0070549C">
        <w:rPr>
          <w:color w:val="FF0000"/>
        </w:rPr>
        <w:t xml:space="preserve"> </w:t>
      </w:r>
      <w:r w:rsidR="0070549C" w:rsidRPr="00943234">
        <w:rPr>
          <w:color w:val="000000" w:themeColor="text1"/>
        </w:rPr>
        <w:t xml:space="preserve">to transmit DD Form 254s to DCSA until further notice.  </w:t>
      </w:r>
    </w:p>
    <w:p w14:paraId="43066280" w14:textId="77777777" w:rsidR="0070549C" w:rsidRDefault="0070549C" w:rsidP="00C9310C">
      <w:pPr>
        <w:pStyle w:val="ind16"/>
        <w:tabs>
          <w:tab w:val="clear" w:pos="2880"/>
          <w:tab w:val="clear" w:pos="3456"/>
          <w:tab w:val="clear" w:pos="4032"/>
        </w:tabs>
        <w:spacing w:after="240"/>
        <w:ind w:left="0"/>
        <w:rPr>
          <w:rFonts w:ascii="Times New Roman" w:hAnsi="Times New Roman" w:cs="Times New Roman"/>
          <w:i/>
          <w:sz w:val="24"/>
          <w:szCs w:val="24"/>
        </w:rPr>
      </w:pPr>
    </w:p>
    <w:p w14:paraId="7C0A674D" w14:textId="77777777" w:rsidR="00C85DC4" w:rsidRDefault="00ED49E9" w:rsidP="004E701F">
      <w:pPr>
        <w:pStyle w:val="Heading2"/>
      </w:pPr>
      <w:bookmarkStart w:id="36" w:name="_Toc512602642"/>
      <w:bookmarkStart w:id="37" w:name="_Toc513811438"/>
      <w:bookmarkStart w:id="38" w:name="_Toc519841186"/>
      <w:bookmarkStart w:id="39" w:name="_Toc1628372"/>
      <w:bookmarkStart w:id="40" w:name="_Toc100138358"/>
      <w:r w:rsidRPr="00F82049">
        <w:t xml:space="preserve">Subpart 5104.5 </w:t>
      </w:r>
      <w:r w:rsidR="00036005">
        <w:t>–</w:t>
      </w:r>
      <w:r w:rsidRPr="00F82049">
        <w:t xml:space="preserve"> Electronic Commerce in Contracting</w:t>
      </w:r>
      <w:bookmarkEnd w:id="36"/>
      <w:bookmarkEnd w:id="37"/>
      <w:bookmarkEnd w:id="38"/>
      <w:bookmarkEnd w:id="39"/>
      <w:bookmarkEnd w:id="40"/>
    </w:p>
    <w:p w14:paraId="7982A78E" w14:textId="77777777" w:rsidR="004E701F" w:rsidRPr="00A43C09" w:rsidRDefault="002F75A2" w:rsidP="004E701F">
      <w:pPr>
        <w:pStyle w:val="Heading3"/>
      </w:pPr>
      <w:bookmarkStart w:id="41" w:name="_Toc512602643"/>
      <w:bookmarkStart w:id="42" w:name="_Toc513811439"/>
      <w:bookmarkStart w:id="43" w:name="_Toc519841187"/>
      <w:bookmarkStart w:id="44" w:name="_Toc1628373"/>
      <w:bookmarkStart w:id="45" w:name="_Toc100138359"/>
      <w:proofErr w:type="gramStart"/>
      <w:r w:rsidRPr="002F75A2">
        <w:t>5104.502  Policy</w:t>
      </w:r>
      <w:proofErr w:type="gramEnd"/>
      <w:r w:rsidRPr="002F75A2">
        <w:t>.</w:t>
      </w:r>
      <w:bookmarkEnd w:id="41"/>
      <w:bookmarkEnd w:id="42"/>
      <w:bookmarkEnd w:id="43"/>
      <w:bookmarkEnd w:id="44"/>
      <w:bookmarkEnd w:id="45"/>
    </w:p>
    <w:p w14:paraId="43A254BE" w14:textId="53DE3288" w:rsidR="00B21FBF" w:rsidRDefault="004E701F" w:rsidP="004E701F">
      <w:pPr>
        <w:pStyle w:val="List1"/>
      </w:pPr>
      <w:r w:rsidRPr="5390FAB4">
        <w:t>(b)</w:t>
      </w:r>
      <w:r w:rsidR="002F75A2" w:rsidRPr="5390FAB4">
        <w:t>(</w:t>
      </w:r>
      <w:r w:rsidR="00C9310C" w:rsidRPr="5390FAB4">
        <w:t>4</w:t>
      </w:r>
      <w:proofErr w:type="gramStart"/>
      <w:r w:rsidR="002F75A2" w:rsidRPr="5390FAB4">
        <w:t>)  Electronic</w:t>
      </w:r>
      <w:proofErr w:type="gramEnd"/>
      <w:r w:rsidR="002F75A2" w:rsidRPr="5390FAB4">
        <w:t xml:space="preserve"> </w:t>
      </w:r>
      <w:r w:rsidR="00DF2DE4" w:rsidRPr="5390FAB4">
        <w:t>c</w:t>
      </w:r>
      <w:r w:rsidR="002F75A2" w:rsidRPr="5390FAB4">
        <w:t xml:space="preserve">ommerce in </w:t>
      </w:r>
      <w:r w:rsidR="00DF2DE4" w:rsidRPr="5390FAB4">
        <w:t>c</w:t>
      </w:r>
      <w:r w:rsidR="002F75A2" w:rsidRPr="5390FAB4">
        <w:t xml:space="preserve">ontracting is satisfied if the reverse auction application posts the synopsis (or combined synopsis-solicitation) to </w:t>
      </w:r>
      <w:r w:rsidR="01F55936" w:rsidRPr="5390FAB4">
        <w:t>SAM.gov</w:t>
      </w:r>
      <w:r w:rsidR="002F75A2" w:rsidRPr="5390FAB4">
        <w:t>.</w:t>
      </w:r>
    </w:p>
    <w:p w14:paraId="637D50F6" w14:textId="3B1F480C" w:rsidR="002E420B" w:rsidRPr="002E420B" w:rsidRDefault="002E420B" w:rsidP="004E701F">
      <w:pPr>
        <w:pStyle w:val="Heading4"/>
      </w:pPr>
      <w:bookmarkStart w:id="46" w:name="_Toc512602644"/>
      <w:bookmarkStart w:id="47" w:name="_Toc513811440"/>
      <w:bookmarkStart w:id="48" w:name="_Toc519841188"/>
      <w:bookmarkStart w:id="49" w:name="_Toc1628374"/>
      <w:bookmarkStart w:id="50" w:name="_Toc100138360"/>
      <w:r>
        <w:t>5104.502-</w:t>
      </w:r>
      <w:proofErr w:type="gramStart"/>
      <w:r>
        <w:t>90  Army</w:t>
      </w:r>
      <w:proofErr w:type="gramEnd"/>
      <w:r>
        <w:t xml:space="preserve"> supplemental policy.</w:t>
      </w:r>
      <w:bookmarkEnd w:id="46"/>
      <w:bookmarkEnd w:id="47"/>
      <w:bookmarkEnd w:id="48"/>
      <w:bookmarkEnd w:id="49"/>
      <w:bookmarkEnd w:id="50"/>
    </w:p>
    <w:p w14:paraId="399CFBCD" w14:textId="4CDE61D2" w:rsidR="002E420B" w:rsidRPr="00B2272A" w:rsidRDefault="002E420B" w:rsidP="00875054">
      <w:pPr>
        <w:pStyle w:val="ind16"/>
        <w:tabs>
          <w:tab w:val="clear" w:pos="2880"/>
          <w:tab w:val="clear" w:pos="3456"/>
          <w:tab w:val="clear" w:pos="4032"/>
        </w:tabs>
        <w:spacing w:after="240"/>
        <w:ind w:left="0"/>
        <w:rPr>
          <w:rFonts w:ascii="Times New Roman" w:hAnsi="Times New Roman" w:cs="Times New Roman"/>
          <w:sz w:val="24"/>
          <w:szCs w:val="24"/>
          <w:lang w:val="en"/>
        </w:rPr>
      </w:pPr>
      <w:r w:rsidRPr="5390FAB4">
        <w:rPr>
          <w:rFonts w:ascii="Times New Roman" w:hAnsi="Times New Roman" w:cs="Times New Roman"/>
          <w:sz w:val="24"/>
          <w:szCs w:val="24"/>
        </w:rPr>
        <w:t xml:space="preserve">The Assistant Secretary of the Army (Acquisition, Logistics and Technology) </w:t>
      </w:r>
      <w:r w:rsidR="006074EA" w:rsidRPr="5390FAB4">
        <w:rPr>
          <w:rFonts w:ascii="Times New Roman" w:hAnsi="Times New Roman" w:cs="Times New Roman"/>
          <w:sz w:val="24"/>
          <w:szCs w:val="24"/>
        </w:rPr>
        <w:t xml:space="preserve">on a non-delegable basis, </w:t>
      </w:r>
      <w:r w:rsidRPr="5390FAB4">
        <w:rPr>
          <w:rFonts w:ascii="Times New Roman" w:hAnsi="Times New Roman" w:cs="Times New Roman"/>
          <w:sz w:val="24"/>
          <w:szCs w:val="24"/>
          <w:lang w:val="en"/>
        </w:rPr>
        <w:t xml:space="preserve">shall ensure that systems, technologies, procedures, and processes used by the agency to conduct electronic commerce follow the guidelines set forth in FAR 4.502 (b) and (c). </w:t>
      </w:r>
    </w:p>
    <w:p w14:paraId="352DE5E1" w14:textId="77777777" w:rsidR="00223C17" w:rsidRPr="00223C17" w:rsidRDefault="00223C17" w:rsidP="004E701F">
      <w:pPr>
        <w:pStyle w:val="Heading2"/>
      </w:pPr>
      <w:bookmarkStart w:id="51" w:name="_Toc512602645"/>
      <w:bookmarkStart w:id="52" w:name="_Toc513811441"/>
      <w:bookmarkStart w:id="53" w:name="_Toc519841189"/>
      <w:bookmarkStart w:id="54" w:name="_Toc1628375"/>
      <w:bookmarkStart w:id="55" w:name="_Toc100138361"/>
      <w:r w:rsidRPr="00223C17">
        <w:t>Subpart 5104.6 – Contract Reporting</w:t>
      </w:r>
      <w:bookmarkEnd w:id="51"/>
      <w:bookmarkEnd w:id="52"/>
      <w:bookmarkEnd w:id="53"/>
      <w:bookmarkEnd w:id="54"/>
      <w:bookmarkEnd w:id="55"/>
    </w:p>
    <w:p w14:paraId="6B00A821" w14:textId="77777777" w:rsidR="004E701F" w:rsidRPr="00B2272A" w:rsidRDefault="006617DF" w:rsidP="004E701F">
      <w:pPr>
        <w:pStyle w:val="Heading3"/>
      </w:pPr>
      <w:r w:rsidRPr="00B2272A">
        <w:t xml:space="preserve"> </w:t>
      </w:r>
      <w:bookmarkStart w:id="56" w:name="_Toc512602646"/>
      <w:bookmarkStart w:id="57" w:name="_Toc513811442"/>
      <w:bookmarkStart w:id="58" w:name="_Toc519841190"/>
      <w:bookmarkStart w:id="59" w:name="_Toc1628376"/>
      <w:bookmarkStart w:id="60" w:name="_Toc100138362"/>
      <w:proofErr w:type="gramStart"/>
      <w:r w:rsidRPr="00B2272A">
        <w:t>5104.604  Responsibilities</w:t>
      </w:r>
      <w:proofErr w:type="gramEnd"/>
      <w:r w:rsidRPr="00B2272A">
        <w:t>.</w:t>
      </w:r>
      <w:bookmarkEnd w:id="56"/>
      <w:bookmarkEnd w:id="57"/>
      <w:bookmarkEnd w:id="58"/>
      <w:bookmarkEnd w:id="59"/>
      <w:bookmarkEnd w:id="60"/>
      <w:r w:rsidRPr="00B2272A" w:rsidDel="00223C17">
        <w:t xml:space="preserve"> </w:t>
      </w:r>
    </w:p>
    <w:p w14:paraId="67A29722" w14:textId="72A9180A" w:rsidR="00223C17" w:rsidRDefault="004E701F" w:rsidP="004E701F">
      <w:pPr>
        <w:pStyle w:val="List1"/>
      </w:pPr>
      <w:r w:rsidRPr="003E23CC">
        <w:t>(a)</w:t>
      </w:r>
      <w:r w:rsidR="00223C17" w:rsidRPr="003E23CC">
        <w:t xml:space="preserve">  </w:t>
      </w:r>
      <w:r w:rsidR="006617DF" w:rsidRPr="003E23CC">
        <w:t xml:space="preserve">The Senior Procurement Executive in coordination with the head of the contracting activity is responsible for developing and monitoring a process to ensure timely and accurate reporting of contractual actions to FPDS.  </w:t>
      </w:r>
      <w:r w:rsidR="00DC1377" w:rsidRPr="003E23CC">
        <w:t xml:space="preserve">See </w:t>
      </w:r>
      <w:hyperlink r:id="rId10" w:history="1">
        <w:r w:rsidR="00DC1377" w:rsidRPr="00F7566B">
          <w:rPr>
            <w:rStyle w:val="Hyperlink"/>
          </w:rPr>
          <w:t>Appendix GG</w:t>
        </w:r>
      </w:hyperlink>
      <w:r w:rsidR="00DC1377" w:rsidRPr="003E23CC">
        <w:t xml:space="preserve"> for further delegation.  </w:t>
      </w:r>
    </w:p>
    <w:p w14:paraId="6D884D1E" w14:textId="77777777" w:rsidR="00C47D0E" w:rsidRPr="003E23CC" w:rsidRDefault="00C47D0E" w:rsidP="003E23CC">
      <w:pPr>
        <w:rPr>
          <w:rFonts w:ascii="Times New Roman" w:hAnsi="Times New Roman" w:cs="Times New Roman"/>
          <w:sz w:val="24"/>
          <w:szCs w:val="24"/>
        </w:rPr>
      </w:pPr>
    </w:p>
    <w:p w14:paraId="7C0A6751" w14:textId="77777777" w:rsidR="00C85DC4" w:rsidRDefault="005F0AFB" w:rsidP="004E701F">
      <w:pPr>
        <w:pStyle w:val="Heading2"/>
      </w:pPr>
      <w:bookmarkStart w:id="61" w:name="_Toc512602647"/>
      <w:bookmarkStart w:id="62" w:name="_Toc513811443"/>
      <w:bookmarkStart w:id="63" w:name="_Toc519841191"/>
      <w:bookmarkStart w:id="64" w:name="_Toc1628377"/>
      <w:bookmarkStart w:id="65" w:name="_Toc100138363"/>
      <w:r>
        <w:t xml:space="preserve">Subpart 5104.8 </w:t>
      </w:r>
      <w:r w:rsidR="00036005" w:rsidRPr="0008391D">
        <w:rPr>
          <w:bCs/>
        </w:rPr>
        <w:t>–</w:t>
      </w:r>
      <w:r w:rsidRPr="0008391D">
        <w:rPr>
          <w:bCs/>
        </w:rPr>
        <w:t xml:space="preserve"> </w:t>
      </w:r>
      <w:r w:rsidR="00036005" w:rsidRPr="0008391D">
        <w:rPr>
          <w:bCs/>
        </w:rPr>
        <w:t xml:space="preserve">Government </w:t>
      </w:r>
      <w:r w:rsidRPr="0008391D">
        <w:rPr>
          <w:bCs/>
        </w:rPr>
        <w:t>C</w:t>
      </w:r>
      <w:r>
        <w:t>ontract Files</w:t>
      </w:r>
      <w:bookmarkEnd w:id="61"/>
      <w:bookmarkEnd w:id="62"/>
      <w:bookmarkEnd w:id="63"/>
      <w:bookmarkEnd w:id="64"/>
      <w:bookmarkEnd w:id="65"/>
    </w:p>
    <w:p w14:paraId="1C6251F9" w14:textId="77777777" w:rsidR="004E701F" w:rsidRDefault="007F555E" w:rsidP="004E701F">
      <w:pPr>
        <w:pStyle w:val="Heading3"/>
      </w:pPr>
      <w:bookmarkStart w:id="66" w:name="_Toc512602648"/>
      <w:bookmarkStart w:id="67" w:name="_Toc513811444"/>
      <w:bookmarkStart w:id="68" w:name="_Toc519841192"/>
      <w:bookmarkStart w:id="69" w:name="_Toc1628378"/>
      <w:bookmarkStart w:id="70" w:name="_Toc100138364"/>
      <w:proofErr w:type="gramStart"/>
      <w:r>
        <w:t>5104.802  Contract</w:t>
      </w:r>
      <w:proofErr w:type="gramEnd"/>
      <w:r>
        <w:t xml:space="preserve"> files.</w:t>
      </w:r>
      <w:bookmarkEnd w:id="66"/>
      <w:bookmarkEnd w:id="67"/>
      <w:bookmarkEnd w:id="68"/>
      <w:bookmarkEnd w:id="69"/>
      <w:bookmarkEnd w:id="70"/>
    </w:p>
    <w:p w14:paraId="2B087341" w14:textId="650F9051" w:rsidR="004E701F" w:rsidRDefault="004E701F" w:rsidP="004E701F">
      <w:pPr>
        <w:pStyle w:val="List1"/>
      </w:pPr>
      <w:r w:rsidRPr="003E23CC">
        <w:t>(f)</w:t>
      </w:r>
      <w:r w:rsidR="007F555E" w:rsidRPr="003E23CC">
        <w:t xml:space="preserve"> Contracting officers shall</w:t>
      </w:r>
      <w:r w:rsidR="00DA0768">
        <w:t xml:space="preserve"> utilize the Virtual Contracting Enterprise (VCE) tools throughout the acquisition process to maximize visibility and management of contract specific information and documents. </w:t>
      </w:r>
      <w:r w:rsidR="00CD7653">
        <w:t xml:space="preserve"> VCE shall not be used for classified documents or contracts.</w:t>
      </w:r>
      <w:r w:rsidR="00DA0768">
        <w:t xml:space="preserve"> </w:t>
      </w:r>
    </w:p>
    <w:p w14:paraId="3A7CBC4C" w14:textId="1F5AB4BC" w:rsidR="00F7566B" w:rsidRDefault="004E701F" w:rsidP="004E701F">
      <w:pPr>
        <w:pStyle w:val="List3"/>
      </w:pPr>
      <w:r>
        <w:rPr>
          <w:sz w:val="24"/>
          <w:szCs w:val="24"/>
        </w:rPr>
        <w:t>(</w:t>
      </w:r>
      <w:proofErr w:type="spellStart"/>
      <w:r>
        <w:rPr>
          <w:sz w:val="24"/>
          <w:szCs w:val="24"/>
        </w:rPr>
        <w:t>i</w:t>
      </w:r>
      <w:proofErr w:type="spellEnd"/>
      <w:r>
        <w:rPr>
          <w:sz w:val="24"/>
          <w:szCs w:val="24"/>
        </w:rPr>
        <w:t>)</w:t>
      </w:r>
      <w:r w:rsidR="00DA0768">
        <w:rPr>
          <w:sz w:val="24"/>
          <w:szCs w:val="24"/>
        </w:rPr>
        <w:t xml:space="preserve"> The Paperless Contract File (PCF) module shall be used to store, access, and route documents necessary to manage the acquisition process for review and approval.  Contracting officers shall</w:t>
      </w:r>
      <w:r w:rsidR="007F555E" w:rsidRPr="003E23CC">
        <w:rPr>
          <w:sz w:val="24"/>
          <w:szCs w:val="24"/>
        </w:rPr>
        <w:t xml:space="preserve"> ensure that </w:t>
      </w:r>
      <w:r w:rsidR="00B66EAD" w:rsidRPr="003E23CC">
        <w:rPr>
          <w:sz w:val="24"/>
          <w:szCs w:val="24"/>
        </w:rPr>
        <w:t xml:space="preserve">the PCF contains all appropriate contract </w:t>
      </w:r>
      <w:r w:rsidR="007F555E" w:rsidRPr="003E23CC">
        <w:rPr>
          <w:sz w:val="24"/>
          <w:szCs w:val="24"/>
        </w:rPr>
        <w:t>documents</w:t>
      </w:r>
      <w:r w:rsidR="007C6229">
        <w:rPr>
          <w:sz w:val="24"/>
          <w:szCs w:val="24"/>
        </w:rPr>
        <w:t>.</w:t>
      </w:r>
      <w:r w:rsidR="007F555E" w:rsidRPr="003E23CC">
        <w:rPr>
          <w:sz w:val="24"/>
          <w:szCs w:val="24"/>
        </w:rPr>
        <w:t xml:space="preserve"> </w:t>
      </w:r>
      <w:r w:rsidR="00B66EAD" w:rsidRPr="003E23CC">
        <w:rPr>
          <w:sz w:val="24"/>
          <w:szCs w:val="24"/>
        </w:rPr>
        <w:t xml:space="preserve"> </w:t>
      </w:r>
      <w:r w:rsidR="00962F6E">
        <w:rPr>
          <w:sz w:val="24"/>
          <w:szCs w:val="24"/>
        </w:rPr>
        <w:t xml:space="preserve">If the contract document is </w:t>
      </w:r>
      <w:r w:rsidR="00A83ED5">
        <w:rPr>
          <w:sz w:val="24"/>
          <w:szCs w:val="24"/>
        </w:rPr>
        <w:t xml:space="preserve">maintained within the Procurement Integrated Enterprise Environment (PIEE, </w:t>
      </w:r>
      <w:hyperlink r:id="rId11" w:history="1">
        <w:r w:rsidR="00A83ED5" w:rsidRPr="00C951FB">
          <w:rPr>
            <w:rStyle w:val="Hyperlink"/>
            <w:sz w:val="24"/>
            <w:szCs w:val="24"/>
          </w:rPr>
          <w:t>https://wawf.eb.mil/</w:t>
        </w:r>
      </w:hyperlink>
      <w:r w:rsidR="00A83ED5">
        <w:rPr>
          <w:sz w:val="24"/>
          <w:szCs w:val="24"/>
        </w:rPr>
        <w:t xml:space="preserve">) </w:t>
      </w:r>
      <w:r w:rsidR="00962F6E">
        <w:rPr>
          <w:sz w:val="24"/>
          <w:szCs w:val="24"/>
        </w:rPr>
        <w:t xml:space="preserve">or </w:t>
      </w:r>
      <w:r w:rsidR="00A83ED5">
        <w:rPr>
          <w:sz w:val="24"/>
          <w:szCs w:val="24"/>
        </w:rPr>
        <w:t xml:space="preserve">the </w:t>
      </w:r>
      <w:r w:rsidR="00962F6E" w:rsidRPr="003E23CC">
        <w:rPr>
          <w:sz w:val="24"/>
          <w:szCs w:val="24"/>
        </w:rPr>
        <w:t>Federal Procurement Data System-Next Generation (FPDS-NG))</w:t>
      </w:r>
      <w:r w:rsidR="00962F6E">
        <w:rPr>
          <w:sz w:val="24"/>
          <w:szCs w:val="24"/>
        </w:rPr>
        <w:t xml:space="preserve">, </w:t>
      </w:r>
      <w:r w:rsidR="00A83ED5">
        <w:rPr>
          <w:sz w:val="24"/>
          <w:szCs w:val="24"/>
        </w:rPr>
        <w:lastRenderedPageBreak/>
        <w:t xml:space="preserve">then that system is the official system of record; </w:t>
      </w:r>
      <w:r w:rsidR="00962F6E">
        <w:rPr>
          <w:sz w:val="24"/>
          <w:szCs w:val="24"/>
        </w:rPr>
        <w:t xml:space="preserve">contracting officers </w:t>
      </w:r>
      <w:r w:rsidR="00A83ED5">
        <w:rPr>
          <w:sz w:val="24"/>
          <w:szCs w:val="24"/>
        </w:rPr>
        <w:t xml:space="preserve">should not duplicate the document </w:t>
      </w:r>
      <w:r w:rsidR="00364E0F">
        <w:rPr>
          <w:sz w:val="24"/>
          <w:szCs w:val="24"/>
        </w:rPr>
        <w:t xml:space="preserve">and file it </w:t>
      </w:r>
      <w:r w:rsidR="00962F6E">
        <w:rPr>
          <w:sz w:val="24"/>
          <w:szCs w:val="24"/>
        </w:rPr>
        <w:t xml:space="preserve">in the </w:t>
      </w:r>
      <w:r w:rsidR="00A83ED5">
        <w:rPr>
          <w:sz w:val="24"/>
          <w:szCs w:val="24"/>
        </w:rPr>
        <w:t>PCF</w:t>
      </w:r>
      <w:r w:rsidR="007F555E" w:rsidRPr="003E23CC">
        <w:rPr>
          <w:sz w:val="24"/>
          <w:szCs w:val="24"/>
        </w:rPr>
        <w:t>.</w:t>
      </w:r>
      <w:r w:rsidR="00222E97">
        <w:rPr>
          <w:sz w:val="24"/>
          <w:szCs w:val="24"/>
        </w:rPr>
        <w:t xml:space="preserve">  </w:t>
      </w:r>
    </w:p>
    <w:p w14:paraId="2A20AC77" w14:textId="0744D013" w:rsidR="00222E97" w:rsidRPr="00222E97" w:rsidRDefault="00D461A9" w:rsidP="00F7566B">
      <w:pPr>
        <w:rPr>
          <w:rFonts w:ascii="Times New Roman" w:hAnsi="Times New Roman" w:cs="Times New Roman"/>
          <w:sz w:val="24"/>
          <w:szCs w:val="24"/>
        </w:rPr>
      </w:pPr>
      <w:r>
        <w:rPr>
          <w:rFonts w:ascii="Times New Roman" w:hAnsi="Times New Roman" w:cs="Times New Roman"/>
          <w:sz w:val="24"/>
          <w:szCs w:val="24"/>
        </w:rPr>
        <w:t>Follow procedures at</w:t>
      </w:r>
      <w:r w:rsidR="00222E97" w:rsidRPr="00222E97">
        <w:rPr>
          <w:rFonts w:ascii="Times New Roman" w:hAnsi="Times New Roman" w:cs="Times New Roman"/>
          <w:sz w:val="24"/>
          <w:szCs w:val="24"/>
        </w:rPr>
        <w:t xml:space="preserve"> </w:t>
      </w:r>
      <w:hyperlink r:id="rId12" w:history="1">
        <w:r w:rsidR="00222E97" w:rsidRPr="0007629C">
          <w:rPr>
            <w:rStyle w:val="Hyperlink"/>
            <w:rFonts w:ascii="Times New Roman" w:hAnsi="Times New Roman" w:cs="Times New Roman"/>
            <w:sz w:val="24"/>
            <w:szCs w:val="24"/>
          </w:rPr>
          <w:t>AFARS PGI 5104.802(f)(</w:t>
        </w:r>
        <w:proofErr w:type="spellStart"/>
        <w:r w:rsidR="00222E97" w:rsidRPr="0007629C">
          <w:rPr>
            <w:rStyle w:val="Hyperlink"/>
            <w:rFonts w:ascii="Times New Roman" w:hAnsi="Times New Roman" w:cs="Times New Roman"/>
            <w:sz w:val="24"/>
            <w:szCs w:val="24"/>
          </w:rPr>
          <w:t>i</w:t>
        </w:r>
        <w:proofErr w:type="spellEnd"/>
        <w:r w:rsidR="00222E97" w:rsidRPr="0007629C">
          <w:rPr>
            <w:rStyle w:val="Hyperlink"/>
            <w:rFonts w:ascii="Times New Roman" w:hAnsi="Times New Roman" w:cs="Times New Roman"/>
            <w:sz w:val="24"/>
            <w:szCs w:val="24"/>
          </w:rPr>
          <w:t>)</w:t>
        </w:r>
        <w:r w:rsidR="00F7566B" w:rsidRPr="0007629C">
          <w:rPr>
            <w:rStyle w:val="Hyperlink"/>
            <w:rFonts w:ascii="Times New Roman" w:hAnsi="Times New Roman" w:cs="Times New Roman"/>
            <w:sz w:val="24"/>
            <w:szCs w:val="24"/>
          </w:rPr>
          <w:t>-1</w:t>
        </w:r>
        <w:r w:rsidR="00222E97" w:rsidRPr="0007629C">
          <w:rPr>
            <w:rStyle w:val="Hyperlink"/>
            <w:rFonts w:ascii="Times New Roman" w:hAnsi="Times New Roman" w:cs="Times New Roman"/>
            <w:sz w:val="24"/>
            <w:szCs w:val="24"/>
          </w:rPr>
          <w:t>.</w:t>
        </w:r>
      </w:hyperlink>
    </w:p>
    <w:p w14:paraId="45D3CB35" w14:textId="3560E8A9" w:rsidR="00222E97" w:rsidRPr="00F7566B" w:rsidRDefault="00D461A9" w:rsidP="00F7566B">
      <w:pPr>
        <w:rPr>
          <w:rFonts w:ascii="Times New Roman" w:hAnsi="Times New Roman" w:cs="Times New Roman"/>
          <w:sz w:val="24"/>
          <w:szCs w:val="24"/>
        </w:rPr>
      </w:pPr>
      <w:r>
        <w:rPr>
          <w:rFonts w:ascii="Times New Roman" w:hAnsi="Times New Roman" w:cs="Times New Roman"/>
          <w:sz w:val="24"/>
          <w:szCs w:val="24"/>
        </w:rPr>
        <w:t xml:space="preserve">Follow procedures at </w:t>
      </w:r>
      <w:hyperlink r:id="rId13" w:history="1">
        <w:r w:rsidR="00F7566B" w:rsidRPr="0007629C">
          <w:rPr>
            <w:rStyle w:val="Hyperlink"/>
            <w:rFonts w:ascii="Times New Roman" w:hAnsi="Times New Roman" w:cs="Times New Roman"/>
            <w:sz w:val="24"/>
            <w:szCs w:val="24"/>
          </w:rPr>
          <w:t>AFARS PGI 5104.802(f)(</w:t>
        </w:r>
        <w:proofErr w:type="spellStart"/>
        <w:r w:rsidR="00F7566B" w:rsidRPr="0007629C">
          <w:rPr>
            <w:rStyle w:val="Hyperlink"/>
            <w:rFonts w:ascii="Times New Roman" w:hAnsi="Times New Roman" w:cs="Times New Roman"/>
            <w:sz w:val="24"/>
            <w:szCs w:val="24"/>
          </w:rPr>
          <w:t>i</w:t>
        </w:r>
        <w:proofErr w:type="spellEnd"/>
        <w:r w:rsidR="00F7566B" w:rsidRPr="0007629C">
          <w:rPr>
            <w:rStyle w:val="Hyperlink"/>
            <w:rFonts w:ascii="Times New Roman" w:hAnsi="Times New Roman" w:cs="Times New Roman"/>
            <w:sz w:val="24"/>
            <w:szCs w:val="24"/>
          </w:rPr>
          <w:t>)-2.</w:t>
        </w:r>
      </w:hyperlink>
    </w:p>
    <w:p w14:paraId="0243376C" w14:textId="77777777" w:rsidR="004E701F" w:rsidRDefault="004E701F" w:rsidP="00F7566B">
      <w:pPr>
        <w:rPr>
          <w:rFonts w:ascii="Times New Roman" w:hAnsi="Times New Roman" w:cs="Times New Roman"/>
          <w:sz w:val="24"/>
          <w:szCs w:val="24"/>
        </w:rPr>
      </w:pPr>
    </w:p>
    <w:p w14:paraId="7F7CECFB" w14:textId="440781D7" w:rsidR="004E701F" w:rsidRDefault="004E701F" w:rsidP="004E701F">
      <w:pPr>
        <w:pStyle w:val="List2"/>
      </w:pPr>
      <w:r w:rsidRPr="5390FAB4">
        <w:rPr>
          <w:sz w:val="24"/>
          <w:szCs w:val="24"/>
        </w:rPr>
        <w:t>(1)</w:t>
      </w:r>
      <w:r w:rsidR="003A2D5C" w:rsidRPr="5390FAB4">
        <w:rPr>
          <w:sz w:val="24"/>
          <w:szCs w:val="24"/>
        </w:rPr>
        <w:t xml:space="preserve"> The Army Cabinet Index folder structure shall be used when filing documents in PCF to ensure standardization throughout Army contract files.</w:t>
      </w:r>
      <w:r w:rsidR="79F371E0" w:rsidRPr="5390FAB4">
        <w:rPr>
          <w:sz w:val="24"/>
          <w:szCs w:val="24"/>
        </w:rPr>
        <w:t xml:space="preserve">  See AFARS PGI 5104.802(f)(</w:t>
      </w:r>
      <w:proofErr w:type="spellStart"/>
      <w:r w:rsidR="79F371E0" w:rsidRPr="5390FAB4">
        <w:rPr>
          <w:sz w:val="24"/>
          <w:szCs w:val="24"/>
        </w:rPr>
        <w:t>i</w:t>
      </w:r>
      <w:proofErr w:type="spellEnd"/>
      <w:r w:rsidR="79F371E0" w:rsidRPr="5390FAB4">
        <w:rPr>
          <w:sz w:val="24"/>
          <w:szCs w:val="24"/>
        </w:rPr>
        <w:t xml:space="preserve">)(1) for instructions to access the </w:t>
      </w:r>
      <w:r w:rsidR="4E31A375" w:rsidRPr="5390FAB4">
        <w:rPr>
          <w:sz w:val="24"/>
          <w:szCs w:val="24"/>
        </w:rPr>
        <w:t xml:space="preserve">cabinet </w:t>
      </w:r>
      <w:r w:rsidR="7D41DD1F" w:rsidRPr="5390FAB4">
        <w:rPr>
          <w:sz w:val="24"/>
          <w:szCs w:val="24"/>
        </w:rPr>
        <w:t xml:space="preserve">index structure. </w:t>
      </w:r>
    </w:p>
    <w:p w14:paraId="4A34EB35" w14:textId="7EB30821" w:rsidR="004E701F" w:rsidRDefault="004E701F" w:rsidP="004E701F">
      <w:pPr>
        <w:pStyle w:val="List2"/>
      </w:pPr>
      <w:r w:rsidRPr="00364E0F">
        <w:rPr>
          <w:sz w:val="24"/>
          <w:szCs w:val="24"/>
        </w:rPr>
        <w:t>(</w:t>
      </w:r>
      <w:r>
        <w:rPr>
          <w:sz w:val="24"/>
          <w:szCs w:val="24"/>
        </w:rPr>
        <w:t>2</w:t>
      </w:r>
      <w:r w:rsidRPr="00364E0F">
        <w:rPr>
          <w:sz w:val="24"/>
          <w:szCs w:val="24"/>
        </w:rPr>
        <w:t>)</w:t>
      </w:r>
      <w:r w:rsidR="00DA0768">
        <w:rPr>
          <w:sz w:val="24"/>
          <w:szCs w:val="24"/>
        </w:rPr>
        <w:t xml:space="preserve"> </w:t>
      </w:r>
      <w:r w:rsidR="00CB6FE4">
        <w:rPr>
          <w:sz w:val="24"/>
          <w:szCs w:val="24"/>
        </w:rPr>
        <w:t xml:space="preserve">The Protest and Claims Tracking tool shall be used when the contracting officer receives knowledge of a </w:t>
      </w:r>
      <w:proofErr w:type="spellStart"/>
      <w:r w:rsidR="00CB6FE4">
        <w:rPr>
          <w:sz w:val="24"/>
          <w:szCs w:val="24"/>
        </w:rPr>
        <w:t>preaward</w:t>
      </w:r>
      <w:proofErr w:type="spellEnd"/>
      <w:r w:rsidR="00CB6FE4">
        <w:rPr>
          <w:sz w:val="24"/>
          <w:szCs w:val="24"/>
        </w:rPr>
        <w:t xml:space="preserve"> or </w:t>
      </w:r>
      <w:proofErr w:type="spellStart"/>
      <w:r w:rsidR="00CB6FE4">
        <w:rPr>
          <w:sz w:val="24"/>
          <w:szCs w:val="24"/>
        </w:rPr>
        <w:t>postaward</w:t>
      </w:r>
      <w:proofErr w:type="spellEnd"/>
      <w:r w:rsidR="00CB6FE4">
        <w:rPr>
          <w:sz w:val="24"/>
          <w:szCs w:val="24"/>
        </w:rPr>
        <w:t xml:space="preserve"> protest submitted to any venue. </w:t>
      </w:r>
    </w:p>
    <w:p w14:paraId="0341274E" w14:textId="1D5236F0" w:rsidR="00CB6FE4" w:rsidRDefault="004E701F" w:rsidP="004E701F">
      <w:pPr>
        <w:pStyle w:val="List2"/>
      </w:pPr>
      <w:r w:rsidRPr="00364E0F">
        <w:rPr>
          <w:sz w:val="24"/>
          <w:szCs w:val="24"/>
        </w:rPr>
        <w:t>(</w:t>
      </w:r>
      <w:r>
        <w:rPr>
          <w:sz w:val="24"/>
          <w:szCs w:val="24"/>
        </w:rPr>
        <w:t>3</w:t>
      </w:r>
      <w:r w:rsidRPr="00364E0F">
        <w:rPr>
          <w:sz w:val="24"/>
          <w:szCs w:val="24"/>
        </w:rPr>
        <w:t>)</w:t>
      </w:r>
      <w:r w:rsidR="00CB6FE4">
        <w:rPr>
          <w:sz w:val="24"/>
          <w:szCs w:val="24"/>
        </w:rPr>
        <w:t xml:space="preserve"> Milestone Tracking shall be used to forecast and document dates for initiation and completion of key documents and milestones.  The VCE tool identifies the mandatory data fields based on specific criteria for the acquisition.  </w:t>
      </w:r>
    </w:p>
    <w:p w14:paraId="7B3D2F39" w14:textId="08CE3DE9" w:rsidR="00F7566B"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4"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)(3)-1.</w:t>
        </w:r>
      </w:hyperlink>
    </w:p>
    <w:p w14:paraId="0D783473" w14:textId="77777777" w:rsidR="004E701F" w:rsidRPr="00F7566B" w:rsidRDefault="00F7566B" w:rsidP="00F7566B">
      <w:pPr>
        <w:rPr>
          <w:rFonts w:ascii="Times New Roman" w:hAnsi="Times New Roman" w:cs="Times New Roman"/>
          <w:sz w:val="24"/>
          <w:szCs w:val="24"/>
        </w:rPr>
      </w:pPr>
      <w:r>
        <w:rPr>
          <w:rFonts w:ascii="Times New Roman" w:hAnsi="Times New Roman" w:cs="Times New Roman"/>
          <w:sz w:val="24"/>
          <w:szCs w:val="24"/>
        </w:rPr>
        <w:t xml:space="preserve">See </w:t>
      </w:r>
      <w:hyperlink r:id="rId15" w:history="1">
        <w:r w:rsidRPr="0007629C">
          <w:rPr>
            <w:rStyle w:val="Hyperlink"/>
            <w:rFonts w:ascii="Times New Roman" w:hAnsi="Times New Roman" w:cs="Times New Roman"/>
            <w:sz w:val="24"/>
            <w:szCs w:val="24"/>
          </w:rPr>
          <w:t>AFARS PGI 5104.802(f)(</w:t>
        </w:r>
        <w:proofErr w:type="spellStart"/>
        <w:r w:rsidRPr="0007629C">
          <w:rPr>
            <w:rStyle w:val="Hyperlink"/>
            <w:rFonts w:ascii="Times New Roman" w:hAnsi="Times New Roman" w:cs="Times New Roman"/>
            <w:sz w:val="24"/>
            <w:szCs w:val="24"/>
          </w:rPr>
          <w:t>i</w:t>
        </w:r>
        <w:proofErr w:type="spellEnd"/>
        <w:r w:rsidRPr="0007629C">
          <w:rPr>
            <w:rStyle w:val="Hyperlink"/>
            <w:rFonts w:ascii="Times New Roman" w:hAnsi="Times New Roman" w:cs="Times New Roman"/>
            <w:sz w:val="24"/>
            <w:szCs w:val="24"/>
          </w:rPr>
          <w:t>)(3)-2.</w:t>
        </w:r>
      </w:hyperlink>
    </w:p>
    <w:p w14:paraId="69CA85AA" w14:textId="700B6FFD" w:rsidR="004E701F" w:rsidRDefault="004E701F" w:rsidP="004E701F">
      <w:pPr>
        <w:pStyle w:val="List2"/>
      </w:pPr>
      <w:r w:rsidRPr="630F2A8C">
        <w:rPr>
          <w:sz w:val="24"/>
          <w:szCs w:val="24"/>
        </w:rPr>
        <w:t>(4)</w:t>
      </w:r>
      <w:r w:rsidR="00E07DCB" w:rsidRPr="630F2A8C">
        <w:rPr>
          <w:sz w:val="24"/>
          <w:szCs w:val="24"/>
        </w:rPr>
        <w:t xml:space="preserve"> Mission Partner/Requirement Owner Functionality shall be used by requirements owners to create cabinets and submit documents to contracting organizations.  Contracting officers shall assist requirements owners as necessary to ensure utilization of the tool.</w:t>
      </w:r>
      <w:r w:rsidR="00CB6FE4" w:rsidRPr="630F2A8C">
        <w:rPr>
          <w:sz w:val="24"/>
          <w:szCs w:val="24"/>
        </w:rPr>
        <w:t xml:space="preserve"> </w:t>
      </w:r>
    </w:p>
    <w:p w14:paraId="4B16490A" w14:textId="4CA43664" w:rsidR="004E701F" w:rsidRDefault="004E701F" w:rsidP="004E701F">
      <w:pPr>
        <w:pStyle w:val="List3"/>
      </w:pPr>
      <w:r>
        <w:rPr>
          <w:sz w:val="24"/>
          <w:szCs w:val="24"/>
        </w:rPr>
        <w:t>(ii)</w:t>
      </w:r>
      <w:r w:rsidR="00E07DCB">
        <w:rPr>
          <w:sz w:val="24"/>
          <w:szCs w:val="24"/>
        </w:rPr>
        <w:t xml:space="preserve"> VCE Warrants Module shall be used to issue and track contracting officer and grant officer warrants; see 5101.603-3.</w:t>
      </w:r>
    </w:p>
    <w:p w14:paraId="54D06258" w14:textId="0F72105F" w:rsidR="00E07DCB" w:rsidRPr="003E23CC" w:rsidRDefault="004E701F" w:rsidP="004E701F">
      <w:pPr>
        <w:pStyle w:val="List3"/>
      </w:pPr>
      <w:r>
        <w:rPr>
          <w:sz w:val="24"/>
          <w:szCs w:val="24"/>
        </w:rPr>
        <w:t>(iii)</w:t>
      </w:r>
      <w:r w:rsidR="00E07DCB">
        <w:rPr>
          <w:sz w:val="24"/>
          <w:szCs w:val="24"/>
        </w:rPr>
        <w:t xml:space="preserve"> VCE shall be used for the Announcement of Awards and Small Business Coordination Record (DD Form 2579); see 5105.303 and 5119.201(d)(10)(B)(</w:t>
      </w:r>
      <w:proofErr w:type="spellStart"/>
      <w:r w:rsidR="00E07DCB">
        <w:rPr>
          <w:sz w:val="24"/>
          <w:szCs w:val="24"/>
        </w:rPr>
        <w:t>i</w:t>
      </w:r>
      <w:proofErr w:type="spellEnd"/>
      <w:r w:rsidR="00E07DCB">
        <w:rPr>
          <w:sz w:val="24"/>
          <w:szCs w:val="24"/>
        </w:rPr>
        <w:t>) respectively.</w:t>
      </w:r>
    </w:p>
    <w:p w14:paraId="67AF5B4E" w14:textId="77777777" w:rsidR="004E701F" w:rsidRPr="00E00960" w:rsidRDefault="002002B8" w:rsidP="004E701F">
      <w:pPr>
        <w:pStyle w:val="Heading3"/>
      </w:pPr>
      <w:bookmarkStart w:id="71" w:name="_Toc512602649"/>
      <w:bookmarkStart w:id="72" w:name="_Toc513811445"/>
      <w:bookmarkStart w:id="73" w:name="_Toc519841193"/>
      <w:bookmarkStart w:id="74" w:name="_Toc1628379"/>
      <w:bookmarkStart w:id="75" w:name="_Toc100138365"/>
      <w:proofErr w:type="gramStart"/>
      <w:r>
        <w:t>5104.803  Contents</w:t>
      </w:r>
      <w:proofErr w:type="gramEnd"/>
      <w:r>
        <w:t xml:space="preserve"> of contract f</w:t>
      </w:r>
      <w:r w:rsidR="00833BEA" w:rsidRPr="00E00960">
        <w:t>iles.</w:t>
      </w:r>
      <w:bookmarkEnd w:id="71"/>
      <w:bookmarkEnd w:id="72"/>
      <w:bookmarkEnd w:id="73"/>
      <w:bookmarkEnd w:id="74"/>
      <w:bookmarkEnd w:id="75"/>
    </w:p>
    <w:p w14:paraId="7C0A6755" w14:textId="49784F44" w:rsidR="00103C55" w:rsidRPr="00103C55" w:rsidRDefault="004E701F" w:rsidP="004E701F">
      <w:pPr>
        <w:pStyle w:val="List1"/>
      </w:pPr>
      <w:r w:rsidRPr="00E00960">
        <w:t>(a)</w:t>
      </w:r>
      <w:r w:rsidR="00833BEA" w:rsidRPr="00E00960">
        <w:t>(24</w:t>
      </w:r>
      <w:proofErr w:type="gramStart"/>
      <w:r w:rsidR="00833BEA" w:rsidRPr="00E00960">
        <w:t xml:space="preserve">)  </w:t>
      </w:r>
      <w:r w:rsidR="00103C55" w:rsidRPr="00103C55">
        <w:t>Legal</w:t>
      </w:r>
      <w:proofErr w:type="gramEnd"/>
      <w:r w:rsidR="00103C55" w:rsidRPr="00103C55">
        <w:t xml:space="preserve"> reviews in accordance with 5101.602-2</w:t>
      </w:r>
      <w:r w:rsidR="00877C00">
        <w:t>-90</w:t>
      </w:r>
      <w:r w:rsidR="00103C55" w:rsidRPr="00103C55">
        <w:t>(c) shall be done in writing and documented in the contract file.</w:t>
      </w:r>
    </w:p>
    <w:p w14:paraId="181DA391" w14:textId="77777777" w:rsidR="004E701F" w:rsidRDefault="00392C7E" w:rsidP="004E701F">
      <w:pPr>
        <w:pStyle w:val="Heading3"/>
      </w:pPr>
      <w:bookmarkStart w:id="76" w:name="_Toc512602650"/>
      <w:bookmarkStart w:id="77" w:name="_Toc513811446"/>
      <w:bookmarkStart w:id="78" w:name="_Toc519841194"/>
      <w:bookmarkStart w:id="79" w:name="_Toc1628380"/>
      <w:bookmarkStart w:id="80" w:name="_Toc100138366"/>
      <w:proofErr w:type="gramStart"/>
      <w:r>
        <w:t xml:space="preserve">5104.804 </w:t>
      </w:r>
      <w:r w:rsidR="00CC50C3">
        <w:t xml:space="preserve"> </w:t>
      </w:r>
      <w:r>
        <w:t>Closeout</w:t>
      </w:r>
      <w:proofErr w:type="gramEnd"/>
      <w:r>
        <w:t xml:space="preserve"> of contract files.</w:t>
      </w:r>
      <w:bookmarkEnd w:id="76"/>
      <w:bookmarkEnd w:id="77"/>
      <w:bookmarkEnd w:id="78"/>
      <w:bookmarkEnd w:id="79"/>
      <w:bookmarkEnd w:id="80"/>
    </w:p>
    <w:p w14:paraId="524299F5" w14:textId="18D173DA" w:rsidR="00392C7E" w:rsidRPr="003E23CC" w:rsidRDefault="004E701F" w:rsidP="004E701F">
      <w:pPr>
        <w:pStyle w:val="List2"/>
      </w:pPr>
      <w:r w:rsidRPr="003E23CC">
        <w:rPr>
          <w:sz w:val="24"/>
          <w:szCs w:val="24"/>
        </w:rPr>
        <w:t>(2)</w:t>
      </w:r>
      <w:r w:rsidR="00392C7E" w:rsidRPr="003E23CC">
        <w:rPr>
          <w:sz w:val="24"/>
          <w:szCs w:val="24"/>
        </w:rPr>
        <w:t xml:space="preserve"> </w:t>
      </w:r>
      <w:r w:rsidR="006C1FF4" w:rsidRPr="003E23CC">
        <w:rPr>
          <w:sz w:val="24"/>
          <w:szCs w:val="24"/>
        </w:rPr>
        <w:t xml:space="preserve">The head of contracting activity shall perform the duties as described in DFARS 204.804(2).  </w:t>
      </w:r>
      <w:r w:rsidR="00392C7E" w:rsidRPr="003E23CC">
        <w:rPr>
          <w:sz w:val="24"/>
          <w:szCs w:val="24"/>
        </w:rPr>
        <w:t xml:space="preserve">See </w:t>
      </w:r>
      <w:hyperlink r:id="rId16" w:history="1">
        <w:r w:rsidR="00392C7E" w:rsidRPr="00F7566B">
          <w:rPr>
            <w:rStyle w:val="Hyperlink"/>
            <w:sz w:val="24"/>
            <w:szCs w:val="24"/>
          </w:rPr>
          <w:t>Appendix GG</w:t>
        </w:r>
      </w:hyperlink>
      <w:r w:rsidR="00392C7E" w:rsidRPr="003E23CC">
        <w:rPr>
          <w:sz w:val="24"/>
          <w:szCs w:val="24"/>
        </w:rPr>
        <w:t xml:space="preserve"> for further delegation.</w:t>
      </w:r>
    </w:p>
    <w:p w14:paraId="53CB6789" w14:textId="77777777" w:rsidR="004E701F" w:rsidRPr="0008391D" w:rsidRDefault="00DE3565" w:rsidP="004E701F">
      <w:pPr>
        <w:pStyle w:val="Heading4"/>
      </w:pPr>
      <w:bookmarkStart w:id="81" w:name="_Toc512602651"/>
      <w:bookmarkStart w:id="82" w:name="_Toc513811447"/>
      <w:bookmarkStart w:id="83" w:name="_Toc519841195"/>
      <w:bookmarkStart w:id="84" w:name="_Toc1628381"/>
      <w:bookmarkStart w:id="85" w:name="_Toc100138367"/>
      <w:r w:rsidRPr="0008391D">
        <w:t>5104.804-</w:t>
      </w:r>
      <w:proofErr w:type="gramStart"/>
      <w:r w:rsidRPr="0008391D">
        <w:t>5</w:t>
      </w:r>
      <w:r w:rsidR="00896DC0" w:rsidRPr="0008391D">
        <w:t xml:space="preserve">  </w:t>
      </w:r>
      <w:r w:rsidRPr="0008391D">
        <w:t>Procedures</w:t>
      </w:r>
      <w:proofErr w:type="gramEnd"/>
      <w:r w:rsidRPr="0008391D">
        <w:t xml:space="preserve"> for </w:t>
      </w:r>
      <w:r w:rsidR="00036005" w:rsidRPr="0008391D">
        <w:t>c</w:t>
      </w:r>
      <w:r w:rsidRPr="0008391D">
        <w:t xml:space="preserve">losing </w:t>
      </w:r>
      <w:r w:rsidR="00036005" w:rsidRPr="0008391D">
        <w:t>o</w:t>
      </w:r>
      <w:r w:rsidRPr="0008391D">
        <w:t xml:space="preserve">ut </w:t>
      </w:r>
      <w:r w:rsidR="00036005" w:rsidRPr="0008391D">
        <w:t>c</w:t>
      </w:r>
      <w:r w:rsidRPr="0008391D">
        <w:t xml:space="preserve">ontract </w:t>
      </w:r>
      <w:r w:rsidR="00036005" w:rsidRPr="0008391D">
        <w:t>f</w:t>
      </w:r>
      <w:r w:rsidRPr="0008391D">
        <w:t>iles.</w:t>
      </w:r>
      <w:bookmarkEnd w:id="81"/>
      <w:bookmarkEnd w:id="82"/>
      <w:bookmarkEnd w:id="83"/>
      <w:bookmarkEnd w:id="84"/>
      <w:bookmarkEnd w:id="85"/>
    </w:p>
    <w:p w14:paraId="7C0A6757" w14:textId="4005C631" w:rsidR="00C85DC4" w:rsidRDefault="004E701F" w:rsidP="004E701F">
      <w:pPr>
        <w:pStyle w:val="List1"/>
      </w:pPr>
      <w:r w:rsidRPr="00F82049">
        <w:t>(a)</w:t>
      </w:r>
      <w:r w:rsidR="0098469C" w:rsidRPr="00F82049">
        <w:t>(12</w:t>
      </w:r>
      <w:proofErr w:type="gramStart"/>
      <w:r w:rsidR="0098469C" w:rsidRPr="00F82049">
        <w:t>)</w:t>
      </w:r>
      <w:r w:rsidR="00DE3565">
        <w:t xml:space="preserve">  </w:t>
      </w:r>
      <w:r w:rsidR="00350462" w:rsidRPr="00976787">
        <w:t>When</w:t>
      </w:r>
      <w:proofErr w:type="gramEnd"/>
      <w:r w:rsidR="00350462" w:rsidRPr="00976787">
        <w:t xml:space="preserve"> </w:t>
      </w:r>
      <w:r w:rsidR="00BB6EEB">
        <w:t xml:space="preserve">the </w:t>
      </w:r>
      <w:r w:rsidR="009A6285" w:rsidRPr="00976787">
        <w:t xml:space="preserve">contractor submits an adequate final indirect cost rate proposal </w:t>
      </w:r>
      <w:r w:rsidR="00350462" w:rsidRPr="00976787">
        <w:t xml:space="preserve">in accordance with FAR 42.705-1(b)(1)(iii), the contracting officer must obtain a </w:t>
      </w:r>
      <w:r w:rsidR="00DE3565" w:rsidRPr="00976787">
        <w:t>Defense Contract</w:t>
      </w:r>
      <w:r w:rsidR="00364B50">
        <w:t xml:space="preserve"> </w:t>
      </w:r>
      <w:r w:rsidR="00DE3565" w:rsidRPr="00976787">
        <w:t xml:space="preserve">Audit Agency </w:t>
      </w:r>
      <w:r w:rsidR="00350462" w:rsidRPr="00976787">
        <w:t>a</w:t>
      </w:r>
      <w:r w:rsidR="00DE3565" w:rsidRPr="00976787">
        <w:t>udit report</w:t>
      </w:r>
      <w:r w:rsidR="00350462" w:rsidRPr="00976787">
        <w:t xml:space="preserve"> or</w:t>
      </w:r>
      <w:r w:rsidR="00BB6EEB">
        <w:t xml:space="preserve"> document the file with</w:t>
      </w:r>
      <w:r w:rsidR="00350462" w:rsidRPr="00976787">
        <w:t xml:space="preserve"> </w:t>
      </w:r>
      <w:r w:rsidR="003474EB">
        <w:t xml:space="preserve">a </w:t>
      </w:r>
      <w:r w:rsidR="00350462" w:rsidRPr="00976787">
        <w:t xml:space="preserve">memorandum that deems </w:t>
      </w:r>
      <w:r w:rsidR="00350462" w:rsidRPr="00976787">
        <w:lastRenderedPageBreak/>
        <w:t>the proposal to be low-risk</w:t>
      </w:r>
      <w:r w:rsidR="00976787" w:rsidRPr="00976787">
        <w:t xml:space="preserve"> and not subject to further audit </w:t>
      </w:r>
      <w:r w:rsidR="00364B50">
        <w:t>before</w:t>
      </w:r>
      <w:r w:rsidR="00976787">
        <w:t xml:space="preserve"> closing out </w:t>
      </w:r>
      <w:r w:rsidR="00976787" w:rsidRPr="00976787">
        <w:t>the contract file.</w:t>
      </w:r>
    </w:p>
    <w:p w14:paraId="0BD87498" w14:textId="1DE258FC" w:rsidR="00FB7CD0" w:rsidRDefault="006617DF" w:rsidP="004E701F">
      <w:pPr>
        <w:pStyle w:val="Heading2"/>
        <w:rPr>
          <w:lang w:val="en"/>
        </w:rPr>
      </w:pPr>
      <w:bookmarkStart w:id="86" w:name="_Toc512602652"/>
      <w:bookmarkStart w:id="87" w:name="_Toc513811448"/>
      <w:bookmarkStart w:id="88" w:name="_Toc519841196"/>
      <w:bookmarkStart w:id="89" w:name="_Toc1628382"/>
      <w:bookmarkStart w:id="90" w:name="_Toc100138368"/>
      <w:r w:rsidRPr="006617DF">
        <w:rPr>
          <w:lang w:val="en"/>
        </w:rPr>
        <w:t xml:space="preserve">Subpart </w:t>
      </w:r>
      <w:r w:rsidR="00CD4272">
        <w:rPr>
          <w:lang w:val="en"/>
        </w:rPr>
        <w:t>510</w:t>
      </w:r>
      <w:r w:rsidRPr="006617DF">
        <w:rPr>
          <w:lang w:val="en"/>
        </w:rPr>
        <w:t>4.9 – Taxpayer Identification Number Information</w:t>
      </w:r>
      <w:bookmarkEnd w:id="86"/>
      <w:bookmarkEnd w:id="87"/>
      <w:bookmarkEnd w:id="88"/>
      <w:bookmarkEnd w:id="89"/>
      <w:bookmarkEnd w:id="90"/>
    </w:p>
    <w:p w14:paraId="76287B70" w14:textId="77777777" w:rsidR="004E701F" w:rsidRDefault="002002B8" w:rsidP="004E701F">
      <w:pPr>
        <w:pStyle w:val="Heading3"/>
        <w:rPr>
          <w:lang w:val="en"/>
        </w:rPr>
      </w:pPr>
      <w:bookmarkStart w:id="91" w:name="_Toc512602653"/>
      <w:bookmarkStart w:id="92" w:name="_Toc513811449"/>
      <w:bookmarkStart w:id="93" w:name="_Toc519841197"/>
      <w:bookmarkStart w:id="94" w:name="_Toc1628383"/>
      <w:bookmarkStart w:id="95" w:name="_Toc100138369"/>
      <w:proofErr w:type="gramStart"/>
      <w:r>
        <w:rPr>
          <w:lang w:val="en"/>
        </w:rPr>
        <w:t>5104.903  Reporting</w:t>
      </w:r>
      <w:proofErr w:type="gramEnd"/>
      <w:r>
        <w:rPr>
          <w:lang w:val="en"/>
        </w:rPr>
        <w:t xml:space="preserve"> contract i</w:t>
      </w:r>
      <w:r w:rsidR="006617DF">
        <w:rPr>
          <w:lang w:val="en"/>
        </w:rPr>
        <w:t>nformation to the IRS.</w:t>
      </w:r>
      <w:bookmarkEnd w:id="91"/>
      <w:bookmarkEnd w:id="92"/>
      <w:bookmarkEnd w:id="93"/>
      <w:bookmarkEnd w:id="94"/>
      <w:bookmarkEnd w:id="95"/>
    </w:p>
    <w:p w14:paraId="40F053A9" w14:textId="20975AFC" w:rsidR="006617DF" w:rsidRDefault="004E701F" w:rsidP="004E701F">
      <w:pPr>
        <w:pStyle w:val="List1"/>
        <w:rPr>
          <w:lang w:val="en"/>
        </w:rPr>
      </w:pPr>
      <w:r w:rsidRPr="006617DF">
        <w:rPr>
          <w:lang w:val="en"/>
        </w:rPr>
        <w:t>(a)</w:t>
      </w:r>
      <w:r w:rsidR="006617DF" w:rsidRPr="006617DF">
        <w:rPr>
          <w:lang w:val="en"/>
        </w:rPr>
        <w:t xml:space="preserve">  The Assistant Sec</w:t>
      </w:r>
      <w:r w:rsidR="002002B8">
        <w:rPr>
          <w:lang w:val="en"/>
        </w:rPr>
        <w:t xml:space="preserve">retary of the Army (Acquisition, </w:t>
      </w:r>
      <w:r w:rsidR="006617DF" w:rsidRPr="006617DF">
        <w:rPr>
          <w:lang w:val="en"/>
        </w:rPr>
        <w:t xml:space="preserve">Logistics and Technology) shall report the information set forth in FAR 4.903 to the IRS.  See </w:t>
      </w:r>
      <w:hyperlink r:id="rId17" w:history="1">
        <w:r w:rsidR="006617DF" w:rsidRPr="00F7566B">
          <w:rPr>
            <w:rStyle w:val="Hyperlink"/>
            <w:lang w:val="en"/>
          </w:rPr>
          <w:t>Appendix GG</w:t>
        </w:r>
      </w:hyperlink>
      <w:r w:rsidR="006617DF" w:rsidRPr="006617DF">
        <w:rPr>
          <w:lang w:val="en"/>
        </w:rPr>
        <w:t xml:space="preserve"> for further delegation. </w:t>
      </w:r>
    </w:p>
    <w:p w14:paraId="523DE98D" w14:textId="210372EF" w:rsidR="00E76C87" w:rsidRPr="00E76C87" w:rsidRDefault="00E76C87" w:rsidP="004E701F">
      <w:pPr>
        <w:pStyle w:val="Heading2"/>
        <w:rPr>
          <w:lang w:val="en"/>
        </w:rPr>
      </w:pPr>
      <w:bookmarkStart w:id="96" w:name="_Toc512602657"/>
      <w:bookmarkStart w:id="97" w:name="_Toc513811453"/>
      <w:bookmarkStart w:id="98" w:name="_Toc519841198"/>
      <w:bookmarkStart w:id="99" w:name="_Toc1628384"/>
      <w:bookmarkStart w:id="100" w:name="_Toc100138370"/>
      <w:r>
        <w:rPr>
          <w:lang w:val="en"/>
        </w:rPr>
        <w:t xml:space="preserve">Subpart 5104.71 - </w:t>
      </w:r>
      <w:r w:rsidRPr="00E76C87">
        <w:rPr>
          <w:lang w:val="en"/>
        </w:rPr>
        <w:t>Uniform Contract Line Item Numbering System</w:t>
      </w:r>
      <w:bookmarkEnd w:id="96"/>
      <w:bookmarkEnd w:id="97"/>
      <w:bookmarkEnd w:id="98"/>
      <w:bookmarkEnd w:id="99"/>
      <w:bookmarkEnd w:id="100"/>
    </w:p>
    <w:p w14:paraId="74A02F76" w14:textId="77777777" w:rsidR="004E701F" w:rsidRPr="00E76C87" w:rsidRDefault="00E76C87" w:rsidP="004E701F">
      <w:pPr>
        <w:pStyle w:val="Heading4"/>
        <w:rPr>
          <w:lang w:val="en"/>
        </w:rPr>
      </w:pPr>
      <w:bookmarkStart w:id="101" w:name="_Toc512602658"/>
      <w:bookmarkStart w:id="102" w:name="_Toc513811454"/>
      <w:bookmarkStart w:id="103" w:name="_Toc519841199"/>
      <w:bookmarkStart w:id="104" w:name="_Toc1628385"/>
      <w:bookmarkStart w:id="105" w:name="_Toc100138371"/>
      <w:r w:rsidRPr="00E76C87">
        <w:rPr>
          <w:lang w:val="en"/>
        </w:rPr>
        <w:t>5104.7103-90 Contract line items for internal use software (IUS).</w:t>
      </w:r>
      <w:bookmarkEnd w:id="101"/>
      <w:bookmarkEnd w:id="102"/>
      <w:bookmarkEnd w:id="103"/>
      <w:bookmarkEnd w:id="104"/>
      <w:bookmarkEnd w:id="105"/>
    </w:p>
    <w:p w14:paraId="17D87046" w14:textId="4B4CB59F" w:rsidR="00F7566B" w:rsidRDefault="004E701F" w:rsidP="004E701F">
      <w:pPr>
        <w:pStyle w:val="List1"/>
      </w:pPr>
      <w:r w:rsidRPr="00E76C87">
        <w:t>(a)</w:t>
      </w:r>
      <w:r w:rsidR="00E76C87" w:rsidRPr="00E76C87">
        <w:t xml:space="preserve"> </w:t>
      </w:r>
      <w:r w:rsidR="00E76C87" w:rsidRPr="00E76C87">
        <w:rPr>
          <w:i/>
        </w:rPr>
        <w:t>Definition</w:t>
      </w:r>
      <w:r w:rsidR="00E76C87" w:rsidRPr="00E76C87">
        <w:t xml:space="preserve">.  As used in this section, the following terms have the same meaning as given in the </w:t>
      </w:r>
      <w:hyperlink r:id="rId18" w:history="1">
        <w:r w:rsidR="00E76C87" w:rsidRPr="00F7566B">
          <w:rPr>
            <w:rStyle w:val="Hyperlink"/>
          </w:rPr>
          <w:t>Implementation Guide for Internal Use Software</w:t>
        </w:r>
      </w:hyperlink>
      <w:r w:rsidR="00E76C87" w:rsidRPr="00E76C87">
        <w:t xml:space="preserve"> located on the Procurement.Army.Mil Knowledge Management Portal at </w:t>
      </w:r>
      <w:hyperlink r:id="rId19" w:history="1">
        <w:r w:rsidR="00F7566B" w:rsidRPr="00053B44">
          <w:rPr>
            <w:rStyle w:val="Hyperlink"/>
          </w:rPr>
          <w:t>https://spcs3.kc.army.mil/asaalt/zp/doccenter/Documents/Policy%20Alert%2019-79%20Instructions%20for%20Accounting%20for%20IUS%20in%20Contract%20Documents.msg</w:t>
        </w:r>
      </w:hyperlink>
      <w:r w:rsidR="00F7566B">
        <w:t xml:space="preserve">.  </w:t>
      </w:r>
    </w:p>
    <w:p w14:paraId="4B0D37F1" w14:textId="373AF20D" w:rsidR="00E76C87" w:rsidRDefault="00E76C87" w:rsidP="00E76C87">
      <w:pPr>
        <w:autoSpaceDE w:val="0"/>
        <w:autoSpaceDN w:val="0"/>
        <w:adjustRightInd w:val="0"/>
        <w:spacing w:after="0" w:line="240" w:lineRule="auto"/>
        <w:rPr>
          <w:rFonts w:ascii="Times New Roman" w:hAnsi="Times New Roman" w:cs="Times New Roman"/>
          <w:sz w:val="24"/>
          <w:szCs w:val="24"/>
        </w:rPr>
      </w:pPr>
    </w:p>
    <w:p w14:paraId="4CBE607F" w14:textId="77777777" w:rsidR="00971B8B" w:rsidRPr="00E76C87" w:rsidRDefault="00971B8B" w:rsidP="00E76C87">
      <w:pPr>
        <w:autoSpaceDE w:val="0"/>
        <w:autoSpaceDN w:val="0"/>
        <w:adjustRightInd w:val="0"/>
        <w:spacing w:after="0" w:line="240" w:lineRule="auto"/>
        <w:rPr>
          <w:rFonts w:ascii="Times New Roman" w:hAnsi="Times New Roman" w:cs="Times New Roman"/>
          <w:sz w:val="24"/>
          <w:szCs w:val="24"/>
        </w:rPr>
      </w:pPr>
    </w:p>
    <w:p w14:paraId="5527FC5B" w14:textId="7F3887C2" w:rsidR="00E76C87" w:rsidRPr="00E76C87" w:rsidRDefault="004E701F" w:rsidP="004E701F">
      <w:pPr>
        <w:pStyle w:val="List2"/>
      </w:pPr>
      <w:r w:rsidRPr="00E76C87">
        <w:rPr>
          <w:sz w:val="24"/>
          <w:szCs w:val="24"/>
        </w:rPr>
        <w:t>(1)</w:t>
      </w:r>
      <w:r w:rsidR="00E76C87" w:rsidRPr="00E76C87">
        <w:rPr>
          <w:sz w:val="24"/>
          <w:szCs w:val="24"/>
        </w:rPr>
        <w:t xml:space="preserve"> internal use software</w:t>
      </w:r>
    </w:p>
    <w:p w14:paraId="7A0906CC" w14:textId="6DE0C871" w:rsidR="00E76C87" w:rsidRPr="00E76C87" w:rsidRDefault="004E701F" w:rsidP="004E701F">
      <w:pPr>
        <w:pStyle w:val="List2"/>
      </w:pPr>
      <w:r w:rsidRPr="00E76C87">
        <w:rPr>
          <w:sz w:val="24"/>
          <w:szCs w:val="24"/>
        </w:rPr>
        <w:t>(2)</w:t>
      </w:r>
      <w:r w:rsidR="00E76C87" w:rsidRPr="00E76C87">
        <w:rPr>
          <w:sz w:val="24"/>
          <w:szCs w:val="24"/>
        </w:rPr>
        <w:t xml:space="preserve"> valuation</w:t>
      </w:r>
    </w:p>
    <w:p w14:paraId="4756B4D9" w14:textId="1D2E5839" w:rsidR="00E76C87" w:rsidRPr="00E76C87" w:rsidRDefault="004E701F" w:rsidP="004E701F">
      <w:pPr>
        <w:pStyle w:val="List2"/>
      </w:pPr>
      <w:r w:rsidRPr="00E76C87">
        <w:rPr>
          <w:sz w:val="24"/>
          <w:szCs w:val="24"/>
        </w:rPr>
        <w:t>(3)</w:t>
      </w:r>
      <w:r w:rsidR="00E76C87" w:rsidRPr="00E76C87">
        <w:rPr>
          <w:sz w:val="24"/>
          <w:szCs w:val="24"/>
        </w:rPr>
        <w:t xml:space="preserve"> capitalized</w:t>
      </w:r>
    </w:p>
    <w:p w14:paraId="55B11D2F" w14:textId="3D73E7CF" w:rsidR="004E701F" w:rsidRPr="00E76C87" w:rsidRDefault="004E701F" w:rsidP="004E701F">
      <w:pPr>
        <w:pStyle w:val="List2"/>
      </w:pPr>
      <w:r w:rsidRPr="00E76C87">
        <w:rPr>
          <w:sz w:val="24"/>
          <w:szCs w:val="24"/>
        </w:rPr>
        <w:t>(4)</w:t>
      </w:r>
      <w:r w:rsidR="00E76C87" w:rsidRPr="00E76C87">
        <w:rPr>
          <w:sz w:val="24"/>
          <w:szCs w:val="24"/>
        </w:rPr>
        <w:t xml:space="preserve"> expensed</w:t>
      </w:r>
    </w:p>
    <w:p w14:paraId="780531F0" w14:textId="1AEDE133" w:rsidR="004E701F" w:rsidRPr="00E76C87" w:rsidRDefault="004E701F" w:rsidP="004E701F">
      <w:pPr>
        <w:pStyle w:val="List1"/>
        <w:rPr>
          <w:lang w:val="en"/>
        </w:rPr>
      </w:pPr>
      <w:r w:rsidRPr="00E76C87">
        <w:rPr>
          <w:lang w:val="en"/>
        </w:rPr>
        <w:t>(b)</w:t>
      </w:r>
      <w:r w:rsidR="00E76C87" w:rsidRPr="00E76C87">
        <w:rPr>
          <w:lang w:val="en"/>
        </w:rPr>
        <w:t xml:space="preserve"> </w:t>
      </w:r>
      <w:r w:rsidR="00E76C87" w:rsidRPr="00E76C87">
        <w:rPr>
          <w:i/>
          <w:lang w:val="en"/>
        </w:rPr>
        <w:t>Procedures</w:t>
      </w:r>
      <w:r w:rsidR="00E76C87" w:rsidRPr="00E76C87">
        <w:rPr>
          <w:lang w:val="en"/>
        </w:rPr>
        <w:t>.  When procuring internal use software, Army contracting activities shall—</w:t>
      </w:r>
    </w:p>
    <w:p w14:paraId="5C88C426" w14:textId="351D0432" w:rsidR="004E701F" w:rsidRPr="00E76C87" w:rsidRDefault="004E701F" w:rsidP="004E701F">
      <w:pPr>
        <w:pStyle w:val="List2"/>
        <w:rPr>
          <w:lang w:val="en"/>
        </w:rPr>
      </w:pPr>
      <w:r w:rsidRPr="00E76C87">
        <w:rPr>
          <w:sz w:val="24"/>
          <w:szCs w:val="24"/>
          <w:lang w:val="en"/>
        </w:rPr>
        <w:t>(1)</w:t>
      </w:r>
      <w:r w:rsidR="00E76C87" w:rsidRPr="00E76C87">
        <w:rPr>
          <w:sz w:val="24"/>
          <w:szCs w:val="24"/>
          <w:lang w:val="en"/>
        </w:rPr>
        <w:t xml:space="preserve"> Confirm that the requiring activity has established separately identifiable line items for all capitalized and expensed requirements in the purchase </w:t>
      </w:r>
      <w:proofErr w:type="gramStart"/>
      <w:r w:rsidR="00E76C87" w:rsidRPr="00E76C87">
        <w:rPr>
          <w:sz w:val="24"/>
          <w:szCs w:val="24"/>
          <w:lang w:val="en"/>
        </w:rPr>
        <w:t>request;</w:t>
      </w:r>
      <w:proofErr w:type="gramEnd"/>
      <w:r w:rsidR="00E76C87" w:rsidRPr="00E76C87">
        <w:rPr>
          <w:sz w:val="24"/>
          <w:szCs w:val="24"/>
          <w:lang w:val="en"/>
        </w:rPr>
        <w:t xml:space="preserve"> </w:t>
      </w:r>
    </w:p>
    <w:p w14:paraId="1B3FCEB0" w14:textId="6253A757" w:rsidR="004E701F" w:rsidRPr="00E76C87" w:rsidRDefault="004E701F" w:rsidP="004E701F">
      <w:pPr>
        <w:pStyle w:val="List2"/>
      </w:pPr>
      <w:r w:rsidRPr="00E76C87">
        <w:rPr>
          <w:sz w:val="24"/>
          <w:szCs w:val="24"/>
          <w:lang w:val="en"/>
        </w:rPr>
        <w:t>(2)</w:t>
      </w:r>
      <w:r w:rsidR="00E76C87" w:rsidRPr="00E76C87">
        <w:rPr>
          <w:sz w:val="24"/>
          <w:szCs w:val="24"/>
        </w:rPr>
        <w:t xml:space="preserve"> Ensure the </w:t>
      </w:r>
      <w:proofErr w:type="gramStart"/>
      <w:r w:rsidR="00E76C87" w:rsidRPr="00E76C87">
        <w:rPr>
          <w:sz w:val="24"/>
          <w:szCs w:val="24"/>
        </w:rPr>
        <w:t>line item</w:t>
      </w:r>
      <w:proofErr w:type="gramEnd"/>
      <w:r w:rsidR="00E76C87" w:rsidRPr="00E76C87">
        <w:rPr>
          <w:sz w:val="24"/>
          <w:szCs w:val="24"/>
        </w:rPr>
        <w:t xml:space="preserve"> structure aligns with the lines of accounting related to the capitalized and expensed classifications assigned by the requiring activity; and</w:t>
      </w:r>
    </w:p>
    <w:p w14:paraId="708C524B" w14:textId="180D407E" w:rsidR="00E76C87" w:rsidRDefault="004E701F" w:rsidP="004E701F">
      <w:pPr>
        <w:pStyle w:val="List2"/>
      </w:pPr>
      <w:r w:rsidRPr="00E76C87">
        <w:rPr>
          <w:sz w:val="24"/>
          <w:szCs w:val="24"/>
        </w:rPr>
        <w:t>(3)</w:t>
      </w:r>
      <w:r w:rsidR="00E76C87" w:rsidRPr="00E76C87">
        <w:rPr>
          <w:sz w:val="24"/>
          <w:szCs w:val="24"/>
        </w:rPr>
        <w:t xml:space="preserve"> Include appropriate invoicing instructions and acceptance criteria in the solicitation and contract or order.</w:t>
      </w:r>
    </w:p>
    <w:p w14:paraId="724BF019" w14:textId="6646EF48" w:rsidR="004E0EFF" w:rsidRDefault="004E0EFF" w:rsidP="00B2272A">
      <w:pPr>
        <w:spacing w:before="100" w:beforeAutospacing="1" w:after="100" w:afterAutospacing="1" w:line="240" w:lineRule="auto"/>
        <w:ind w:firstLine="720"/>
        <w:rPr>
          <w:rFonts w:ascii="Times New Roman" w:hAnsi="Times New Roman" w:cs="Times New Roman"/>
          <w:sz w:val="24"/>
          <w:szCs w:val="24"/>
        </w:rPr>
      </w:pPr>
    </w:p>
    <w:p w14:paraId="76A9320F" w14:textId="77777777" w:rsidR="004E0EFF" w:rsidRDefault="004E0EFF" w:rsidP="004E0EFF">
      <w:pPr>
        <w:pStyle w:val="Heading3"/>
      </w:pPr>
      <w:bookmarkStart w:id="106" w:name="BM204_72"/>
      <w:bookmarkStart w:id="107" w:name="_Toc100138372"/>
      <w:r w:rsidRPr="00193D4A">
        <w:t>Subpart 5104.73—Safeguarding Covered Defense Information and Cyber Incident Reporting</w:t>
      </w:r>
      <w:bookmarkEnd w:id="106"/>
      <w:bookmarkEnd w:id="107"/>
    </w:p>
    <w:p w14:paraId="53F259EA" w14:textId="77777777" w:rsidR="004E0EFF" w:rsidRDefault="004E0EFF" w:rsidP="004E701F">
      <w:pPr>
        <w:pStyle w:val="Heading3"/>
      </w:pPr>
      <w:bookmarkStart w:id="108" w:name="204.7304"/>
      <w:bookmarkStart w:id="109" w:name="_Toc100138373"/>
      <w:proofErr w:type="gramStart"/>
      <w:r w:rsidRPr="00193D4A">
        <w:rPr>
          <w:bCs/>
        </w:rPr>
        <w:lastRenderedPageBreak/>
        <w:t>5104.7304</w:t>
      </w:r>
      <w:bookmarkEnd w:id="108"/>
      <w:r w:rsidRPr="00193D4A">
        <w:rPr>
          <w:bCs/>
        </w:rPr>
        <w:t xml:space="preserve">  Solicitation</w:t>
      </w:r>
      <w:proofErr w:type="gramEnd"/>
      <w:r w:rsidRPr="00193D4A">
        <w:rPr>
          <w:bCs/>
        </w:rPr>
        <w:t xml:space="preserve"> provisions and contract clauses.</w:t>
      </w:r>
      <w:bookmarkEnd w:id="109"/>
    </w:p>
    <w:p w14:paraId="13705894" w14:textId="3D87A603" w:rsidR="004E0EFF" w:rsidRPr="00193D4A" w:rsidRDefault="004E0EFF" w:rsidP="004E0EFF">
      <w:pPr>
        <w:rPr>
          <w:rFonts w:ascii="Times New Roman" w:hAnsi="Times New Roman" w:cs="Times New Roman"/>
          <w:sz w:val="24"/>
          <w:szCs w:val="24"/>
          <w:lang w:val="en"/>
        </w:rPr>
      </w:pPr>
      <w:r w:rsidRPr="00193D4A">
        <w:rPr>
          <w:rFonts w:ascii="Times New Roman" w:hAnsi="Times New Roman" w:cs="Times New Roman"/>
          <w:sz w:val="24"/>
          <w:szCs w:val="24"/>
          <w:lang w:val="en"/>
        </w:rPr>
        <w:t xml:space="preserve">See </w:t>
      </w:r>
      <w:hyperlink r:id="rId20" w:history="1">
        <w:r w:rsidRPr="004E0EFF">
          <w:rPr>
            <w:rStyle w:val="Hyperlink"/>
            <w:rFonts w:ascii="Times New Roman" w:hAnsi="Times New Roman" w:cs="Times New Roman"/>
            <w:sz w:val="24"/>
            <w:szCs w:val="24"/>
            <w:lang w:val="en"/>
          </w:rPr>
          <w:t>AFARS PGI 5104.7304-1</w:t>
        </w:r>
      </w:hyperlink>
      <w:r w:rsidRPr="00193D4A">
        <w:rPr>
          <w:rFonts w:ascii="Times New Roman" w:hAnsi="Times New Roman" w:cs="Times New Roman"/>
          <w:sz w:val="24"/>
          <w:szCs w:val="24"/>
          <w:lang w:val="en"/>
        </w:rPr>
        <w:t xml:space="preserve"> for implementation guidance of Enhanced Security Protections for Contractor Information Systems.</w:t>
      </w:r>
    </w:p>
    <w:p w14:paraId="4A569544" w14:textId="77777777" w:rsidR="004E0EFF" w:rsidRPr="00B2272A" w:rsidRDefault="004E0EFF" w:rsidP="00B2272A">
      <w:pPr>
        <w:spacing w:before="100" w:beforeAutospacing="1" w:after="100" w:afterAutospacing="1" w:line="240" w:lineRule="auto"/>
        <w:ind w:firstLine="720"/>
        <w:rPr>
          <w:rFonts w:ascii="Times New Roman" w:hAnsi="Times New Roman" w:cs="Times New Roman"/>
          <w:sz w:val="24"/>
          <w:szCs w:val="24"/>
          <w:lang w:val="en"/>
        </w:rPr>
      </w:pPr>
    </w:p>
    <w:sectPr w:rsidR="004E0EFF" w:rsidRPr="00B2272A"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95C72"/>
    <w:multiLevelType w:val="hybridMultilevel"/>
    <w:tmpl w:val="A2B689AE"/>
    <w:lvl w:ilvl="0" w:tplc="C42EA788">
      <w:start w:val="1"/>
      <w:numFmt w:val="decimal"/>
      <w:lvlText w:val="(%1)"/>
      <w:lvlJc w:val="left"/>
      <w:pPr>
        <w:ind w:left="953" w:hanging="360"/>
      </w:pPr>
      <w:rPr>
        <w:color w:val="1F497D"/>
      </w:rPr>
    </w:lvl>
    <w:lvl w:ilvl="1" w:tplc="04090019">
      <w:start w:val="1"/>
      <w:numFmt w:val="lowerLetter"/>
      <w:lvlText w:val="%2."/>
      <w:lvlJc w:val="left"/>
      <w:pPr>
        <w:ind w:left="1673" w:hanging="360"/>
      </w:pPr>
    </w:lvl>
    <w:lvl w:ilvl="2" w:tplc="0409001B">
      <w:start w:val="1"/>
      <w:numFmt w:val="lowerRoman"/>
      <w:lvlText w:val="%3."/>
      <w:lvlJc w:val="right"/>
      <w:pPr>
        <w:ind w:left="2393" w:hanging="180"/>
      </w:pPr>
    </w:lvl>
    <w:lvl w:ilvl="3" w:tplc="0409000F">
      <w:start w:val="1"/>
      <w:numFmt w:val="decimal"/>
      <w:lvlText w:val="%4."/>
      <w:lvlJc w:val="left"/>
      <w:pPr>
        <w:ind w:left="3113" w:hanging="360"/>
      </w:pPr>
    </w:lvl>
    <w:lvl w:ilvl="4" w:tplc="04090019">
      <w:start w:val="1"/>
      <w:numFmt w:val="lowerLetter"/>
      <w:lvlText w:val="%5."/>
      <w:lvlJc w:val="left"/>
      <w:pPr>
        <w:ind w:left="3833" w:hanging="360"/>
      </w:pPr>
    </w:lvl>
    <w:lvl w:ilvl="5" w:tplc="0409001B">
      <w:start w:val="1"/>
      <w:numFmt w:val="lowerRoman"/>
      <w:lvlText w:val="%6."/>
      <w:lvlJc w:val="right"/>
      <w:pPr>
        <w:ind w:left="4553" w:hanging="180"/>
      </w:pPr>
    </w:lvl>
    <w:lvl w:ilvl="6" w:tplc="0409000F">
      <w:start w:val="1"/>
      <w:numFmt w:val="decimal"/>
      <w:lvlText w:val="%7."/>
      <w:lvlJc w:val="left"/>
      <w:pPr>
        <w:ind w:left="5273" w:hanging="360"/>
      </w:pPr>
    </w:lvl>
    <w:lvl w:ilvl="7" w:tplc="04090019">
      <w:start w:val="1"/>
      <w:numFmt w:val="lowerLetter"/>
      <w:lvlText w:val="%8."/>
      <w:lvlJc w:val="left"/>
      <w:pPr>
        <w:ind w:left="5993" w:hanging="360"/>
      </w:pPr>
    </w:lvl>
    <w:lvl w:ilvl="8" w:tplc="0409001B">
      <w:start w:val="1"/>
      <w:numFmt w:val="lowerRoman"/>
      <w:lvlText w:val="%9."/>
      <w:lvlJc w:val="right"/>
      <w:pPr>
        <w:ind w:left="6713" w:hanging="180"/>
      </w:pPr>
    </w:lvl>
  </w:abstractNum>
  <w:num w:numId="1" w16cid:durableId="1732996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9E9"/>
    <w:rsid w:val="00004B11"/>
    <w:rsid w:val="000076C3"/>
    <w:rsid w:val="00024C03"/>
    <w:rsid w:val="00025668"/>
    <w:rsid w:val="00036005"/>
    <w:rsid w:val="00061772"/>
    <w:rsid w:val="0007629C"/>
    <w:rsid w:val="0008391D"/>
    <w:rsid w:val="0009433C"/>
    <w:rsid w:val="00094C7B"/>
    <w:rsid w:val="00094DA0"/>
    <w:rsid w:val="000B4546"/>
    <w:rsid w:val="000C44FC"/>
    <w:rsid w:val="000D6A92"/>
    <w:rsid w:val="000E4DD1"/>
    <w:rsid w:val="00103C55"/>
    <w:rsid w:val="00130E97"/>
    <w:rsid w:val="0014306B"/>
    <w:rsid w:val="001513EF"/>
    <w:rsid w:val="0017178A"/>
    <w:rsid w:val="00177740"/>
    <w:rsid w:val="00190925"/>
    <w:rsid w:val="00196E81"/>
    <w:rsid w:val="001B1C80"/>
    <w:rsid w:val="002002B8"/>
    <w:rsid w:val="002026CC"/>
    <w:rsid w:val="00222E97"/>
    <w:rsid w:val="00223C17"/>
    <w:rsid w:val="00227F3F"/>
    <w:rsid w:val="00247104"/>
    <w:rsid w:val="00271959"/>
    <w:rsid w:val="00273CB7"/>
    <w:rsid w:val="002939C5"/>
    <w:rsid w:val="002C35DA"/>
    <w:rsid w:val="002C437B"/>
    <w:rsid w:val="002E420B"/>
    <w:rsid w:val="002E5CCF"/>
    <w:rsid w:val="002F2624"/>
    <w:rsid w:val="002F75A2"/>
    <w:rsid w:val="003069DF"/>
    <w:rsid w:val="003114B3"/>
    <w:rsid w:val="00311AEF"/>
    <w:rsid w:val="0031791E"/>
    <w:rsid w:val="003474EB"/>
    <w:rsid w:val="00350462"/>
    <w:rsid w:val="00355425"/>
    <w:rsid w:val="00364B50"/>
    <w:rsid w:val="00364E0F"/>
    <w:rsid w:val="00380EBF"/>
    <w:rsid w:val="00384724"/>
    <w:rsid w:val="00392C7E"/>
    <w:rsid w:val="003A2674"/>
    <w:rsid w:val="003A2D5C"/>
    <w:rsid w:val="003D653F"/>
    <w:rsid w:val="003E23CC"/>
    <w:rsid w:val="003E5335"/>
    <w:rsid w:val="00411573"/>
    <w:rsid w:val="00422BFF"/>
    <w:rsid w:val="00431166"/>
    <w:rsid w:val="00437299"/>
    <w:rsid w:val="00457BBD"/>
    <w:rsid w:val="00461E0F"/>
    <w:rsid w:val="004675F3"/>
    <w:rsid w:val="00482BB6"/>
    <w:rsid w:val="0048316A"/>
    <w:rsid w:val="00484C60"/>
    <w:rsid w:val="004B7A2D"/>
    <w:rsid w:val="004C1168"/>
    <w:rsid w:val="004C388C"/>
    <w:rsid w:val="004D39FA"/>
    <w:rsid w:val="004E0EFF"/>
    <w:rsid w:val="004E701F"/>
    <w:rsid w:val="00550750"/>
    <w:rsid w:val="005729E7"/>
    <w:rsid w:val="00586D83"/>
    <w:rsid w:val="005967C2"/>
    <w:rsid w:val="005B4494"/>
    <w:rsid w:val="005C289E"/>
    <w:rsid w:val="005F0AFB"/>
    <w:rsid w:val="006074EA"/>
    <w:rsid w:val="006109EA"/>
    <w:rsid w:val="006402B2"/>
    <w:rsid w:val="006612DC"/>
    <w:rsid w:val="006617DF"/>
    <w:rsid w:val="006754DD"/>
    <w:rsid w:val="00682A0A"/>
    <w:rsid w:val="006961B5"/>
    <w:rsid w:val="006B4ABB"/>
    <w:rsid w:val="006C1FF4"/>
    <w:rsid w:val="006D3EB7"/>
    <w:rsid w:val="006E49A9"/>
    <w:rsid w:val="00703045"/>
    <w:rsid w:val="0070549C"/>
    <w:rsid w:val="0073368B"/>
    <w:rsid w:val="007404C7"/>
    <w:rsid w:val="00740B01"/>
    <w:rsid w:val="00751BAB"/>
    <w:rsid w:val="007540B5"/>
    <w:rsid w:val="007A0838"/>
    <w:rsid w:val="007C6229"/>
    <w:rsid w:val="007D6A85"/>
    <w:rsid w:val="007E019C"/>
    <w:rsid w:val="007E3395"/>
    <w:rsid w:val="007E738C"/>
    <w:rsid w:val="007F555E"/>
    <w:rsid w:val="00806413"/>
    <w:rsid w:val="008160B7"/>
    <w:rsid w:val="00827B60"/>
    <w:rsid w:val="00830F0D"/>
    <w:rsid w:val="00833BEA"/>
    <w:rsid w:val="0087024E"/>
    <w:rsid w:val="0087158A"/>
    <w:rsid w:val="00875054"/>
    <w:rsid w:val="00877C00"/>
    <w:rsid w:val="00887F4F"/>
    <w:rsid w:val="00896DC0"/>
    <w:rsid w:val="008C192E"/>
    <w:rsid w:val="008C1F58"/>
    <w:rsid w:val="008F1EBF"/>
    <w:rsid w:val="00901C83"/>
    <w:rsid w:val="00935492"/>
    <w:rsid w:val="00943234"/>
    <w:rsid w:val="00962F6E"/>
    <w:rsid w:val="00971B8B"/>
    <w:rsid w:val="00976787"/>
    <w:rsid w:val="0098469C"/>
    <w:rsid w:val="00984A54"/>
    <w:rsid w:val="009947C1"/>
    <w:rsid w:val="009A6285"/>
    <w:rsid w:val="009B58FA"/>
    <w:rsid w:val="009E74B4"/>
    <w:rsid w:val="009F0004"/>
    <w:rsid w:val="009F12A1"/>
    <w:rsid w:val="00A030DF"/>
    <w:rsid w:val="00A04589"/>
    <w:rsid w:val="00A14741"/>
    <w:rsid w:val="00A43C09"/>
    <w:rsid w:val="00A537D0"/>
    <w:rsid w:val="00A555D8"/>
    <w:rsid w:val="00A64DC9"/>
    <w:rsid w:val="00A6580B"/>
    <w:rsid w:val="00A67985"/>
    <w:rsid w:val="00A713FC"/>
    <w:rsid w:val="00A71593"/>
    <w:rsid w:val="00A76DAD"/>
    <w:rsid w:val="00A83ED5"/>
    <w:rsid w:val="00A93B95"/>
    <w:rsid w:val="00AC354B"/>
    <w:rsid w:val="00AC4CC4"/>
    <w:rsid w:val="00AC4F03"/>
    <w:rsid w:val="00AE7A8E"/>
    <w:rsid w:val="00AF32CC"/>
    <w:rsid w:val="00B12151"/>
    <w:rsid w:val="00B21FBF"/>
    <w:rsid w:val="00B2272A"/>
    <w:rsid w:val="00B27A53"/>
    <w:rsid w:val="00B41743"/>
    <w:rsid w:val="00B66EAD"/>
    <w:rsid w:val="00B67DA0"/>
    <w:rsid w:val="00B72C22"/>
    <w:rsid w:val="00B84DB9"/>
    <w:rsid w:val="00BA72B4"/>
    <w:rsid w:val="00BB6EEB"/>
    <w:rsid w:val="00BD4109"/>
    <w:rsid w:val="00C04DD9"/>
    <w:rsid w:val="00C16751"/>
    <w:rsid w:val="00C16DC2"/>
    <w:rsid w:val="00C17BBC"/>
    <w:rsid w:val="00C26950"/>
    <w:rsid w:val="00C40ACD"/>
    <w:rsid w:val="00C47D0E"/>
    <w:rsid w:val="00C85DC4"/>
    <w:rsid w:val="00C9310C"/>
    <w:rsid w:val="00C95FB1"/>
    <w:rsid w:val="00C96673"/>
    <w:rsid w:val="00CB6FE4"/>
    <w:rsid w:val="00CC4F89"/>
    <w:rsid w:val="00CC50C3"/>
    <w:rsid w:val="00CC78AD"/>
    <w:rsid w:val="00CD1E2E"/>
    <w:rsid w:val="00CD4272"/>
    <w:rsid w:val="00CD7653"/>
    <w:rsid w:val="00D04313"/>
    <w:rsid w:val="00D044DF"/>
    <w:rsid w:val="00D418CB"/>
    <w:rsid w:val="00D461A9"/>
    <w:rsid w:val="00D5336B"/>
    <w:rsid w:val="00DA0768"/>
    <w:rsid w:val="00DB7EA0"/>
    <w:rsid w:val="00DC1377"/>
    <w:rsid w:val="00DE3565"/>
    <w:rsid w:val="00DF2DE4"/>
    <w:rsid w:val="00E00960"/>
    <w:rsid w:val="00E07DCB"/>
    <w:rsid w:val="00E32DBB"/>
    <w:rsid w:val="00E3334E"/>
    <w:rsid w:val="00E42780"/>
    <w:rsid w:val="00E76C87"/>
    <w:rsid w:val="00E85284"/>
    <w:rsid w:val="00EA3CB4"/>
    <w:rsid w:val="00EC6ECA"/>
    <w:rsid w:val="00ED49E9"/>
    <w:rsid w:val="00ED6B0A"/>
    <w:rsid w:val="00F61560"/>
    <w:rsid w:val="00F64FA9"/>
    <w:rsid w:val="00F7566B"/>
    <w:rsid w:val="00F82049"/>
    <w:rsid w:val="00FB1C53"/>
    <w:rsid w:val="00FB7CD0"/>
    <w:rsid w:val="00FC6FF5"/>
    <w:rsid w:val="00FE02C0"/>
    <w:rsid w:val="00FE41FF"/>
    <w:rsid w:val="01F55936"/>
    <w:rsid w:val="098BE830"/>
    <w:rsid w:val="0B13360D"/>
    <w:rsid w:val="0C095ACE"/>
    <w:rsid w:val="129B4A80"/>
    <w:rsid w:val="161DD67E"/>
    <w:rsid w:val="1673A39D"/>
    <w:rsid w:val="180822D9"/>
    <w:rsid w:val="180F73FE"/>
    <w:rsid w:val="1CEE574F"/>
    <w:rsid w:val="23225A23"/>
    <w:rsid w:val="257D363F"/>
    <w:rsid w:val="27C624C5"/>
    <w:rsid w:val="34666841"/>
    <w:rsid w:val="3495C3A3"/>
    <w:rsid w:val="429920FB"/>
    <w:rsid w:val="43FCB43D"/>
    <w:rsid w:val="48019669"/>
    <w:rsid w:val="4CA69818"/>
    <w:rsid w:val="4E31A375"/>
    <w:rsid w:val="5173674B"/>
    <w:rsid w:val="5390FAB4"/>
    <w:rsid w:val="54F00E50"/>
    <w:rsid w:val="630F2A8C"/>
    <w:rsid w:val="6555D35F"/>
    <w:rsid w:val="6FF98502"/>
    <w:rsid w:val="74CC75EB"/>
    <w:rsid w:val="751009C3"/>
    <w:rsid w:val="76B9CB4B"/>
    <w:rsid w:val="79F371E0"/>
    <w:rsid w:val="79FFF317"/>
    <w:rsid w:val="7CE34B97"/>
    <w:rsid w:val="7D41DD1F"/>
    <w:rsid w:val="7DD11A3D"/>
    <w:rsid w:val="7EB4A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673C"/>
  <w15:docId w15:val="{AA896604-CD3B-4446-8E6D-EBBCE5B20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3CC"/>
  </w:style>
  <w:style w:type="paragraph" w:styleId="Heading1">
    <w:name w:val="heading 1"/>
    <w:next w:val="Normal"/>
    <w:link w:val="Heading1Char"/>
    <w:uiPriority w:val="9"/>
    <w:qFormat/>
    <w:rsid w:val="004E701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4E701F"/>
    <w:pPr>
      <w:keepNext/>
      <w:keepLines/>
      <w:spacing w:after="240"/>
      <w:jc w:val="center"/>
      <w:outlineLvl w:val="1"/>
    </w:pPr>
    <w:rPr>
      <w:rFonts w:ascii="Times New Roman" w:hAnsi="Times New Roman" w:cs="Times New Roman"/>
      <w:b/>
      <w:sz w:val="32"/>
    </w:rPr>
  </w:style>
  <w:style w:type="paragraph" w:styleId="Heading3">
    <w:name w:val="heading 3"/>
    <w:basedOn w:val="Heading2"/>
    <w:link w:val="Heading3Char"/>
    <w:unhideWhenUsed/>
    <w:qFormat/>
    <w:rsid w:val="004E701F"/>
    <w:pPr>
      <w:keepNext w:val="0"/>
      <w:keepLines w:val="0"/>
      <w:jc w:val="left"/>
      <w:outlineLvl w:val="2"/>
    </w:pPr>
    <w:rPr>
      <w:sz w:val="24"/>
      <w:szCs w:val="24"/>
    </w:rPr>
  </w:style>
  <w:style w:type="paragraph" w:styleId="Heading4">
    <w:name w:val="heading 4"/>
    <w:basedOn w:val="ind16"/>
    <w:link w:val="Heading4Char"/>
    <w:unhideWhenUsed/>
    <w:qFormat/>
    <w:rsid w:val="004E701F"/>
    <w:pPr>
      <w:tabs>
        <w:tab w:val="clear" w:pos="2880"/>
        <w:tab w:val="clear" w:pos="3456"/>
        <w:tab w:val="clear" w:pos="4032"/>
      </w:tabs>
      <w:spacing w:after="240"/>
      <w:ind w:left="0"/>
      <w:outlineLvl w:val="3"/>
    </w:pPr>
    <w:rPr>
      <w:rFonts w:ascii="Times New Roman" w:hAnsi="Times New Roman" w:cs="Times New Roman"/>
      <w:b/>
      <w:sz w:val="24"/>
      <w:szCs w:val="24"/>
    </w:rPr>
  </w:style>
  <w:style w:type="paragraph" w:styleId="Heading6">
    <w:name w:val="heading 6"/>
    <w:basedOn w:val="Normal"/>
    <w:next w:val="Normal"/>
    <w:link w:val="Heading6Char"/>
    <w:semiHidden/>
    <w:unhideWhenUsed/>
    <w:qFormat/>
    <w:rsid w:val="00ED49E9"/>
    <w:pP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E701F"/>
    <w:rPr>
      <w:rFonts w:ascii="Times New Roman" w:hAnsi="Times New Roman" w:cs="Times New Roman"/>
      <w:b/>
      <w:sz w:val="32"/>
    </w:rPr>
  </w:style>
  <w:style w:type="character" w:customStyle="1" w:styleId="Heading3Char">
    <w:name w:val="Heading 3 Char"/>
    <w:basedOn w:val="DefaultParagraphFont"/>
    <w:link w:val="Heading3"/>
    <w:rsid w:val="004E701F"/>
    <w:rPr>
      <w:rFonts w:ascii="Times New Roman" w:hAnsi="Times New Roman" w:cs="Times New Roman"/>
      <w:b/>
      <w:sz w:val="24"/>
      <w:szCs w:val="24"/>
    </w:rPr>
  </w:style>
  <w:style w:type="character" w:customStyle="1" w:styleId="Heading4Char">
    <w:name w:val="Heading 4 Char"/>
    <w:basedOn w:val="DefaultParagraphFont"/>
    <w:link w:val="Heading4"/>
    <w:rsid w:val="004E701F"/>
    <w:rPr>
      <w:rFonts w:ascii="Times New Roman" w:hAnsi="Times New Roman" w:cs="Times New Roman"/>
      <w:b/>
      <w:sz w:val="24"/>
      <w:szCs w:val="24"/>
    </w:rPr>
  </w:style>
  <w:style w:type="character" w:customStyle="1" w:styleId="Heading6Char">
    <w:name w:val="Heading 6 Char"/>
    <w:basedOn w:val="DefaultParagraphFont"/>
    <w:link w:val="Heading6"/>
    <w:semiHidden/>
    <w:rsid w:val="00ED49E9"/>
    <w:rPr>
      <w:b/>
    </w:rPr>
  </w:style>
  <w:style w:type="character" w:styleId="Hyperlink">
    <w:name w:val="Hyperlink"/>
    <w:basedOn w:val="DefaultParagraphFont"/>
    <w:uiPriority w:val="99"/>
    <w:unhideWhenUsed/>
    <w:rsid w:val="00ED49E9"/>
    <w:rPr>
      <w:color w:val="0000FF"/>
      <w:u w:val="single"/>
    </w:rPr>
  </w:style>
  <w:style w:type="paragraph" w:customStyle="1" w:styleId="ind4">
    <w:name w:val="ind .4"/>
    <w:basedOn w:val="Normal"/>
    <w:rsid w:val="00ED49E9"/>
    <w:pPr>
      <w:tabs>
        <w:tab w:val="left" w:pos="1152"/>
        <w:tab w:val="left" w:pos="1728"/>
        <w:tab w:val="left" w:pos="2304"/>
        <w:tab w:val="left" w:pos="2880"/>
        <w:tab w:val="left" w:pos="3456"/>
      </w:tabs>
      <w:ind w:left="576"/>
    </w:pPr>
  </w:style>
  <w:style w:type="paragraph" w:customStyle="1" w:styleId="ind8">
    <w:name w:val="ind .8"/>
    <w:basedOn w:val="Normal"/>
    <w:rsid w:val="00ED49E9"/>
    <w:pPr>
      <w:tabs>
        <w:tab w:val="left" w:pos="1728"/>
        <w:tab w:val="left" w:pos="2304"/>
        <w:tab w:val="left" w:pos="2880"/>
        <w:tab w:val="left" w:pos="3456"/>
      </w:tabs>
      <w:ind w:left="1152"/>
    </w:pPr>
  </w:style>
  <w:style w:type="paragraph" w:customStyle="1" w:styleId="ind16">
    <w:name w:val="ind 1.6"/>
    <w:basedOn w:val="Normal"/>
    <w:rsid w:val="00ED49E9"/>
    <w:pPr>
      <w:tabs>
        <w:tab w:val="left" w:pos="2880"/>
        <w:tab w:val="left" w:pos="3456"/>
        <w:tab w:val="left" w:pos="4032"/>
      </w:tabs>
      <w:ind w:left="2304"/>
    </w:pPr>
  </w:style>
  <w:style w:type="paragraph" w:styleId="CommentText">
    <w:name w:val="annotation text"/>
    <w:basedOn w:val="Normal"/>
    <w:link w:val="CommentTextChar"/>
    <w:uiPriority w:val="99"/>
    <w:rsid w:val="000E4DD1"/>
    <w:rPr>
      <w:rFonts w:ascii="Arial" w:hAnsi="Arial" w:cs="Arial"/>
      <w:sz w:val="20"/>
    </w:rPr>
  </w:style>
  <w:style w:type="character" w:customStyle="1" w:styleId="CommentTextChar">
    <w:name w:val="Comment Text Char"/>
    <w:basedOn w:val="DefaultParagraphFont"/>
    <w:link w:val="CommentText"/>
    <w:uiPriority w:val="99"/>
    <w:rsid w:val="000E4DD1"/>
    <w:rPr>
      <w:rFonts w:ascii="Arial" w:hAnsi="Arial" w:cs="Arial"/>
      <w:sz w:val="20"/>
    </w:rPr>
  </w:style>
  <w:style w:type="paragraph" w:styleId="PlainText">
    <w:name w:val="Plain Text"/>
    <w:basedOn w:val="Normal"/>
    <w:link w:val="PlainTextChar"/>
    <w:uiPriority w:val="99"/>
    <w:unhideWhenUsed/>
    <w:rsid w:val="0098469C"/>
    <w:pPr>
      <w:spacing w:after="0" w:line="240" w:lineRule="auto"/>
    </w:pPr>
    <w:rPr>
      <w:rFonts w:ascii="Arial" w:hAnsi="Arial"/>
      <w:szCs w:val="21"/>
    </w:rPr>
  </w:style>
  <w:style w:type="character" w:customStyle="1" w:styleId="PlainTextChar">
    <w:name w:val="Plain Text Char"/>
    <w:basedOn w:val="DefaultParagraphFont"/>
    <w:link w:val="PlainText"/>
    <w:uiPriority w:val="99"/>
    <w:rsid w:val="0098469C"/>
    <w:rPr>
      <w:rFonts w:ascii="Arial" w:hAnsi="Arial"/>
      <w:szCs w:val="21"/>
    </w:rPr>
  </w:style>
  <w:style w:type="character" w:customStyle="1" w:styleId="highlight1">
    <w:name w:val="highlight1"/>
    <w:basedOn w:val="DefaultParagraphFont"/>
    <w:rsid w:val="008160B7"/>
    <w:rPr>
      <w:shd w:val="clear" w:color="auto" w:fill="FFFF40"/>
    </w:rPr>
  </w:style>
  <w:style w:type="paragraph" w:styleId="NormalWeb">
    <w:name w:val="Normal (Web)"/>
    <w:basedOn w:val="Normal"/>
    <w:uiPriority w:val="99"/>
    <w:semiHidden/>
    <w:unhideWhenUsed/>
    <w:rsid w:val="008160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80"/>
    <w:rPr>
      <w:rFonts w:ascii="Tahoma" w:hAnsi="Tahoma" w:cs="Tahoma"/>
      <w:sz w:val="16"/>
      <w:szCs w:val="16"/>
    </w:rPr>
  </w:style>
  <w:style w:type="paragraph" w:customStyle="1" w:styleId="dfars">
    <w:name w:val="dfars"/>
    <w:basedOn w:val="Normal"/>
    <w:rsid w:val="00887F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36005"/>
    <w:rPr>
      <w:sz w:val="16"/>
      <w:szCs w:val="16"/>
    </w:rPr>
  </w:style>
  <w:style w:type="paragraph" w:styleId="CommentSubject">
    <w:name w:val="annotation subject"/>
    <w:basedOn w:val="CommentText"/>
    <w:next w:val="CommentText"/>
    <w:link w:val="CommentSubjectChar"/>
    <w:uiPriority w:val="99"/>
    <w:semiHidden/>
    <w:unhideWhenUsed/>
    <w:rsid w:val="00036005"/>
    <w:pPr>
      <w:spacing w:line="240" w:lineRule="auto"/>
    </w:pPr>
    <w:rPr>
      <w:rFonts w:asciiTheme="minorHAnsi" w:hAnsiTheme="minorHAnsi" w:cstheme="minorBidi"/>
      <w:b/>
      <w:bCs/>
      <w:szCs w:val="20"/>
    </w:rPr>
  </w:style>
  <w:style w:type="character" w:customStyle="1" w:styleId="CommentSubjectChar">
    <w:name w:val="Comment Subject Char"/>
    <w:basedOn w:val="CommentTextChar"/>
    <w:link w:val="CommentSubject"/>
    <w:uiPriority w:val="99"/>
    <w:semiHidden/>
    <w:rsid w:val="00036005"/>
    <w:rPr>
      <w:rFonts w:ascii="Arial" w:hAnsi="Arial" w:cs="Arial"/>
      <w:b/>
      <w:bCs/>
      <w:sz w:val="20"/>
      <w:szCs w:val="20"/>
    </w:rPr>
  </w:style>
  <w:style w:type="paragraph" w:styleId="Revision">
    <w:name w:val="Revision"/>
    <w:hidden/>
    <w:uiPriority w:val="99"/>
    <w:semiHidden/>
    <w:rsid w:val="00C26950"/>
    <w:pPr>
      <w:spacing w:after="0" w:line="240" w:lineRule="auto"/>
    </w:pPr>
  </w:style>
  <w:style w:type="character" w:styleId="FollowedHyperlink">
    <w:name w:val="FollowedHyperlink"/>
    <w:basedOn w:val="DefaultParagraphFont"/>
    <w:uiPriority w:val="99"/>
    <w:semiHidden/>
    <w:unhideWhenUsed/>
    <w:rsid w:val="00B2272A"/>
    <w:rPr>
      <w:color w:val="800080" w:themeColor="followedHyperlink"/>
      <w:u w:val="single"/>
    </w:rPr>
  </w:style>
  <w:style w:type="paragraph" w:styleId="TOC3">
    <w:name w:val="toc 3"/>
    <w:basedOn w:val="Normal"/>
    <w:next w:val="Normal"/>
    <w:autoRedefine/>
    <w:uiPriority w:val="39"/>
    <w:unhideWhenUsed/>
    <w:rsid w:val="000D6A92"/>
    <w:pPr>
      <w:spacing w:after="100"/>
      <w:ind w:left="440"/>
    </w:pPr>
  </w:style>
  <w:style w:type="paragraph" w:styleId="TOC4">
    <w:name w:val="toc 4"/>
    <w:basedOn w:val="Normal"/>
    <w:next w:val="Normal"/>
    <w:autoRedefine/>
    <w:uiPriority w:val="39"/>
    <w:unhideWhenUsed/>
    <w:rsid w:val="000D6A92"/>
    <w:pPr>
      <w:spacing w:after="100"/>
      <w:ind w:left="660"/>
    </w:pPr>
  </w:style>
  <w:style w:type="paragraph" w:styleId="ListParagraph">
    <w:name w:val="List Paragraph"/>
    <w:basedOn w:val="Normal"/>
    <w:uiPriority w:val="34"/>
    <w:qFormat/>
    <w:rsid w:val="0070549C"/>
    <w:pPr>
      <w:spacing w:after="0" w:line="240" w:lineRule="auto"/>
      <w:ind w:left="720"/>
    </w:pPr>
    <w:rPr>
      <w:rFonts w:ascii="Calibri" w:hAnsi="Calibri" w:cs="Calibri"/>
    </w:rPr>
  </w:style>
  <w:style w:type="paragraph" w:customStyle="1" w:styleId="p">
    <w:name w:val="p"/>
    <w:basedOn w:val="Normal"/>
    <w:rsid w:val="0070549C"/>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4E701F"/>
    <w:rPr>
      <w:rFonts w:ascii="Times New Roman" w:eastAsiaTheme="majorEastAsia" w:hAnsi="Times New Roman" w:cs="Times New Roman"/>
      <w:b/>
      <w:sz w:val="32"/>
      <w:szCs w:val="32"/>
    </w:rPr>
  </w:style>
  <w:style w:type="paragraph" w:styleId="List2">
    <w:name w:val="List 2"/>
    <w:basedOn w:val="Normal"/>
    <w:link w:val="List2Char"/>
    <w:uiPriority w:val="99"/>
    <w:semiHidden/>
    <w:unhideWhenUsed/>
    <w:rsid w:val="004E701F"/>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4E701F"/>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4E701F"/>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4E701F"/>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4E701F"/>
    <w:pPr>
      <w:spacing w:after="160" w:line="259" w:lineRule="auto"/>
    </w:pPr>
    <w:rPr>
      <w:rFonts w:ascii="Times New Roman" w:hAnsi="Times New Roman" w:cs="Times New Roman"/>
      <w:b/>
      <w:sz w:val="24"/>
      <w:szCs w:val="24"/>
    </w:rPr>
  </w:style>
  <w:style w:type="character" w:customStyle="1" w:styleId="List1Char">
    <w:name w:val="List 1 Char"/>
    <w:basedOn w:val="Heading4Char"/>
    <w:link w:val="List1"/>
    <w:rsid w:val="004E701F"/>
    <w:rPr>
      <w:rFonts w:ascii="Times New Roman" w:hAnsi="Times New Roman" w:cs="Times New Roman"/>
      <w:b/>
      <w:sz w:val="24"/>
      <w:szCs w:val="24"/>
    </w:rPr>
  </w:style>
  <w:style w:type="paragraph" w:customStyle="1" w:styleId="List6">
    <w:name w:val="List 6"/>
    <w:link w:val="List6Char"/>
    <w:rsid w:val="004E701F"/>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4E701F"/>
    <w:rPr>
      <w:rFonts w:ascii="Times New Roman" w:hAnsi="Times New Roman" w:cs="Times New Roman"/>
      <w:b w:val="0"/>
      <w:sz w:val="24"/>
      <w:szCs w:val="24"/>
    </w:rPr>
  </w:style>
  <w:style w:type="paragraph" w:customStyle="1" w:styleId="List7">
    <w:name w:val="List 7"/>
    <w:link w:val="List7Char"/>
    <w:rsid w:val="004E701F"/>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4E701F"/>
    <w:rPr>
      <w:rFonts w:ascii="Times New Roman" w:hAnsi="Times New Roman" w:cs="Times New Roman"/>
      <w:b w:val="0"/>
      <w:sz w:val="24"/>
      <w:szCs w:val="24"/>
    </w:rPr>
  </w:style>
  <w:style w:type="paragraph" w:customStyle="1" w:styleId="List8">
    <w:name w:val="List 8"/>
    <w:link w:val="List8Char"/>
    <w:rsid w:val="004E701F"/>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4E701F"/>
    <w:rPr>
      <w:rFonts w:ascii="Times New Roman" w:hAnsi="Times New Roman" w:cs="Times New Roman"/>
      <w:b w:val="0"/>
      <w:sz w:val="24"/>
      <w:szCs w:val="24"/>
    </w:rPr>
  </w:style>
  <w:style w:type="paragraph" w:customStyle="1" w:styleId="List1change">
    <w:name w:val="List 1_change"/>
    <w:basedOn w:val="List2"/>
    <w:link w:val="List1changeChar"/>
    <w:rsid w:val="004E701F"/>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4E701F"/>
    <w:rPr>
      <w:rFonts w:ascii="Times New Roman" w:hAnsi="Times New Roman" w:cs="Times New Roman"/>
    </w:rPr>
  </w:style>
  <w:style w:type="character" w:customStyle="1" w:styleId="List1changeChar">
    <w:name w:val="List 1_change Char"/>
    <w:basedOn w:val="List2Char"/>
    <w:link w:val="List1change"/>
    <w:rsid w:val="004E701F"/>
    <w:rPr>
      <w:rFonts w:ascii="Times New Roman" w:hAnsi="Times New Roman" w:cs="Times New Roman"/>
      <w:color w:val="000000"/>
      <w:szCs w:val="24"/>
    </w:rPr>
  </w:style>
  <w:style w:type="paragraph" w:customStyle="1" w:styleId="List2change">
    <w:name w:val="List 2_change"/>
    <w:basedOn w:val="List2"/>
    <w:link w:val="List2changeChar"/>
    <w:rsid w:val="004E701F"/>
    <w:pPr>
      <w:spacing w:after="0" w:line="240" w:lineRule="auto"/>
      <w:ind w:left="720" w:hanging="360"/>
    </w:pPr>
    <w:rPr>
      <w:color w:val="000000"/>
      <w:szCs w:val="24"/>
    </w:rPr>
  </w:style>
  <w:style w:type="character" w:customStyle="1" w:styleId="List2changeChar">
    <w:name w:val="List 2_change Char"/>
    <w:basedOn w:val="List2Char"/>
    <w:link w:val="List2change"/>
    <w:rsid w:val="004E701F"/>
    <w:rPr>
      <w:rFonts w:ascii="Times New Roman" w:hAnsi="Times New Roman" w:cs="Times New Roman"/>
      <w:color w:val="000000"/>
      <w:szCs w:val="24"/>
    </w:rPr>
  </w:style>
  <w:style w:type="paragraph" w:customStyle="1" w:styleId="List3change">
    <w:name w:val="List 3_change"/>
    <w:basedOn w:val="List2"/>
    <w:link w:val="List3changeChar"/>
    <w:rsid w:val="004E701F"/>
    <w:pPr>
      <w:spacing w:after="0" w:line="240" w:lineRule="auto"/>
      <w:ind w:left="1080" w:hanging="360"/>
      <w:contextualSpacing/>
    </w:pPr>
    <w:rPr>
      <w:szCs w:val="24"/>
    </w:rPr>
  </w:style>
  <w:style w:type="character" w:customStyle="1" w:styleId="List3changeChar">
    <w:name w:val="List 3_change Char"/>
    <w:basedOn w:val="List2Char"/>
    <w:link w:val="List3change"/>
    <w:rsid w:val="004E701F"/>
    <w:rPr>
      <w:rFonts w:ascii="Times New Roman" w:hAnsi="Times New Roman" w:cs="Times New Roman"/>
      <w:szCs w:val="24"/>
    </w:rPr>
  </w:style>
  <w:style w:type="paragraph" w:customStyle="1" w:styleId="List4change">
    <w:name w:val="List 4_change"/>
    <w:basedOn w:val="List2"/>
    <w:link w:val="List4changeChar"/>
    <w:rsid w:val="004E701F"/>
    <w:pPr>
      <w:spacing w:after="0" w:line="240" w:lineRule="auto"/>
      <w:ind w:left="1440" w:hanging="360"/>
      <w:contextualSpacing/>
    </w:pPr>
    <w:rPr>
      <w:szCs w:val="24"/>
    </w:rPr>
  </w:style>
  <w:style w:type="character" w:customStyle="1" w:styleId="List4changeChar">
    <w:name w:val="List 4_change Char"/>
    <w:basedOn w:val="List2Char"/>
    <w:link w:val="List4change"/>
    <w:rsid w:val="004E701F"/>
    <w:rPr>
      <w:rFonts w:ascii="Times New Roman" w:hAnsi="Times New Roman" w:cs="Times New Roman"/>
      <w:szCs w:val="24"/>
    </w:rPr>
  </w:style>
  <w:style w:type="paragraph" w:styleId="TOC1">
    <w:name w:val="toc 1"/>
    <w:basedOn w:val="Normal"/>
    <w:next w:val="Normal"/>
    <w:autoRedefine/>
    <w:uiPriority w:val="39"/>
    <w:unhideWhenUsed/>
    <w:rsid w:val="004E701F"/>
    <w:pPr>
      <w:spacing w:after="100"/>
    </w:pPr>
  </w:style>
  <w:style w:type="paragraph" w:styleId="TOC2">
    <w:name w:val="toc 2"/>
    <w:basedOn w:val="Normal"/>
    <w:next w:val="Normal"/>
    <w:autoRedefine/>
    <w:uiPriority w:val="39"/>
    <w:unhideWhenUsed/>
    <w:rsid w:val="004E70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987">
      <w:bodyDiv w:val="1"/>
      <w:marLeft w:val="0"/>
      <w:marRight w:val="0"/>
      <w:marTop w:val="0"/>
      <w:marBottom w:val="0"/>
      <w:divBdr>
        <w:top w:val="none" w:sz="0" w:space="0" w:color="auto"/>
        <w:left w:val="none" w:sz="0" w:space="0" w:color="auto"/>
        <w:bottom w:val="none" w:sz="0" w:space="0" w:color="auto"/>
        <w:right w:val="none" w:sz="0" w:space="0" w:color="auto"/>
      </w:divBdr>
    </w:div>
    <w:div w:id="110636484">
      <w:bodyDiv w:val="1"/>
      <w:marLeft w:val="0"/>
      <w:marRight w:val="0"/>
      <w:marTop w:val="0"/>
      <w:marBottom w:val="0"/>
      <w:divBdr>
        <w:top w:val="none" w:sz="0" w:space="0" w:color="auto"/>
        <w:left w:val="none" w:sz="0" w:space="0" w:color="auto"/>
        <w:bottom w:val="none" w:sz="0" w:space="0" w:color="auto"/>
        <w:right w:val="none" w:sz="0" w:space="0" w:color="auto"/>
      </w:divBdr>
    </w:div>
    <w:div w:id="432481198">
      <w:bodyDiv w:val="1"/>
      <w:marLeft w:val="0"/>
      <w:marRight w:val="0"/>
      <w:marTop w:val="0"/>
      <w:marBottom w:val="0"/>
      <w:divBdr>
        <w:top w:val="none" w:sz="0" w:space="0" w:color="auto"/>
        <w:left w:val="none" w:sz="0" w:space="0" w:color="auto"/>
        <w:bottom w:val="none" w:sz="0" w:space="0" w:color="auto"/>
        <w:right w:val="none" w:sz="0" w:space="0" w:color="auto"/>
      </w:divBdr>
    </w:div>
    <w:div w:id="555745848">
      <w:bodyDiv w:val="1"/>
      <w:marLeft w:val="0"/>
      <w:marRight w:val="0"/>
      <w:marTop w:val="0"/>
      <w:marBottom w:val="0"/>
      <w:divBdr>
        <w:top w:val="none" w:sz="0" w:space="0" w:color="auto"/>
        <w:left w:val="none" w:sz="0" w:space="0" w:color="auto"/>
        <w:bottom w:val="none" w:sz="0" w:space="0" w:color="auto"/>
        <w:right w:val="none" w:sz="0" w:space="0" w:color="auto"/>
      </w:divBdr>
    </w:div>
    <w:div w:id="777456302">
      <w:bodyDiv w:val="1"/>
      <w:marLeft w:val="0"/>
      <w:marRight w:val="0"/>
      <w:marTop w:val="0"/>
      <w:marBottom w:val="0"/>
      <w:divBdr>
        <w:top w:val="none" w:sz="0" w:space="0" w:color="auto"/>
        <w:left w:val="none" w:sz="0" w:space="0" w:color="auto"/>
        <w:bottom w:val="none" w:sz="0" w:space="0" w:color="auto"/>
        <w:right w:val="none" w:sz="0" w:space="0" w:color="auto"/>
      </w:divBdr>
    </w:div>
    <w:div w:id="909459587">
      <w:bodyDiv w:val="1"/>
      <w:marLeft w:val="0"/>
      <w:marRight w:val="0"/>
      <w:marTop w:val="0"/>
      <w:marBottom w:val="0"/>
      <w:divBdr>
        <w:top w:val="none" w:sz="0" w:space="0" w:color="auto"/>
        <w:left w:val="none" w:sz="0" w:space="0" w:color="auto"/>
        <w:bottom w:val="none" w:sz="0" w:space="0" w:color="auto"/>
        <w:right w:val="none" w:sz="0" w:space="0" w:color="auto"/>
      </w:divBdr>
    </w:div>
    <w:div w:id="1060861376">
      <w:bodyDiv w:val="1"/>
      <w:marLeft w:val="0"/>
      <w:marRight w:val="0"/>
      <w:marTop w:val="0"/>
      <w:marBottom w:val="0"/>
      <w:divBdr>
        <w:top w:val="none" w:sz="0" w:space="0" w:color="auto"/>
        <w:left w:val="none" w:sz="0" w:space="0" w:color="auto"/>
        <w:bottom w:val="none" w:sz="0" w:space="0" w:color="auto"/>
        <w:right w:val="none" w:sz="0" w:space="0" w:color="auto"/>
      </w:divBdr>
    </w:div>
    <w:div w:id="1356803682">
      <w:bodyDiv w:val="1"/>
      <w:marLeft w:val="0"/>
      <w:marRight w:val="0"/>
      <w:marTop w:val="0"/>
      <w:marBottom w:val="0"/>
      <w:divBdr>
        <w:top w:val="none" w:sz="0" w:space="0" w:color="auto"/>
        <w:left w:val="none" w:sz="0" w:space="0" w:color="auto"/>
        <w:bottom w:val="none" w:sz="0" w:space="0" w:color="auto"/>
        <w:right w:val="none" w:sz="0" w:space="0" w:color="auto"/>
      </w:divBdr>
    </w:div>
    <w:div w:id="1462067561">
      <w:bodyDiv w:val="1"/>
      <w:marLeft w:val="0"/>
      <w:marRight w:val="0"/>
      <w:marTop w:val="0"/>
      <w:marBottom w:val="0"/>
      <w:divBdr>
        <w:top w:val="none" w:sz="0" w:space="0" w:color="auto"/>
        <w:left w:val="none" w:sz="0" w:space="0" w:color="auto"/>
        <w:bottom w:val="none" w:sz="0" w:space="0" w:color="auto"/>
        <w:right w:val="none" w:sz="0" w:space="0" w:color="auto"/>
      </w:divBdr>
    </w:div>
    <w:div w:id="1614900929">
      <w:bodyDiv w:val="1"/>
      <w:marLeft w:val="0"/>
      <w:marRight w:val="0"/>
      <w:marTop w:val="0"/>
      <w:marBottom w:val="0"/>
      <w:divBdr>
        <w:top w:val="none" w:sz="0" w:space="0" w:color="auto"/>
        <w:left w:val="none" w:sz="0" w:space="0" w:color="auto"/>
        <w:bottom w:val="none" w:sz="0" w:space="0" w:color="auto"/>
        <w:right w:val="none" w:sz="0" w:space="0" w:color="auto"/>
      </w:divBdr>
    </w:div>
    <w:div w:id="1758551603">
      <w:bodyDiv w:val="1"/>
      <w:marLeft w:val="0"/>
      <w:marRight w:val="0"/>
      <w:marTop w:val="0"/>
      <w:marBottom w:val="0"/>
      <w:divBdr>
        <w:top w:val="none" w:sz="0" w:space="0" w:color="auto"/>
        <w:left w:val="none" w:sz="0" w:space="0" w:color="auto"/>
        <w:bottom w:val="none" w:sz="0" w:space="0" w:color="auto"/>
        <w:right w:val="none" w:sz="0" w:space="0" w:color="auto"/>
      </w:divBdr>
    </w:div>
    <w:div w:id="1776752785">
      <w:bodyDiv w:val="1"/>
      <w:marLeft w:val="0"/>
      <w:marRight w:val="0"/>
      <w:marTop w:val="0"/>
      <w:marBottom w:val="0"/>
      <w:divBdr>
        <w:top w:val="none" w:sz="0" w:space="0" w:color="auto"/>
        <w:left w:val="none" w:sz="0" w:space="0" w:color="auto"/>
        <w:bottom w:val="none" w:sz="0" w:space="0" w:color="auto"/>
        <w:right w:val="none" w:sz="0" w:space="0" w:color="auto"/>
      </w:divBdr>
    </w:div>
    <w:div w:id="1798528665">
      <w:bodyDiv w:val="1"/>
      <w:marLeft w:val="0"/>
      <w:marRight w:val="0"/>
      <w:marTop w:val="0"/>
      <w:marBottom w:val="0"/>
      <w:divBdr>
        <w:top w:val="none" w:sz="0" w:space="0" w:color="auto"/>
        <w:left w:val="none" w:sz="0" w:space="0" w:color="auto"/>
        <w:bottom w:val="none" w:sz="0" w:space="0" w:color="auto"/>
        <w:right w:val="none" w:sz="0" w:space="0" w:color="auto"/>
      </w:divBdr>
    </w:div>
    <w:div w:id="198130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GI/PGI_5104.aspx" TargetMode="External"/><Relationship Id="rId18" Type="http://schemas.openxmlformats.org/officeDocument/2006/relationships/hyperlink" Target="https://spcs3.kc.army.mil/asaalt/zp/doccenter/Documents/Policy%20Alert%2019-79%20Instructions%20for%20Accounting%20for%20IUS%20in%20Contract%20Documents.ms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pcs3.kc.army.mil/asaalt/procurement/PGI/PGI_5104.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PGI/PGI_5104.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wf.eb.mil/" TargetMode="External"/><Relationship Id="rId5" Type="http://schemas.openxmlformats.org/officeDocument/2006/relationships/numbering" Target="numbering.xml"/><Relationship Id="rId15" Type="http://schemas.openxmlformats.org/officeDocument/2006/relationships/hyperlink" Target="https://spcs3.kc.army.mil/asaalt/procurement/PGI/PGI_5104.aspx" TargetMode="External"/><Relationship Id="rId10" Type="http://schemas.openxmlformats.org/officeDocument/2006/relationships/hyperlink" Target="https://spcs3.kc.army.mil/asaalt/procurement/AFARS/AFARS_AppGG.aspx" TargetMode="External"/><Relationship Id="rId19" Type="http://schemas.openxmlformats.org/officeDocument/2006/relationships/hyperlink" Target="https://spcs3.kc.army.mil/asaalt/zp/doccenter/Documents/Policy%20Alert%2019-79%20Instructions%20for%20Accounting%20for%20IUS%20in%20Contract%20Documents.msg" TargetMode="External"/><Relationship Id="rId4" Type="http://schemas.openxmlformats.org/officeDocument/2006/relationships/customXml" Target="../customXml/item4.xml"/><Relationship Id="rId9" Type="http://schemas.openxmlformats.org/officeDocument/2006/relationships/hyperlink" Target="https://spcs3.kc.army.mil/asaalt/procurement/PGI/PGI_5104.aspx" TargetMode="External"/><Relationship Id="rId14" Type="http://schemas.openxmlformats.org/officeDocument/2006/relationships/hyperlink" Target="https://spcs3.kc.army.mil/asaalt/procurement/PGI/PGI_5104.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1685FC-08F0-48AC-BDDE-279D4A1B60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FECBED-B051-41CA-A302-8AB026744671}">
  <ds:schemaRefs>
    <ds:schemaRef ds:uri="http://schemas.openxmlformats.org/officeDocument/2006/bibliography"/>
  </ds:schemaRefs>
</ds:datastoreItem>
</file>

<file path=customXml/itemProps3.xml><?xml version="1.0" encoding="utf-8"?>
<ds:datastoreItem xmlns:ds="http://schemas.openxmlformats.org/officeDocument/2006/customXml" ds:itemID="{6B4E375F-63DF-4304-BFFC-8BC184EF12CB}">
  <ds:schemaRefs>
    <ds:schemaRef ds:uri="http://schemas.microsoft.com/sharepoint/v3/contenttype/forms"/>
  </ds:schemaRefs>
</ds:datastoreItem>
</file>

<file path=customXml/itemProps4.xml><?xml version="1.0" encoding="utf-8"?>
<ds:datastoreItem xmlns:ds="http://schemas.openxmlformats.org/officeDocument/2006/customXml" ds:itemID="{B0C5BBE9-3522-4993-8C6A-1CA2A9546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AFARS_5104_Revision_27_03</vt:lpstr>
    </vt:vector>
  </TitlesOfParts>
  <Company>U.S. Army</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AFARS_5104_Revision_27_03</dc:title>
  <dc:creator>Administrator</dc:creator>
  <cp:lastModifiedBy>Greg Pangborn</cp:lastModifiedBy>
  <cp:revision>3</cp:revision>
  <cp:lastPrinted>2019-02-13T18:29:00Z</cp:lastPrinted>
  <dcterms:created xsi:type="dcterms:W3CDTF">2022-03-23T17:36:00Z</dcterms:created>
  <dcterms:modified xsi:type="dcterms:W3CDTF">2022-04-06T15:52:00Z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e1a41bd3-66ec-4fa0-92c4-39aee8329359</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PARC Contracting Area">
    <vt:lpwstr/>
  </property>
  <property fmtid="{D5CDD505-2E9C-101B-9397-08002B2CF9AE}" pid="38" name="b89601af4f7f42688b61458ba111cf99">
    <vt:lpwstr/>
  </property>
  <property fmtid="{D5CDD505-2E9C-101B-9397-08002B2CF9AE}" pid="39" name="k5f03eb0b8f145c593adfde1e5d76637">
    <vt:lpwstr>Regulation|1d7f43a6-f8bb-4223-9c6f-9b729e816bd9</vt:lpwstr>
  </property>
  <property fmtid="{D5CDD505-2E9C-101B-9397-08002B2CF9AE}" pid="40" name="Organization Reviewed">
    <vt:lpwstr/>
  </property>
  <property fmtid="{D5CDD505-2E9C-101B-9397-08002B2CF9AE}" pid="41" name="Select Content Type">
    <vt:lpwstr>Please Select</vt:lpwstr>
  </property>
  <property fmtid="{D5CDD505-2E9C-101B-9397-08002B2CF9AE}" pid="42" name="Template">
    <vt:lpwstr>No</vt:lpwstr>
  </property>
</Properties>
</file>