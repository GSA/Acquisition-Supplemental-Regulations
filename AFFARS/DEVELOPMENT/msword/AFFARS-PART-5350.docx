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22085C" w14:textId="77777777" w:rsidR="00C012AA" w:rsidRPr="00243ED2" w:rsidRDefault="008343F8" w:rsidP="00C012AA">
      <w:pPr>
        <w:pStyle w:val="Heading1"/>
      </w:pPr>
      <w:bookmarkStart w:id="0" w:name="_Toc76484269"/>
      <w:bookmarkStart w:id="1" w:name="_Toc348510623"/>
      <w:bookmarkStart w:id="2" w:name="_Toc350313242"/>
      <w:bookmarkStart w:id="3" w:name="_Toc351656011"/>
      <w:r w:rsidRPr="008343F8">
        <w:t xml:space="preserve">PART 5350 - </w:t>
      </w:r>
      <w:r w:rsidRPr="008343F8">
        <w:br/>
        <w:t>Extraordinary Contractual Actions and the Safety Act</w:t>
      </w:r>
      <w:bookmarkEnd w:id="0"/>
    </w:p>
    <w:p w14:paraId="4AA76B3B" w14:textId="77777777" w:rsidR="00C012AA" w:rsidRDefault="00C012AA" w:rsidP="00C012AA">
      <w:pPr>
        <w:widowControl w:val="0"/>
        <w:spacing w:after="120"/>
        <w:jc w:val="center"/>
        <w:rPr>
          <w:b/>
        </w:rPr>
      </w:pPr>
      <w:r w:rsidRPr="00AF6D09">
        <w:rPr>
          <w:b/>
        </w:rPr>
        <w:t>2019 Edition</w:t>
      </w:r>
    </w:p>
    <w:p w14:paraId="13C9824D" w14:textId="11F16EB4" w:rsidR="00C012AA" w:rsidRPr="00BC55FF" w:rsidRDefault="00C012AA" w:rsidP="00C012AA">
      <w:pPr>
        <w:widowControl w:val="0"/>
        <w:spacing w:before="120" w:after="480"/>
        <w:jc w:val="center"/>
        <w:rPr>
          <w:i/>
        </w:rPr>
      </w:pPr>
      <w:r w:rsidRPr="00AF6D09">
        <w:rPr>
          <w:i/>
          <w:iCs/>
        </w:rPr>
        <w:t xml:space="preserve">Revised: </w:t>
      </w:r>
      <w:r w:rsidR="00125B7A">
        <w:rPr>
          <w:i/>
          <w:iCs/>
        </w:rPr>
        <w:t xml:space="preserve">26 </w:t>
      </w:r>
      <w:r w:rsidRPr="00AF6D09">
        <w:rPr>
          <w:i/>
          <w:iCs/>
        </w:rPr>
        <w:t>Jul 21</w:t>
      </w:r>
    </w:p>
    <w:p w14:paraId="34988742" w14:textId="77777777" w:rsidR="00C012AA" w:rsidRPr="00C012AA" w:rsidRDefault="00C012AA" w:rsidP="00C012AA">
      <w:pPr>
        <w:pStyle w:val="Heading1"/>
        <w:jc w:val="left"/>
        <w:rPr>
          <w:sz w:val="24"/>
          <w:szCs w:val="24"/>
        </w:rPr>
      </w:pPr>
    </w:p>
    <w:sdt>
      <w:sdtPr>
        <w:rPr>
          <w:rFonts w:ascii="Times New Roman" w:eastAsia="Times New Roman" w:hAnsi="Times New Roman" w:cs="Times New Roman"/>
          <w:color w:val="auto"/>
          <w:sz w:val="24"/>
          <w:szCs w:val="20"/>
        </w:rPr>
        <w:id w:val="799739841"/>
        <w:docPartObj>
          <w:docPartGallery w:val="Table of Contents"/>
          <w:docPartUnique/>
        </w:docPartObj>
      </w:sdtPr>
      <w:sdtEndPr>
        <w:rPr>
          <w:b/>
          <w:bCs/>
          <w:noProof/>
        </w:rPr>
      </w:sdtEndPr>
      <w:sdtContent>
        <w:p w14:paraId="12B123FE" w14:textId="6C3F2451" w:rsidR="00C012AA" w:rsidRDefault="00C012AA" w:rsidP="00C012AA">
          <w:pPr>
            <w:pStyle w:val="TOCHeading"/>
            <w:rPr>
              <w:rFonts w:asciiTheme="minorHAnsi" w:eastAsiaTheme="minorEastAsia" w:hAnsiTheme="minorHAnsi" w:cstheme="minorBidi"/>
              <w:b/>
              <w:caps/>
              <w:noProof/>
              <w:sz w:val="22"/>
              <w:szCs w:val="22"/>
            </w:rPr>
          </w:pPr>
          <w:r w:rsidRPr="00C012AA">
            <w:rPr>
              <w:color w:val="auto"/>
              <w:sz w:val="28"/>
            </w:rPr>
            <w:t>Table of Contents</w:t>
          </w:r>
          <w:r>
            <w:fldChar w:fldCharType="begin"/>
          </w:r>
          <w:r>
            <w:instrText xml:space="preserve"> TOC \o "1-3" \h \z \u </w:instrText>
          </w:r>
          <w:r>
            <w:fldChar w:fldCharType="separate"/>
          </w:r>
        </w:p>
        <w:p w14:paraId="30BE8816" w14:textId="6EFEF1A2" w:rsidR="00C012AA" w:rsidRDefault="007E3F2D">
          <w:pPr>
            <w:pStyle w:val="TOC2"/>
            <w:rPr>
              <w:rFonts w:asciiTheme="minorHAnsi" w:eastAsiaTheme="minorEastAsia" w:hAnsiTheme="minorHAnsi" w:cstheme="minorBidi"/>
              <w:b w:val="0"/>
              <w:caps w:val="0"/>
              <w:noProof/>
              <w:sz w:val="22"/>
              <w:szCs w:val="22"/>
            </w:rPr>
          </w:pPr>
          <w:hyperlink w:anchor="_Toc76484270" w:history="1">
            <w:r w:rsidR="00C012AA" w:rsidRPr="002C26FC">
              <w:rPr>
                <w:rStyle w:val="Hyperlink"/>
                <w:bCs/>
                <w:noProof/>
              </w:rPr>
              <w:t>SUBPART 5350.1 — GENERAL</w:t>
            </w:r>
            <w:r w:rsidR="00C012AA">
              <w:rPr>
                <w:noProof/>
                <w:webHidden/>
              </w:rPr>
              <w:tab/>
            </w:r>
            <w:r w:rsidR="00C012AA">
              <w:rPr>
                <w:noProof/>
                <w:webHidden/>
              </w:rPr>
              <w:fldChar w:fldCharType="begin"/>
            </w:r>
            <w:r w:rsidR="00C012AA">
              <w:rPr>
                <w:noProof/>
                <w:webHidden/>
              </w:rPr>
              <w:instrText xml:space="preserve"> PAGEREF _Toc76484270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18779268" w14:textId="39B12273" w:rsidR="00C012AA" w:rsidRDefault="007E3F2D">
          <w:pPr>
            <w:pStyle w:val="TOC3"/>
            <w:rPr>
              <w:rFonts w:asciiTheme="minorHAnsi" w:eastAsiaTheme="minorEastAsia" w:hAnsiTheme="minorHAnsi" w:cstheme="minorBidi"/>
              <w:noProof/>
              <w:sz w:val="22"/>
              <w:szCs w:val="22"/>
            </w:rPr>
          </w:pPr>
          <w:hyperlink w:anchor="_Toc76484271" w:history="1">
            <w:r w:rsidR="00C012AA" w:rsidRPr="002C26FC">
              <w:rPr>
                <w:rStyle w:val="Hyperlink"/>
                <w:noProof/>
              </w:rPr>
              <w:t>5350.101-1   Authority</w:t>
            </w:r>
            <w:r w:rsidR="00C012AA">
              <w:rPr>
                <w:noProof/>
                <w:webHidden/>
              </w:rPr>
              <w:tab/>
            </w:r>
            <w:r w:rsidR="00C012AA">
              <w:rPr>
                <w:noProof/>
                <w:webHidden/>
              </w:rPr>
              <w:fldChar w:fldCharType="begin"/>
            </w:r>
            <w:r w:rsidR="00C012AA">
              <w:rPr>
                <w:noProof/>
                <w:webHidden/>
              </w:rPr>
              <w:instrText xml:space="preserve"> PAGEREF _Toc76484271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3E384E2A" w14:textId="2F993608" w:rsidR="00C012AA" w:rsidRDefault="007E3F2D">
          <w:pPr>
            <w:pStyle w:val="TOC2"/>
            <w:rPr>
              <w:rFonts w:asciiTheme="minorHAnsi" w:eastAsiaTheme="minorEastAsia" w:hAnsiTheme="minorHAnsi" w:cstheme="minorBidi"/>
              <w:b w:val="0"/>
              <w:caps w:val="0"/>
              <w:noProof/>
              <w:sz w:val="22"/>
              <w:szCs w:val="22"/>
            </w:rPr>
          </w:pPr>
          <w:hyperlink w:anchor="_Toc76484272" w:history="1">
            <w:r w:rsidR="00C012AA" w:rsidRPr="002C26FC">
              <w:rPr>
                <w:rStyle w:val="Hyperlink"/>
                <w:bCs/>
                <w:noProof/>
              </w:rPr>
              <w:t>SUBPART 5350.102 — DELEGATION OF AND LIMITATIONS ON EXERCISE OF AUTHORITY</w:t>
            </w:r>
            <w:r w:rsidR="00C012AA">
              <w:rPr>
                <w:noProof/>
                <w:webHidden/>
              </w:rPr>
              <w:tab/>
            </w:r>
            <w:r w:rsidR="00C012AA">
              <w:rPr>
                <w:noProof/>
                <w:webHidden/>
              </w:rPr>
              <w:fldChar w:fldCharType="begin"/>
            </w:r>
            <w:r w:rsidR="00C012AA">
              <w:rPr>
                <w:noProof/>
                <w:webHidden/>
              </w:rPr>
              <w:instrText xml:space="preserve"> PAGEREF _Toc76484272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111B6572" w14:textId="71554740" w:rsidR="00C012AA" w:rsidRDefault="007E3F2D">
          <w:pPr>
            <w:pStyle w:val="TOC3"/>
            <w:rPr>
              <w:rFonts w:asciiTheme="minorHAnsi" w:eastAsiaTheme="minorEastAsia" w:hAnsiTheme="minorHAnsi" w:cstheme="minorBidi"/>
              <w:noProof/>
              <w:sz w:val="22"/>
              <w:szCs w:val="22"/>
            </w:rPr>
          </w:pPr>
          <w:hyperlink w:anchor="_Toc76484273" w:history="1">
            <w:r w:rsidR="00C012AA" w:rsidRPr="002C26FC">
              <w:rPr>
                <w:rStyle w:val="Hyperlink"/>
                <w:bCs/>
                <w:noProof/>
              </w:rPr>
              <w:t>5350.102-1-70   Delegations</w:t>
            </w:r>
            <w:r w:rsidR="00C012AA">
              <w:rPr>
                <w:noProof/>
                <w:webHidden/>
              </w:rPr>
              <w:tab/>
            </w:r>
            <w:r w:rsidR="00C012AA">
              <w:rPr>
                <w:noProof/>
                <w:webHidden/>
              </w:rPr>
              <w:fldChar w:fldCharType="begin"/>
            </w:r>
            <w:r w:rsidR="00C012AA">
              <w:rPr>
                <w:noProof/>
                <w:webHidden/>
              </w:rPr>
              <w:instrText xml:space="preserve"> PAGEREF _Toc76484273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630F8521" w14:textId="14182426" w:rsidR="00C012AA" w:rsidRDefault="007E3F2D">
          <w:pPr>
            <w:pStyle w:val="TOC3"/>
            <w:rPr>
              <w:rFonts w:asciiTheme="minorHAnsi" w:eastAsiaTheme="minorEastAsia" w:hAnsiTheme="minorHAnsi" w:cstheme="minorBidi"/>
              <w:noProof/>
              <w:sz w:val="22"/>
              <w:szCs w:val="22"/>
            </w:rPr>
          </w:pPr>
          <w:hyperlink w:anchor="_Toc76484274" w:history="1">
            <w:r w:rsidR="00C012AA" w:rsidRPr="002C26FC">
              <w:rPr>
                <w:rStyle w:val="Hyperlink"/>
                <w:noProof/>
              </w:rPr>
              <w:t>5350.102-2   Contract Adjustment Boards</w:t>
            </w:r>
            <w:r w:rsidR="00C012AA">
              <w:rPr>
                <w:noProof/>
                <w:webHidden/>
              </w:rPr>
              <w:tab/>
            </w:r>
            <w:r w:rsidR="00C012AA">
              <w:rPr>
                <w:noProof/>
                <w:webHidden/>
              </w:rPr>
              <w:fldChar w:fldCharType="begin"/>
            </w:r>
            <w:r w:rsidR="00C012AA">
              <w:rPr>
                <w:noProof/>
                <w:webHidden/>
              </w:rPr>
              <w:instrText xml:space="preserve"> PAGEREF _Toc76484274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65731E19" w14:textId="0EDDBC99" w:rsidR="00C012AA" w:rsidRDefault="007E3F2D">
          <w:pPr>
            <w:pStyle w:val="TOC2"/>
            <w:rPr>
              <w:rFonts w:asciiTheme="minorHAnsi" w:eastAsiaTheme="minorEastAsia" w:hAnsiTheme="minorHAnsi" w:cstheme="minorBidi"/>
              <w:b w:val="0"/>
              <w:caps w:val="0"/>
              <w:noProof/>
              <w:sz w:val="22"/>
              <w:szCs w:val="22"/>
            </w:rPr>
          </w:pPr>
          <w:hyperlink w:anchor="_Toc76484275" w:history="1">
            <w:r w:rsidR="00C012AA" w:rsidRPr="002C26FC">
              <w:rPr>
                <w:rStyle w:val="Hyperlink"/>
                <w:bCs/>
                <w:noProof/>
              </w:rPr>
              <w:t>SUBPART 5350.103 — CONTRACT ADJUSTMENTS</w:t>
            </w:r>
            <w:r w:rsidR="00C012AA">
              <w:rPr>
                <w:noProof/>
                <w:webHidden/>
              </w:rPr>
              <w:tab/>
            </w:r>
            <w:r w:rsidR="00C012AA">
              <w:rPr>
                <w:noProof/>
                <w:webHidden/>
              </w:rPr>
              <w:fldChar w:fldCharType="begin"/>
            </w:r>
            <w:r w:rsidR="00C012AA">
              <w:rPr>
                <w:noProof/>
                <w:webHidden/>
              </w:rPr>
              <w:instrText xml:space="preserve"> PAGEREF _Toc76484275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0C56A07E" w14:textId="6C345B87" w:rsidR="00C012AA" w:rsidRDefault="007E3F2D">
          <w:pPr>
            <w:pStyle w:val="TOC3"/>
            <w:rPr>
              <w:rFonts w:asciiTheme="minorHAnsi" w:eastAsiaTheme="minorEastAsia" w:hAnsiTheme="minorHAnsi" w:cstheme="minorBidi"/>
              <w:noProof/>
              <w:sz w:val="22"/>
              <w:szCs w:val="22"/>
            </w:rPr>
          </w:pPr>
          <w:hyperlink w:anchor="_Toc76484276" w:history="1">
            <w:r w:rsidR="00C012AA" w:rsidRPr="002C26FC">
              <w:rPr>
                <w:rStyle w:val="Hyperlink"/>
                <w:noProof/>
              </w:rPr>
              <w:t>5350.103-5   Processing Cases</w:t>
            </w:r>
            <w:r w:rsidR="00C012AA">
              <w:rPr>
                <w:noProof/>
                <w:webHidden/>
              </w:rPr>
              <w:tab/>
            </w:r>
            <w:r w:rsidR="00C012AA">
              <w:rPr>
                <w:noProof/>
                <w:webHidden/>
              </w:rPr>
              <w:fldChar w:fldCharType="begin"/>
            </w:r>
            <w:r w:rsidR="00C012AA">
              <w:rPr>
                <w:noProof/>
                <w:webHidden/>
              </w:rPr>
              <w:instrText xml:space="preserve"> PAGEREF _Toc76484276 \h </w:instrText>
            </w:r>
            <w:r w:rsidR="00C012AA">
              <w:rPr>
                <w:noProof/>
                <w:webHidden/>
              </w:rPr>
            </w:r>
            <w:r w:rsidR="00C012AA">
              <w:rPr>
                <w:noProof/>
                <w:webHidden/>
              </w:rPr>
              <w:fldChar w:fldCharType="separate"/>
            </w:r>
            <w:r w:rsidR="00C012AA">
              <w:rPr>
                <w:noProof/>
                <w:webHidden/>
              </w:rPr>
              <w:t>1</w:t>
            </w:r>
            <w:r w:rsidR="00C012AA">
              <w:rPr>
                <w:noProof/>
                <w:webHidden/>
              </w:rPr>
              <w:fldChar w:fldCharType="end"/>
            </w:r>
          </w:hyperlink>
        </w:p>
        <w:p w14:paraId="7257BB77" w14:textId="7F721336" w:rsidR="00C012AA" w:rsidRDefault="007E3F2D">
          <w:pPr>
            <w:pStyle w:val="TOC2"/>
            <w:rPr>
              <w:rFonts w:asciiTheme="minorHAnsi" w:eastAsiaTheme="minorEastAsia" w:hAnsiTheme="minorHAnsi" w:cstheme="minorBidi"/>
              <w:b w:val="0"/>
              <w:caps w:val="0"/>
              <w:noProof/>
              <w:sz w:val="22"/>
              <w:szCs w:val="22"/>
            </w:rPr>
          </w:pPr>
          <w:hyperlink w:anchor="_Toc76484277" w:history="1">
            <w:r w:rsidR="00C012AA" w:rsidRPr="002C26FC">
              <w:rPr>
                <w:rStyle w:val="Hyperlink"/>
                <w:bCs/>
                <w:noProof/>
              </w:rPr>
              <w:t>SUBPART 5350.104 — RESIDUAL POWERS</w:t>
            </w:r>
            <w:r w:rsidR="00C012AA">
              <w:rPr>
                <w:noProof/>
                <w:webHidden/>
              </w:rPr>
              <w:tab/>
            </w:r>
            <w:r w:rsidR="00C012AA">
              <w:rPr>
                <w:noProof/>
                <w:webHidden/>
              </w:rPr>
              <w:fldChar w:fldCharType="begin"/>
            </w:r>
            <w:r w:rsidR="00C012AA">
              <w:rPr>
                <w:noProof/>
                <w:webHidden/>
              </w:rPr>
              <w:instrText xml:space="preserve"> PAGEREF _Toc76484277 \h </w:instrText>
            </w:r>
            <w:r w:rsidR="00C012AA">
              <w:rPr>
                <w:noProof/>
                <w:webHidden/>
              </w:rPr>
            </w:r>
            <w:r w:rsidR="00C012AA">
              <w:rPr>
                <w:noProof/>
                <w:webHidden/>
              </w:rPr>
              <w:fldChar w:fldCharType="separate"/>
            </w:r>
            <w:r w:rsidR="00C012AA">
              <w:rPr>
                <w:noProof/>
                <w:webHidden/>
              </w:rPr>
              <w:t>2</w:t>
            </w:r>
            <w:r w:rsidR="00C012AA">
              <w:rPr>
                <w:noProof/>
                <w:webHidden/>
              </w:rPr>
              <w:fldChar w:fldCharType="end"/>
            </w:r>
          </w:hyperlink>
        </w:p>
        <w:p w14:paraId="2ABFBF30" w14:textId="4D1AA10E" w:rsidR="00C012AA" w:rsidRDefault="007E3F2D">
          <w:pPr>
            <w:pStyle w:val="TOC3"/>
            <w:rPr>
              <w:rFonts w:asciiTheme="minorHAnsi" w:eastAsiaTheme="minorEastAsia" w:hAnsiTheme="minorHAnsi" w:cstheme="minorBidi"/>
              <w:noProof/>
              <w:sz w:val="22"/>
              <w:szCs w:val="22"/>
            </w:rPr>
          </w:pPr>
          <w:hyperlink w:anchor="_Toc76484278" w:history="1">
            <w:r w:rsidR="00C012AA" w:rsidRPr="002C26FC">
              <w:rPr>
                <w:rStyle w:val="Hyperlink"/>
                <w:noProof/>
              </w:rPr>
              <w:t>5350.104-3(b)(1)   Action on Indemnification Requests</w:t>
            </w:r>
            <w:r w:rsidR="00C012AA">
              <w:rPr>
                <w:noProof/>
                <w:webHidden/>
              </w:rPr>
              <w:tab/>
            </w:r>
            <w:r w:rsidR="00C012AA">
              <w:rPr>
                <w:noProof/>
                <w:webHidden/>
              </w:rPr>
              <w:fldChar w:fldCharType="begin"/>
            </w:r>
            <w:r w:rsidR="00C012AA">
              <w:rPr>
                <w:noProof/>
                <w:webHidden/>
              </w:rPr>
              <w:instrText xml:space="preserve"> PAGEREF _Toc76484278 \h </w:instrText>
            </w:r>
            <w:r w:rsidR="00C012AA">
              <w:rPr>
                <w:noProof/>
                <w:webHidden/>
              </w:rPr>
            </w:r>
            <w:r w:rsidR="00C012AA">
              <w:rPr>
                <w:noProof/>
                <w:webHidden/>
              </w:rPr>
              <w:fldChar w:fldCharType="separate"/>
            </w:r>
            <w:r w:rsidR="00C012AA">
              <w:rPr>
                <w:noProof/>
                <w:webHidden/>
              </w:rPr>
              <w:t>2</w:t>
            </w:r>
            <w:r w:rsidR="00C012AA">
              <w:rPr>
                <w:noProof/>
                <w:webHidden/>
              </w:rPr>
              <w:fldChar w:fldCharType="end"/>
            </w:r>
          </w:hyperlink>
        </w:p>
        <w:p w14:paraId="4E341EC2" w14:textId="11A16956" w:rsidR="00C012AA" w:rsidRDefault="00C012AA">
          <w:r>
            <w:rPr>
              <w:b/>
              <w:bCs/>
              <w:noProof/>
            </w:rPr>
            <w:fldChar w:fldCharType="end"/>
          </w:r>
        </w:p>
      </w:sdtContent>
    </w:sdt>
    <w:p w14:paraId="443CE5D9" w14:textId="77777777" w:rsidR="00606B8A" w:rsidRPr="00C012AA" w:rsidRDefault="00606B8A" w:rsidP="00C012AA">
      <w:pPr>
        <w:pStyle w:val="Heading1"/>
        <w:jc w:val="left"/>
        <w:rPr>
          <w:sz w:val="24"/>
          <w:szCs w:val="24"/>
        </w:rPr>
      </w:pPr>
    </w:p>
    <w:p w14:paraId="6B786198" w14:textId="77777777" w:rsidR="00606B8A" w:rsidRDefault="001B7C5F" w:rsidP="006042D6">
      <w:pPr>
        <w:pStyle w:val="Heading2"/>
      </w:pPr>
      <w:bookmarkStart w:id="4" w:name="_Toc38365548"/>
      <w:bookmarkStart w:id="5" w:name="_Toc76484270"/>
      <w:bookmarkEnd w:id="1"/>
      <w:bookmarkEnd w:id="2"/>
      <w:bookmarkEnd w:id="3"/>
      <w:r>
        <w:rPr>
          <w:bCs/>
        </w:rPr>
        <w:t>SUBPART 5350.1 — GENERAL</w:t>
      </w:r>
      <w:bookmarkStart w:id="6" w:name="_Toc38365549"/>
      <w:bookmarkEnd w:id="4"/>
      <w:bookmarkEnd w:id="5"/>
    </w:p>
    <w:p w14:paraId="42174337" w14:textId="77777777" w:rsidR="00606B8A" w:rsidRDefault="004036EE" w:rsidP="006042D6">
      <w:pPr>
        <w:pStyle w:val="Heading3"/>
      </w:pPr>
      <w:bookmarkStart w:id="7" w:name="_Toc76484271"/>
      <w:r>
        <w:t>5350.101</w:t>
      </w:r>
      <w:r w:rsidR="00F262C2">
        <w:t>-1</w:t>
      </w:r>
      <w:r>
        <w:t xml:space="preserve">  </w:t>
      </w:r>
      <w:r w:rsidR="001F3918">
        <w:t xml:space="preserve"> </w:t>
      </w:r>
      <w:r>
        <w:t>Authority</w:t>
      </w:r>
      <w:bookmarkEnd w:id="6"/>
      <w:bookmarkEnd w:id="7"/>
    </w:p>
    <w:p w14:paraId="1DECEBEB" w14:textId="77777777" w:rsidR="00606B8A" w:rsidRDefault="00F262C2" w:rsidP="006042D6">
      <w:pPr>
        <w:pStyle w:val="List1"/>
      </w:pPr>
      <w:r>
        <w:t>(b)</w:t>
      </w:r>
      <w:r w:rsidR="00CB1AF3">
        <w:t xml:space="preserve"> </w:t>
      </w:r>
      <w:r w:rsidR="001B7C5F">
        <w:t>The authorities, policies</w:t>
      </w:r>
      <w:r w:rsidR="007E3014">
        <w:t>,</w:t>
      </w:r>
      <w:r w:rsidR="001B7C5F">
        <w:t xml:space="preserve"> and procedures established in this part are based on the authority of </w:t>
      </w:r>
      <w:hyperlink r:id="rId11" w:history="1">
        <w:r w:rsidR="00E92DEB">
          <w:rPr>
            <w:rStyle w:val="Hyperlink"/>
          </w:rPr>
          <w:t>HAF MD 1-10</w:t>
        </w:r>
      </w:hyperlink>
      <w:r w:rsidR="00E92DEB" w:rsidRPr="00E92DEB">
        <w:rPr>
          <w:rStyle w:val="Hyperlink"/>
          <w:color w:val="auto"/>
          <w:u w:val="none"/>
        </w:rPr>
        <w:t>,</w:t>
      </w:r>
      <w:r w:rsidR="00E92DEB" w:rsidRPr="00E92DEB">
        <w:rPr>
          <w:rStyle w:val="Hyperlink"/>
          <w:i/>
          <w:color w:val="auto"/>
          <w:u w:val="none"/>
        </w:rPr>
        <w:t xml:space="preserve"> Assistant Secretary of the Air Force (Acquisition)</w:t>
      </w:r>
      <w:r w:rsidR="001B7C5F" w:rsidRPr="00E92DEB">
        <w:rPr>
          <w:color w:val="auto"/>
        </w:rPr>
        <w:t>.</w:t>
      </w:r>
      <w:bookmarkStart w:id="8" w:name="_Toc351656015"/>
      <w:bookmarkStart w:id="9" w:name="_Toc38365550"/>
    </w:p>
    <w:p w14:paraId="17AEEC2E" w14:textId="77777777" w:rsidR="00606B8A" w:rsidRDefault="001B7C5F" w:rsidP="006042D6">
      <w:pPr>
        <w:pStyle w:val="Heading2"/>
      </w:pPr>
      <w:bookmarkStart w:id="10" w:name="_Toc76484272"/>
      <w:r>
        <w:rPr>
          <w:bCs/>
        </w:rPr>
        <w:lastRenderedPageBreak/>
        <w:t>SUBPART 5350.</w:t>
      </w:r>
      <w:r w:rsidR="008A2CAE">
        <w:rPr>
          <w:bCs/>
        </w:rPr>
        <w:t>10</w:t>
      </w:r>
      <w:r>
        <w:rPr>
          <w:bCs/>
        </w:rPr>
        <w:t>2 — DELEGATION OF AND LIMITATIONS ON EXERCISE OF AUTHORITY</w:t>
      </w:r>
      <w:bookmarkStart w:id="11" w:name="_Toc351656016"/>
      <w:bookmarkStart w:id="12" w:name="_Toc38365551"/>
      <w:bookmarkEnd w:id="8"/>
      <w:bookmarkEnd w:id="9"/>
      <w:bookmarkEnd w:id="10"/>
    </w:p>
    <w:p w14:paraId="1F42469D" w14:textId="77777777" w:rsidR="00606B8A" w:rsidRDefault="001B7C5F" w:rsidP="006042D6">
      <w:pPr>
        <w:pStyle w:val="Heading3"/>
      </w:pPr>
      <w:bookmarkStart w:id="13" w:name="_Toc76484273"/>
      <w:r>
        <w:rPr>
          <w:bCs/>
        </w:rPr>
        <w:t>5350.</w:t>
      </w:r>
      <w:r w:rsidR="008A2CAE">
        <w:rPr>
          <w:bCs/>
        </w:rPr>
        <w:t>102-1-70</w:t>
      </w:r>
      <w:r w:rsidR="004036EE">
        <w:rPr>
          <w:bCs/>
        </w:rPr>
        <w:t xml:space="preserve"> </w:t>
      </w:r>
      <w:r>
        <w:rPr>
          <w:bCs/>
        </w:rPr>
        <w:t xml:space="preserve"> </w:t>
      </w:r>
      <w:r w:rsidR="001F3918">
        <w:rPr>
          <w:bCs/>
        </w:rPr>
        <w:t xml:space="preserve"> </w:t>
      </w:r>
      <w:r>
        <w:rPr>
          <w:bCs/>
        </w:rPr>
        <w:t>Delegatio</w:t>
      </w:r>
      <w:bookmarkEnd w:id="11"/>
      <w:r w:rsidR="008D5A6F">
        <w:rPr>
          <w:bCs/>
        </w:rPr>
        <w:t>n</w:t>
      </w:r>
      <w:r w:rsidR="00F73D2E">
        <w:rPr>
          <w:bCs/>
        </w:rPr>
        <w:t>s</w:t>
      </w:r>
      <w:bookmarkEnd w:id="12"/>
      <w:bookmarkEnd w:id="13"/>
    </w:p>
    <w:p w14:paraId="5314A758" w14:textId="0465C5D7" w:rsidR="00606B8A" w:rsidRDefault="001F3918" w:rsidP="006042D6">
      <w:pPr>
        <w:pStyle w:val="List1"/>
      </w:pPr>
      <w:r>
        <w:t xml:space="preserve">(a) </w:t>
      </w:r>
      <w:r w:rsidR="00FA70D0">
        <w:t xml:space="preserve">The DAS(C) is </w:t>
      </w:r>
      <w:r w:rsidR="00306D10">
        <w:t xml:space="preserve">authorized </w:t>
      </w:r>
      <w:r w:rsidR="001B7C5F">
        <w:t xml:space="preserve">to deny any request for contract adjustment under </w:t>
      </w:r>
      <w:r w:rsidR="001B7C5F" w:rsidRPr="003831D9">
        <w:t>FAR</w:t>
      </w:r>
      <w:r w:rsidR="00FA70D0" w:rsidRPr="003831D9">
        <w:t xml:space="preserve"> </w:t>
      </w:r>
      <w:r w:rsidR="001B7C5F" w:rsidRPr="003831D9">
        <w:t>50</w:t>
      </w:r>
      <w:r w:rsidR="001B7C5F">
        <w:t xml:space="preserve"> and take any action pursuant to </w:t>
      </w:r>
      <w:hyperlink r:id="rId12" w:anchor="FAR_50_103_2" w:history="1">
        <w:r w:rsidR="001B7C5F" w:rsidRPr="007E3F2D">
          <w:rPr>
            <w:rStyle w:val="Hyperlink"/>
          </w:rPr>
          <w:t>FAR 50.</w:t>
        </w:r>
        <w:r w:rsidR="00FA70D0" w:rsidRPr="007E3F2D">
          <w:rPr>
            <w:rStyle w:val="Hyperlink"/>
          </w:rPr>
          <w:t>103-2(b)</w:t>
        </w:r>
      </w:hyperlink>
      <w:r w:rsidR="00FA70D0" w:rsidRPr="003831D9">
        <w:t xml:space="preserve"> </w:t>
      </w:r>
      <w:r w:rsidR="001B7C5F">
        <w:t xml:space="preserve">or </w:t>
      </w:r>
      <w:hyperlink r:id="rId13" w:anchor="FAR_50_103_2" w:history="1">
        <w:r w:rsidR="001B7C5F" w:rsidRPr="007E3F2D">
          <w:rPr>
            <w:rStyle w:val="Hyperlink"/>
          </w:rPr>
          <w:t>FAR 50.</w:t>
        </w:r>
        <w:r w:rsidR="00FA70D0" w:rsidRPr="007E3F2D">
          <w:rPr>
            <w:rStyle w:val="Hyperlink"/>
          </w:rPr>
          <w:t>103-2(c)</w:t>
        </w:r>
      </w:hyperlink>
      <w:r w:rsidR="001B7C5F">
        <w:t>, including the authority to modify or release unaccrued obligations of any sort and to extend delivery and performance dates</w:t>
      </w:r>
      <w:r w:rsidR="004036EE">
        <w:t xml:space="preserve"> </w:t>
      </w:r>
      <w:r w:rsidR="00FA70D0">
        <w:t>for amounts not exceeding $</w:t>
      </w:r>
      <w:r w:rsidR="00407711">
        <w:t>75,000</w:t>
      </w:r>
      <w:r w:rsidR="00FA70D0">
        <w:t>.</w:t>
      </w:r>
      <w:bookmarkStart w:id="14" w:name="_Toc38365552"/>
      <w:bookmarkStart w:id="15" w:name="_Toc351656017"/>
      <w:r w:rsidR="00D402D8">
        <w:t xml:space="preserve">   </w:t>
      </w:r>
      <w:r w:rsidR="00D402D8" w:rsidRPr="00D402D8">
        <w:rPr>
          <w:color w:val="0000FF"/>
          <w:lang w:val="en"/>
        </w:rPr>
        <w:t>.</w:t>
      </w:r>
    </w:p>
    <w:p w14:paraId="2113A65D" w14:textId="77777777" w:rsidR="00606B8A" w:rsidRDefault="007321CC" w:rsidP="006042D6">
      <w:pPr>
        <w:pStyle w:val="Heading3"/>
      </w:pPr>
      <w:bookmarkStart w:id="16" w:name="_Toc76484274"/>
      <w:r>
        <w:t>5350.102-2</w:t>
      </w:r>
      <w:r w:rsidR="001F3918">
        <w:t xml:space="preserve"> </w:t>
      </w:r>
      <w:r w:rsidR="004036EE">
        <w:t xml:space="preserve">  Contract </w:t>
      </w:r>
      <w:r w:rsidR="001F3918">
        <w:t>A</w:t>
      </w:r>
      <w:r w:rsidR="004036EE">
        <w:t xml:space="preserve">djustment </w:t>
      </w:r>
      <w:r w:rsidR="001F3918">
        <w:t>B</w:t>
      </w:r>
      <w:r w:rsidR="004036EE">
        <w:t>oards</w:t>
      </w:r>
      <w:bookmarkEnd w:id="14"/>
      <w:bookmarkEnd w:id="16"/>
    </w:p>
    <w:p w14:paraId="0A5B7FD8" w14:textId="4DB76A98" w:rsidR="00606B8A" w:rsidRDefault="007321CC" w:rsidP="007321CC">
      <w:r>
        <w:t>The Air Force Contract Adjustment Board is authorized to approve any request for contract a</w:t>
      </w:r>
      <w:r w:rsidR="001F3918">
        <w:t>d</w:t>
      </w:r>
      <w:r>
        <w:t>justment that obligates more than $</w:t>
      </w:r>
      <w:r w:rsidR="00407711">
        <w:t>75,000</w:t>
      </w:r>
      <w:r>
        <w:t>.</w:t>
      </w:r>
      <w:bookmarkStart w:id="17" w:name="_Toc38365553"/>
      <w:bookmarkStart w:id="18" w:name="_Toc351656020"/>
      <w:bookmarkEnd w:id="15"/>
      <w:r w:rsidR="00D402D8">
        <w:t xml:space="preserve">   </w:t>
      </w:r>
    </w:p>
    <w:p w14:paraId="336AC997" w14:textId="77777777" w:rsidR="00606B8A" w:rsidRDefault="001B7C5F" w:rsidP="006042D6">
      <w:pPr>
        <w:pStyle w:val="Heading2"/>
      </w:pPr>
      <w:bookmarkStart w:id="19" w:name="_Toc76484275"/>
      <w:r>
        <w:rPr>
          <w:bCs/>
          <w:caps/>
        </w:rPr>
        <w:t>SUBPART 5350.</w:t>
      </w:r>
      <w:r w:rsidR="006C4488">
        <w:rPr>
          <w:bCs/>
          <w:caps/>
        </w:rPr>
        <w:t>103</w:t>
      </w:r>
      <w:r>
        <w:rPr>
          <w:bCs/>
        </w:rPr>
        <w:t xml:space="preserve"> — </w:t>
      </w:r>
      <w:r>
        <w:rPr>
          <w:bCs/>
          <w:caps/>
        </w:rPr>
        <w:t>CONTRACT ADJUSTMENTS</w:t>
      </w:r>
      <w:bookmarkStart w:id="20" w:name="_Toc38365554"/>
      <w:bookmarkEnd w:id="17"/>
      <w:bookmarkEnd w:id="19"/>
    </w:p>
    <w:p w14:paraId="4C272889" w14:textId="77777777" w:rsidR="00606B8A" w:rsidRDefault="001B7C5F" w:rsidP="006042D6">
      <w:pPr>
        <w:pStyle w:val="Heading3"/>
      </w:pPr>
      <w:bookmarkStart w:id="21" w:name="_Toc76484276"/>
      <w:r>
        <w:t>5350.</w:t>
      </w:r>
      <w:r w:rsidR="006C4488">
        <w:t>103-5</w:t>
      </w:r>
      <w:r w:rsidR="004036EE">
        <w:t xml:space="preserve">  </w:t>
      </w:r>
      <w:r w:rsidR="001F3918">
        <w:t xml:space="preserve"> </w:t>
      </w:r>
      <w:r w:rsidR="004036EE">
        <w:t xml:space="preserve">Processing </w:t>
      </w:r>
      <w:r w:rsidR="001F3918">
        <w:t>C</w:t>
      </w:r>
      <w:r w:rsidR="004036EE">
        <w:t>ases</w:t>
      </w:r>
      <w:bookmarkEnd w:id="20"/>
      <w:bookmarkEnd w:id="21"/>
    </w:p>
    <w:p w14:paraId="3B2CC798" w14:textId="77777777" w:rsidR="00606B8A" w:rsidRDefault="009113F5" w:rsidP="006042D6">
      <w:pPr>
        <w:pStyle w:val="List1"/>
      </w:pPr>
      <w:r>
        <w:t xml:space="preserve">(a) All requests for relief and all related documents, certifications, correspondence, reports, files, and a proposed memorandum of decision </w:t>
      </w:r>
      <w:r w:rsidR="00DD018B">
        <w:t xml:space="preserve">must </w:t>
      </w:r>
      <w:r>
        <w:t xml:space="preserve">be forwarded through the </w:t>
      </w:r>
      <w:r w:rsidRPr="005849F6">
        <w:t xml:space="preserve">SCO </w:t>
      </w:r>
      <w:r>
        <w:t>to the approving official.</w:t>
      </w:r>
      <w:r w:rsidR="008C364B">
        <w:t xml:space="preserve">  </w:t>
      </w:r>
    </w:p>
    <w:p w14:paraId="00F88A78" w14:textId="77777777" w:rsidR="00606B8A" w:rsidRDefault="009113F5" w:rsidP="006042D6">
      <w:pPr>
        <w:pStyle w:val="List1"/>
      </w:pPr>
      <w:r>
        <w:t>(b) Air Force Contract Adjustment Board serves as the exclusive point of contact with other military departments, or other departments or agencies of the Government, relative to the exercise of authority under Public Law 85-804.</w:t>
      </w:r>
      <w:bookmarkStart w:id="22" w:name="_Toc38365555"/>
      <w:bookmarkEnd w:id="18"/>
    </w:p>
    <w:p w14:paraId="6B8BDFE4" w14:textId="77777777" w:rsidR="00606B8A" w:rsidRDefault="001B7C5F" w:rsidP="006042D6">
      <w:pPr>
        <w:pStyle w:val="Heading2"/>
      </w:pPr>
      <w:bookmarkStart w:id="23" w:name="_Toc76484277"/>
      <w:r>
        <w:rPr>
          <w:bCs/>
          <w:caps/>
        </w:rPr>
        <w:t>SUBPART 5350.</w:t>
      </w:r>
      <w:r w:rsidR="006C4488">
        <w:rPr>
          <w:bCs/>
          <w:caps/>
        </w:rPr>
        <w:t>10</w:t>
      </w:r>
      <w:r>
        <w:rPr>
          <w:bCs/>
          <w:caps/>
        </w:rPr>
        <w:t>4</w:t>
      </w:r>
      <w:r>
        <w:rPr>
          <w:bCs/>
        </w:rPr>
        <w:t xml:space="preserve"> — </w:t>
      </w:r>
      <w:r>
        <w:rPr>
          <w:bCs/>
          <w:caps/>
        </w:rPr>
        <w:t>RESIDUAL POWERS</w:t>
      </w:r>
      <w:bookmarkStart w:id="24" w:name="_Toc38365556"/>
      <w:bookmarkEnd w:id="22"/>
      <w:bookmarkEnd w:id="23"/>
    </w:p>
    <w:p w14:paraId="77878518" w14:textId="77777777" w:rsidR="00606B8A" w:rsidRDefault="001B7C5F" w:rsidP="006042D6">
      <w:pPr>
        <w:pStyle w:val="Heading3"/>
      </w:pPr>
      <w:bookmarkStart w:id="25" w:name="_Toc76484278"/>
      <w:r>
        <w:t>5350.</w:t>
      </w:r>
      <w:r w:rsidR="006C4488">
        <w:t>104-3(b)</w:t>
      </w:r>
      <w:r w:rsidR="009D0606">
        <w:t>(1)</w:t>
      </w:r>
      <w:r w:rsidR="001F3918">
        <w:t xml:space="preserve"> </w:t>
      </w:r>
      <w:r>
        <w:t xml:space="preserve">  Act</w:t>
      </w:r>
      <w:r w:rsidR="004036EE">
        <w:t>ion on Indemnification Requests</w:t>
      </w:r>
      <w:bookmarkEnd w:id="24"/>
      <w:bookmarkEnd w:id="25"/>
    </w:p>
    <w:p w14:paraId="59FD2FAA" w14:textId="7251FC70" w:rsidR="00606B8A" w:rsidRDefault="00C106AC" w:rsidP="006042D6">
      <w:r w:rsidRPr="00C106AC">
        <w:rPr>
          <w:rFonts w:eastAsia="Calibri"/>
          <w:szCs w:val="24"/>
        </w:rPr>
        <w:t xml:space="preserve">See the </w:t>
      </w:r>
      <w:hyperlink r:id="rId14" w:history="1">
        <w:r w:rsidR="00AF1162" w:rsidRPr="00AF1162">
          <w:rPr>
            <w:rStyle w:val="Hyperlink"/>
            <w:rFonts w:eastAsia="Calibri"/>
            <w:szCs w:val="24"/>
          </w:rPr>
          <w:t>Air Force Indemnification Guide for Unusually Hazardous or Nuclear Risk</w:t>
        </w:r>
      </w:hyperlink>
      <w:r w:rsidR="005E656F">
        <w:rPr>
          <w:rStyle w:val="Hyperlink"/>
          <w:rFonts w:eastAsia="Calibri"/>
          <w:szCs w:val="24"/>
        </w:rPr>
        <w:t>s</w:t>
      </w:r>
      <w:r w:rsidRPr="00C106AC">
        <w:rPr>
          <w:rFonts w:eastAsia="Calibri"/>
          <w:szCs w:val="24"/>
        </w:rPr>
        <w:t xml:space="preserve"> for additional information</w:t>
      </w:r>
      <w:r w:rsidR="005E656F">
        <w:rPr>
          <w:rFonts w:eastAsia="Calibri"/>
          <w:szCs w:val="24"/>
        </w:rPr>
        <w:t xml:space="preserve">. </w:t>
      </w:r>
      <w:r w:rsidR="001B7C5F">
        <w:t xml:space="preserve">Upon completion of all buying activity </w:t>
      </w:r>
      <w:r w:rsidR="00EC2051">
        <w:t>coordination</w:t>
      </w:r>
      <w:r w:rsidR="001B7C5F">
        <w:t xml:space="preserve">, the contracting officer </w:t>
      </w:r>
      <w:r w:rsidR="00DD018B">
        <w:t xml:space="preserve">must </w:t>
      </w:r>
      <w:r w:rsidR="001B7C5F">
        <w:t xml:space="preserve">forward the indemnification request </w:t>
      </w:r>
      <w:r w:rsidR="00DD018B">
        <w:t>thr</w:t>
      </w:r>
      <w:r w:rsidR="00785EAD">
        <w:t xml:space="preserve">ough the </w:t>
      </w:r>
      <w:r w:rsidR="00785EAD" w:rsidRPr="005849F6">
        <w:t>SCO</w:t>
      </w:r>
      <w:r w:rsidR="00DD018B" w:rsidRPr="005849F6">
        <w:t xml:space="preserve"> </w:t>
      </w:r>
      <w:r w:rsidR="001B7C5F">
        <w:t xml:space="preserve">to </w:t>
      </w:r>
      <w:hyperlink r:id="rId15" w:history="1">
        <w:r w:rsidR="00332837" w:rsidRPr="0087131D">
          <w:rPr>
            <w:rStyle w:val="Hyperlink"/>
          </w:rPr>
          <w:t>SAF/AQC</w:t>
        </w:r>
      </w:hyperlink>
      <w:r w:rsidR="001B7C5F">
        <w:t xml:space="preserve"> for staffing to the </w:t>
      </w:r>
      <w:r w:rsidR="00267784">
        <w:t>S</w:t>
      </w:r>
      <w:r w:rsidR="00EB50C2">
        <w:t>EC</w:t>
      </w:r>
      <w:r w:rsidR="00267784">
        <w:t>AF</w:t>
      </w:r>
      <w:r w:rsidR="001B7C5F">
        <w:t>.</w:t>
      </w:r>
    </w:p>
    <w:p w14:paraId="330B173C" w14:textId="611A6E50" w:rsidR="00B4039B" w:rsidRDefault="00B4039B" w:rsidP="00134ECC">
      <w:bookmarkStart w:id="26" w:name="_GoBack"/>
      <w:bookmarkEnd w:id="26"/>
    </w:p>
    <w:sectPr w:rsidR="00B4039B" w:rsidSect="000C70A3">
      <w:headerReference w:type="even" r:id="rId16"/>
      <w:headerReference w:type="default" r:id="rId17"/>
      <w:footerReference w:type="even" r:id="rId18"/>
      <w:footerReference w:type="default" r:id="rId19"/>
      <w:endnotePr>
        <w:numFmt w:val="decimal"/>
      </w:endnotePr>
      <w:pgSz w:w="12240" w:h="15840" w:code="148"/>
      <w:pgMar w:top="1440" w:right="1440" w:bottom="1440" w:left="1440" w:header="432" w:footer="432" w:gutter="0"/>
      <w:pgNumType w:start="1"/>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8C3A18" w14:textId="77777777" w:rsidR="0005585C" w:rsidRDefault="0005585C">
      <w:r>
        <w:separator/>
      </w:r>
    </w:p>
  </w:endnote>
  <w:endnote w:type="continuationSeparator" w:id="0">
    <w:p w14:paraId="5F6C4535" w14:textId="77777777" w:rsidR="0005585C" w:rsidRDefault="00055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19D33" w14:textId="77777777" w:rsidR="00CB1AF3" w:rsidRDefault="00CB1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F8730F" w14:textId="77777777" w:rsidR="00CB1AF3" w:rsidRDefault="00CB1AF3">
    <w:pPr>
      <w:pStyle w:val="Footer"/>
      <w:ind w:right="360"/>
    </w:pPr>
    <w:r>
      <w:rPr>
        <w:rStyle w:val="PageNumber"/>
        <w:rFonts w:ascii="Times New Roman" w:hAnsi="Times New Roman"/>
        <w:sz w:val="20"/>
      </w:rPr>
      <w:t>50-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F2362" w14:textId="217DF3BB" w:rsidR="00CB1AF3" w:rsidRDefault="00DD018B" w:rsidP="000C70A3">
    <w:pPr>
      <w:pStyle w:val="Footer"/>
      <w:pBdr>
        <w:top w:val="single" w:sz="4" w:space="1" w:color="auto"/>
      </w:pBdr>
      <w:tabs>
        <w:tab w:val="clear" w:pos="4320"/>
        <w:tab w:val="clear" w:pos="8640"/>
        <w:tab w:val="clear" w:pos="10296"/>
        <w:tab w:val="right" w:pos="9360"/>
      </w:tabs>
      <w:spacing w:before="0"/>
    </w:pPr>
    <w:r>
      <w:rPr>
        <w:rStyle w:val="PageNumber"/>
        <w:rFonts w:ascii="Times New Roman" w:hAnsi="Times New Roman"/>
      </w:rPr>
      <w:t>201</w:t>
    </w:r>
    <w:r w:rsidR="00AD15D1">
      <w:rPr>
        <w:rStyle w:val="PageNumber"/>
        <w:rFonts w:ascii="Times New Roman" w:hAnsi="Times New Roman"/>
      </w:rPr>
      <w:t>9</w:t>
    </w:r>
    <w:r>
      <w:rPr>
        <w:rStyle w:val="PageNumber"/>
        <w:rFonts w:ascii="Times New Roman" w:hAnsi="Times New Roman"/>
      </w:rPr>
      <w:t xml:space="preserve"> </w:t>
    </w:r>
    <w:r w:rsidR="00CB1AF3">
      <w:rPr>
        <w:rStyle w:val="PageNumber"/>
        <w:rFonts w:ascii="Times New Roman" w:hAnsi="Times New Roman"/>
      </w:rPr>
      <w:t>Edition</w:t>
    </w:r>
    <w:r w:rsidR="00CB1AF3">
      <w:rPr>
        <w:rStyle w:val="PageNumber"/>
        <w:rFonts w:ascii="Times New Roman" w:hAnsi="Times New Roman"/>
      </w:rPr>
      <w:tab/>
      <w:t>5350-</w:t>
    </w:r>
    <w:r w:rsidR="00CB1AF3">
      <w:rPr>
        <w:rStyle w:val="PageNumber"/>
        <w:rFonts w:ascii="Times New Roman" w:hAnsi="Times New Roman"/>
      </w:rPr>
      <w:fldChar w:fldCharType="begin"/>
    </w:r>
    <w:r w:rsidR="00CB1AF3">
      <w:rPr>
        <w:rStyle w:val="PageNumber"/>
        <w:rFonts w:ascii="Times New Roman" w:hAnsi="Times New Roman"/>
      </w:rPr>
      <w:instrText xml:space="preserve"> PAGE </w:instrText>
    </w:r>
    <w:r w:rsidR="00CB1AF3">
      <w:rPr>
        <w:rStyle w:val="PageNumber"/>
        <w:rFonts w:ascii="Times New Roman" w:hAnsi="Times New Roman"/>
      </w:rPr>
      <w:fldChar w:fldCharType="separate"/>
    </w:r>
    <w:r w:rsidR="007E3F2D">
      <w:rPr>
        <w:rStyle w:val="PageNumber"/>
        <w:rFonts w:ascii="Times New Roman" w:hAnsi="Times New Roman"/>
        <w:noProof/>
      </w:rPr>
      <w:t>1</w:t>
    </w:r>
    <w:r w:rsidR="00CB1AF3">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7748F1" w14:textId="77777777" w:rsidR="0005585C" w:rsidRDefault="0005585C">
      <w:r>
        <w:separator/>
      </w:r>
    </w:p>
  </w:footnote>
  <w:footnote w:type="continuationSeparator" w:id="0">
    <w:p w14:paraId="2893FF3F" w14:textId="77777777" w:rsidR="0005585C" w:rsidRDefault="00055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80454" w14:textId="77777777" w:rsidR="00CB1AF3" w:rsidRDefault="00CB1AF3">
    <w:pPr>
      <w:pStyle w:val="Header"/>
      <w:jc w:val="right"/>
    </w:pPr>
    <w:r>
      <w:t>AIR FORCE FAR SUPPLEMENT</w:t>
    </w:r>
  </w:p>
  <w:p w14:paraId="0FCADB97" w14:textId="77777777" w:rsidR="00CB1AF3" w:rsidRDefault="00CB1AF3">
    <w:pPr>
      <w:pStyle w:val="Header"/>
      <w:pBdr>
        <w:bottom w:val="single" w:sz="6" w:space="1" w:color="auto"/>
      </w:pBdr>
    </w:pPr>
    <w:r>
      <w:t>PART 5350—EXTRAORDINARY CONTRACTUAL ACTIONS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FA21E" w14:textId="77777777" w:rsidR="00CB1AF3" w:rsidRDefault="00CB1AF3">
    <w:pPr>
      <w:rPr>
        <w:b/>
      </w:rPr>
    </w:pPr>
    <w:r>
      <w:rPr>
        <w:b/>
      </w:rPr>
      <w:t>AIR FORCE FAR SUPPLEMENT</w:t>
    </w:r>
  </w:p>
  <w:p w14:paraId="20AB21A8" w14:textId="77777777" w:rsidR="00CB1AF3" w:rsidRDefault="00CB1AF3">
    <w:pPr>
      <w:pBdr>
        <w:bottom w:val="single" w:sz="4" w:space="1" w:color="auto"/>
      </w:pBdr>
    </w:pPr>
    <w:r>
      <w:t xml:space="preserve">PART 5350 — </w:t>
    </w:r>
    <w:r w:rsidR="000C70A3">
      <w:t>Extraordinary Contractual Actions and the Safety Act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F33058"/>
    <w:multiLevelType w:val="hybridMultilevel"/>
    <w:tmpl w:val="8C7C11EA"/>
    <w:lvl w:ilvl="0" w:tplc="1A64D4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autoHyphenation/>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rkCheckBox" w:val="TRUE"/>
    <w:docVar w:name="ShowPrintedCheckBox" w:val="TRUE"/>
    <w:docVar w:name="ShowScreenCheckBox" w:val="TRUE"/>
  </w:docVars>
  <w:rsids>
    <w:rsidRoot w:val="00B37747"/>
    <w:rsid w:val="000132E7"/>
    <w:rsid w:val="00014889"/>
    <w:rsid w:val="000538D0"/>
    <w:rsid w:val="0005585C"/>
    <w:rsid w:val="0009177B"/>
    <w:rsid w:val="000C70A3"/>
    <w:rsid w:val="000D252B"/>
    <w:rsid w:val="000D3C63"/>
    <w:rsid w:val="000F778E"/>
    <w:rsid w:val="00125B7A"/>
    <w:rsid w:val="00134ECC"/>
    <w:rsid w:val="00165FAE"/>
    <w:rsid w:val="00177D3E"/>
    <w:rsid w:val="001B7B64"/>
    <w:rsid w:val="001B7C5F"/>
    <w:rsid w:val="001D54BB"/>
    <w:rsid w:val="001F3918"/>
    <w:rsid w:val="00237C94"/>
    <w:rsid w:val="00246CBB"/>
    <w:rsid w:val="00267784"/>
    <w:rsid w:val="0029129D"/>
    <w:rsid w:val="002B5CE1"/>
    <w:rsid w:val="00306D10"/>
    <w:rsid w:val="00332837"/>
    <w:rsid w:val="00333519"/>
    <w:rsid w:val="00334ACC"/>
    <w:rsid w:val="00347204"/>
    <w:rsid w:val="003831D9"/>
    <w:rsid w:val="00387641"/>
    <w:rsid w:val="003D64C5"/>
    <w:rsid w:val="003E4C83"/>
    <w:rsid w:val="00401A37"/>
    <w:rsid w:val="004036EE"/>
    <w:rsid w:val="00407711"/>
    <w:rsid w:val="00437310"/>
    <w:rsid w:val="00470C30"/>
    <w:rsid w:val="00477DAC"/>
    <w:rsid w:val="0049710E"/>
    <w:rsid w:val="00576035"/>
    <w:rsid w:val="0058094E"/>
    <w:rsid w:val="005849F6"/>
    <w:rsid w:val="005925E0"/>
    <w:rsid w:val="005A30C1"/>
    <w:rsid w:val="005C1B41"/>
    <w:rsid w:val="005E656F"/>
    <w:rsid w:val="006042D6"/>
    <w:rsid w:val="00606B8A"/>
    <w:rsid w:val="0061259F"/>
    <w:rsid w:val="006524E9"/>
    <w:rsid w:val="00655B9E"/>
    <w:rsid w:val="00681FA6"/>
    <w:rsid w:val="0069407F"/>
    <w:rsid w:val="006946D1"/>
    <w:rsid w:val="006A5A7A"/>
    <w:rsid w:val="006C4488"/>
    <w:rsid w:val="006C69CD"/>
    <w:rsid w:val="006F05F8"/>
    <w:rsid w:val="0071271A"/>
    <w:rsid w:val="00714B64"/>
    <w:rsid w:val="0072368E"/>
    <w:rsid w:val="007321CC"/>
    <w:rsid w:val="0073494B"/>
    <w:rsid w:val="007540C4"/>
    <w:rsid w:val="007575DF"/>
    <w:rsid w:val="00774DA1"/>
    <w:rsid w:val="00785EAD"/>
    <w:rsid w:val="0079263C"/>
    <w:rsid w:val="007A03DA"/>
    <w:rsid w:val="007B07FC"/>
    <w:rsid w:val="007B532E"/>
    <w:rsid w:val="007C7796"/>
    <w:rsid w:val="007D32DB"/>
    <w:rsid w:val="007D4646"/>
    <w:rsid w:val="007E3014"/>
    <w:rsid w:val="007E3F2D"/>
    <w:rsid w:val="00822398"/>
    <w:rsid w:val="008343F8"/>
    <w:rsid w:val="00847D07"/>
    <w:rsid w:val="00852B9F"/>
    <w:rsid w:val="008A2CAE"/>
    <w:rsid w:val="008B2CE1"/>
    <w:rsid w:val="008C364B"/>
    <w:rsid w:val="008D5A0C"/>
    <w:rsid w:val="008D5A6F"/>
    <w:rsid w:val="009042C6"/>
    <w:rsid w:val="009113F5"/>
    <w:rsid w:val="009276F4"/>
    <w:rsid w:val="009344A0"/>
    <w:rsid w:val="009367AC"/>
    <w:rsid w:val="0097164B"/>
    <w:rsid w:val="00975BA5"/>
    <w:rsid w:val="009C0B91"/>
    <w:rsid w:val="009D0606"/>
    <w:rsid w:val="009D1F46"/>
    <w:rsid w:val="00A62B42"/>
    <w:rsid w:val="00A70F6F"/>
    <w:rsid w:val="00A80D96"/>
    <w:rsid w:val="00A96EAB"/>
    <w:rsid w:val="00AD15D1"/>
    <w:rsid w:val="00AF1162"/>
    <w:rsid w:val="00AF1208"/>
    <w:rsid w:val="00B06794"/>
    <w:rsid w:val="00B1080C"/>
    <w:rsid w:val="00B37747"/>
    <w:rsid w:val="00B4039B"/>
    <w:rsid w:val="00B457A0"/>
    <w:rsid w:val="00B969BB"/>
    <w:rsid w:val="00BD0B50"/>
    <w:rsid w:val="00BD1202"/>
    <w:rsid w:val="00BD4766"/>
    <w:rsid w:val="00BE5A9F"/>
    <w:rsid w:val="00C012AA"/>
    <w:rsid w:val="00C106AC"/>
    <w:rsid w:val="00C545CE"/>
    <w:rsid w:val="00C60AD1"/>
    <w:rsid w:val="00C70ECE"/>
    <w:rsid w:val="00C95B45"/>
    <w:rsid w:val="00CB1AF3"/>
    <w:rsid w:val="00D23130"/>
    <w:rsid w:val="00D402D8"/>
    <w:rsid w:val="00D42B8B"/>
    <w:rsid w:val="00D46DA2"/>
    <w:rsid w:val="00D95B93"/>
    <w:rsid w:val="00DD018B"/>
    <w:rsid w:val="00DE0F6C"/>
    <w:rsid w:val="00E07E92"/>
    <w:rsid w:val="00E115AB"/>
    <w:rsid w:val="00E23909"/>
    <w:rsid w:val="00E3247F"/>
    <w:rsid w:val="00E663A8"/>
    <w:rsid w:val="00E666E6"/>
    <w:rsid w:val="00E8136A"/>
    <w:rsid w:val="00E92DEB"/>
    <w:rsid w:val="00E95A95"/>
    <w:rsid w:val="00EB50C2"/>
    <w:rsid w:val="00EC2051"/>
    <w:rsid w:val="00EC702E"/>
    <w:rsid w:val="00F07D01"/>
    <w:rsid w:val="00F10F2F"/>
    <w:rsid w:val="00F17F15"/>
    <w:rsid w:val="00F262C2"/>
    <w:rsid w:val="00F2772C"/>
    <w:rsid w:val="00F27D5A"/>
    <w:rsid w:val="00F564E6"/>
    <w:rsid w:val="00F61EA8"/>
    <w:rsid w:val="00F73D2E"/>
    <w:rsid w:val="00FA412E"/>
    <w:rsid w:val="00FA70D0"/>
    <w:rsid w:val="00FE2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2F940DF0"/>
  <w15:docId w15:val="{F233680E-7EFB-4FC2-A389-32C744FA0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2C6"/>
    <w:pPr>
      <w:overflowPunct w:val="0"/>
      <w:autoSpaceDE w:val="0"/>
      <w:autoSpaceDN w:val="0"/>
      <w:adjustRightInd w:val="0"/>
      <w:spacing w:before="240" w:after="240"/>
      <w:textAlignment w:val="baseline"/>
    </w:pPr>
    <w:rPr>
      <w:sz w:val="24"/>
    </w:rPr>
  </w:style>
  <w:style w:type="paragraph" w:styleId="Heading1">
    <w:name w:val="heading 1"/>
    <w:aliases w:val="Subpart,Subpart XXXX.X-Title"/>
    <w:basedOn w:val="Normal"/>
    <w:next w:val="Normal"/>
    <w:qFormat/>
    <w:rsid w:val="009042C6"/>
    <w:pPr>
      <w:widowControl w:val="0"/>
      <w:jc w:val="center"/>
      <w:outlineLvl w:val="0"/>
    </w:pPr>
    <w:rPr>
      <w:b/>
      <w:color w:val="000000" w:themeColor="text1"/>
      <w:sz w:val="32"/>
    </w:rPr>
  </w:style>
  <w:style w:type="paragraph" w:styleId="Heading2">
    <w:name w:val="heading 2"/>
    <w:aliases w:val="Section,Section .XXX Title."/>
    <w:qFormat/>
    <w:rsid w:val="009042C6"/>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9042C6"/>
    <w:pPr>
      <w:keepNext/>
      <w:keepLines/>
      <w:spacing w:before="360"/>
      <w:outlineLvl w:val="2"/>
    </w:pPr>
    <w:rPr>
      <w:b/>
      <w:color w:val="000000" w:themeColor="text1"/>
    </w:rPr>
  </w:style>
  <w:style w:type="paragraph" w:styleId="Heading4">
    <w:name w:val="heading 4"/>
    <w:basedOn w:val="Normal"/>
    <w:next w:val="Normal"/>
    <w:qFormat/>
    <w:rsid w:val="009042C6"/>
    <w:pPr>
      <w:keepNext/>
      <w:jc w:val="center"/>
      <w:outlineLvl w:val="3"/>
    </w:pPr>
    <w:rPr>
      <w:b/>
      <w:bCs/>
      <w:sz w:val="28"/>
    </w:rPr>
  </w:style>
  <w:style w:type="paragraph" w:styleId="Heading5">
    <w:name w:val="heading 5"/>
    <w:basedOn w:val="Normal"/>
    <w:next w:val="Normal"/>
    <w:link w:val="Heading5Char"/>
    <w:semiHidden/>
    <w:unhideWhenUsed/>
    <w:qFormat/>
    <w:rsid w:val="006042D6"/>
    <w:pPr>
      <w:keepNext/>
      <w:keepLines/>
      <w:spacing w:before="40"/>
      <w:outlineLvl w:val="4"/>
    </w:pPr>
    <w:rPr>
      <w:rFonts w:asciiTheme="majorHAnsi" w:eastAsiaTheme="majorEastAsia" w:hAnsiTheme="majorHAnsi" w:cstheme="majorBidi"/>
      <w:color w:val="365F91" w:themeColor="accent1" w:themeShade="BF"/>
    </w:rPr>
  </w:style>
  <w:style w:type="paragraph" w:styleId="Heading9">
    <w:name w:val="heading 9"/>
    <w:basedOn w:val="Normal"/>
    <w:next w:val="Normal"/>
    <w:qFormat/>
    <w:rsid w:val="009042C6"/>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rsid w:val="009042C6"/>
    <w:pPr>
      <w:tabs>
        <w:tab w:val="right" w:leader="dot" w:pos="10080"/>
      </w:tabs>
      <w:ind w:left="800"/>
    </w:pPr>
  </w:style>
  <w:style w:type="paragraph" w:styleId="TOC1">
    <w:name w:val="toc 1"/>
    <w:basedOn w:val="Normal"/>
    <w:next w:val="Normal"/>
    <w:uiPriority w:val="39"/>
    <w:rsid w:val="009042C6"/>
    <w:pPr>
      <w:jc w:val="center"/>
    </w:pPr>
    <w:rPr>
      <w:b/>
      <w:caps/>
    </w:rPr>
  </w:style>
  <w:style w:type="paragraph" w:styleId="Footer">
    <w:name w:val="footer"/>
    <w:aliases w:val="(Alt-E)"/>
    <w:basedOn w:val="Normal"/>
    <w:rsid w:val="009042C6"/>
    <w:pPr>
      <w:tabs>
        <w:tab w:val="center" w:pos="4320"/>
        <w:tab w:val="right" w:pos="8640"/>
        <w:tab w:val="right" w:pos="10296"/>
      </w:tabs>
      <w:spacing w:before="120"/>
    </w:pPr>
  </w:style>
  <w:style w:type="paragraph" w:styleId="Header">
    <w:name w:val="header"/>
    <w:aliases w:val="(Alt-H)"/>
    <w:basedOn w:val="Normal"/>
    <w:rsid w:val="009042C6"/>
    <w:pPr>
      <w:tabs>
        <w:tab w:val="center" w:pos="4320"/>
        <w:tab w:val="right" w:pos="8640"/>
        <w:tab w:val="right" w:pos="10296"/>
      </w:tabs>
      <w:spacing w:before="120"/>
    </w:pPr>
    <w:rPr>
      <w:caps/>
    </w:rPr>
  </w:style>
  <w:style w:type="paragraph" w:customStyle="1" w:styleId="List1">
    <w:name w:val="List 1"/>
    <w:link w:val="List1Char"/>
    <w:rsid w:val="006042D6"/>
    <w:pPr>
      <w:spacing w:before="240" w:after="240"/>
      <w:ind w:left="432"/>
    </w:pPr>
    <w:rPr>
      <w:bCs/>
      <w:color w:val="000000" w:themeColor="text1"/>
      <w:sz w:val="24"/>
    </w:rPr>
  </w:style>
  <w:style w:type="paragraph" w:customStyle="1" w:styleId="HeadingFigureAlt-F">
    <w:name w:val="Heading Figure (Alt-F)"/>
    <w:basedOn w:val="Heading9"/>
    <w:rsid w:val="009042C6"/>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9042C6"/>
    <w:pPr>
      <w:tabs>
        <w:tab w:val="left" w:pos="540"/>
      </w:tabs>
      <w:spacing w:line="240" w:lineRule="exact"/>
      <w:ind w:firstLine="187"/>
    </w:pPr>
  </w:style>
  <w:style w:type="paragraph" w:customStyle="1" w:styleId="Indent2">
    <w:name w:val="Indent2"/>
    <w:aliases w:val="(1,2,3) (Ctrl-2)"/>
    <w:basedOn w:val="Normal"/>
    <w:rsid w:val="009042C6"/>
    <w:pPr>
      <w:tabs>
        <w:tab w:val="left" w:pos="630"/>
      </w:tabs>
      <w:spacing w:line="240" w:lineRule="exact"/>
      <w:ind w:left="187" w:firstLine="173"/>
    </w:pPr>
  </w:style>
  <w:style w:type="paragraph" w:styleId="TOC2">
    <w:name w:val="toc 2"/>
    <w:basedOn w:val="Normal"/>
    <w:next w:val="Normal"/>
    <w:uiPriority w:val="39"/>
    <w:rsid w:val="009042C6"/>
    <w:pPr>
      <w:tabs>
        <w:tab w:val="right" w:pos="10080"/>
      </w:tabs>
    </w:pPr>
    <w:rPr>
      <w:b/>
      <w:caps/>
    </w:rPr>
  </w:style>
  <w:style w:type="paragraph" w:customStyle="1" w:styleId="Indent3">
    <w:name w:val="Indent3"/>
    <w:aliases w:val="(i,ii,iii) (Ctrl-3)"/>
    <w:basedOn w:val="Indent2"/>
    <w:rsid w:val="009042C6"/>
    <w:pPr>
      <w:tabs>
        <w:tab w:val="clear" w:pos="630"/>
        <w:tab w:val="left" w:pos="810"/>
      </w:tabs>
      <w:ind w:left="360" w:firstLine="180"/>
    </w:pPr>
  </w:style>
  <w:style w:type="paragraph" w:customStyle="1" w:styleId="Indent4">
    <w:name w:val="Indent4"/>
    <w:aliases w:val="(A,B,C) (Ctrl-4)"/>
    <w:basedOn w:val="Indent3"/>
    <w:rsid w:val="009042C6"/>
    <w:pPr>
      <w:tabs>
        <w:tab w:val="clear" w:pos="810"/>
        <w:tab w:val="left" w:pos="1080"/>
      </w:tabs>
      <w:ind w:left="547" w:firstLine="173"/>
    </w:pPr>
  </w:style>
  <w:style w:type="character" w:styleId="PageNumber">
    <w:name w:val="page number"/>
    <w:basedOn w:val="DefaultParagraphFont"/>
    <w:rsid w:val="009042C6"/>
    <w:rPr>
      <w:rFonts w:ascii="Times" w:hAnsi="Times"/>
      <w:sz w:val="24"/>
    </w:rPr>
  </w:style>
  <w:style w:type="paragraph" w:styleId="TOC3">
    <w:name w:val="toc 3"/>
    <w:basedOn w:val="Normal"/>
    <w:next w:val="Normal"/>
    <w:uiPriority w:val="39"/>
    <w:rsid w:val="009042C6"/>
    <w:pPr>
      <w:tabs>
        <w:tab w:val="right" w:leader="dot" w:pos="10080"/>
      </w:tabs>
      <w:ind w:left="288"/>
    </w:pPr>
  </w:style>
  <w:style w:type="paragraph" w:styleId="TOC4">
    <w:name w:val="toc 4"/>
    <w:basedOn w:val="TOC3"/>
    <w:next w:val="Normal"/>
    <w:semiHidden/>
    <w:rsid w:val="009042C6"/>
    <w:pPr>
      <w:ind w:left="576"/>
    </w:pPr>
  </w:style>
  <w:style w:type="paragraph" w:styleId="TOC6">
    <w:name w:val="toc 6"/>
    <w:basedOn w:val="Normal"/>
    <w:next w:val="Normal"/>
    <w:semiHidden/>
    <w:rsid w:val="009042C6"/>
    <w:pPr>
      <w:tabs>
        <w:tab w:val="right" w:leader="dot" w:pos="10080"/>
      </w:tabs>
      <w:ind w:left="1000"/>
    </w:pPr>
  </w:style>
  <w:style w:type="paragraph" w:styleId="TOC7">
    <w:name w:val="toc 7"/>
    <w:basedOn w:val="Normal"/>
    <w:next w:val="Normal"/>
    <w:semiHidden/>
    <w:rsid w:val="009042C6"/>
    <w:pPr>
      <w:tabs>
        <w:tab w:val="right" w:leader="dot" w:pos="10080"/>
      </w:tabs>
      <w:ind w:left="1200"/>
    </w:pPr>
  </w:style>
  <w:style w:type="paragraph" w:styleId="TOC8">
    <w:name w:val="toc 8"/>
    <w:basedOn w:val="Normal"/>
    <w:next w:val="Normal"/>
    <w:semiHidden/>
    <w:rsid w:val="009042C6"/>
    <w:pPr>
      <w:tabs>
        <w:tab w:val="right" w:leader="dot" w:pos="10080"/>
      </w:tabs>
      <w:ind w:left="1400"/>
    </w:pPr>
  </w:style>
  <w:style w:type="paragraph" w:styleId="TOC9">
    <w:name w:val="toc 9"/>
    <w:basedOn w:val="Normal"/>
    <w:next w:val="Normal"/>
    <w:semiHidden/>
    <w:rsid w:val="009042C6"/>
    <w:pPr>
      <w:tabs>
        <w:tab w:val="right" w:leader="dot" w:pos="10080"/>
      </w:tabs>
      <w:ind w:left="1600"/>
    </w:pPr>
  </w:style>
  <w:style w:type="paragraph" w:styleId="Title">
    <w:name w:val="Title"/>
    <w:basedOn w:val="Normal"/>
    <w:qFormat/>
    <w:rsid w:val="009042C6"/>
    <w:pPr>
      <w:overflowPunct/>
      <w:autoSpaceDE/>
      <w:autoSpaceDN/>
      <w:adjustRightInd/>
      <w:jc w:val="center"/>
      <w:textAlignment w:val="auto"/>
    </w:pPr>
    <w:rPr>
      <w:b/>
      <w:bCs/>
      <w:sz w:val="28"/>
    </w:rPr>
  </w:style>
  <w:style w:type="paragraph" w:styleId="BodyTextIndent">
    <w:name w:val="Body Text Indent"/>
    <w:basedOn w:val="Normal"/>
    <w:rsid w:val="009042C6"/>
    <w:pPr>
      <w:ind w:left="360"/>
    </w:pPr>
  </w:style>
  <w:style w:type="character" w:styleId="Hyperlink">
    <w:name w:val="Hyperlink"/>
    <w:basedOn w:val="DefaultParagraphFont"/>
    <w:uiPriority w:val="99"/>
    <w:rsid w:val="009042C6"/>
    <w:rPr>
      <w:color w:val="0000FF"/>
      <w:u w:val="single"/>
    </w:rPr>
  </w:style>
  <w:style w:type="paragraph" w:styleId="NormalWeb">
    <w:name w:val="Normal (Web)"/>
    <w:basedOn w:val="Normal"/>
    <w:rsid w:val="009042C6"/>
    <w:pPr>
      <w:overflowPunct/>
      <w:autoSpaceDE/>
      <w:autoSpaceDN/>
      <w:adjustRightInd/>
      <w:spacing w:before="100" w:beforeAutospacing="1" w:after="100" w:afterAutospacing="1"/>
      <w:textAlignment w:val="auto"/>
    </w:pPr>
    <w:rPr>
      <w:rFonts w:ascii="Arial Unicode MS" w:eastAsia="Arial Unicode MS" w:hAnsi="Arial Unicode MS" w:cs="Arial Unicode MS"/>
      <w:szCs w:val="24"/>
    </w:rPr>
  </w:style>
  <w:style w:type="character" w:styleId="FollowedHyperlink">
    <w:name w:val="FollowedHyperlink"/>
    <w:basedOn w:val="DefaultParagraphFont"/>
    <w:rsid w:val="009042C6"/>
    <w:rPr>
      <w:color w:val="800080"/>
      <w:u w:val="single"/>
    </w:rPr>
  </w:style>
  <w:style w:type="paragraph" w:styleId="BodyText2">
    <w:name w:val="Body Text 2"/>
    <w:basedOn w:val="Normal"/>
    <w:rsid w:val="009042C6"/>
    <w:pPr>
      <w:overflowPunct/>
      <w:autoSpaceDE/>
      <w:autoSpaceDN/>
      <w:adjustRightInd/>
      <w:textAlignment w:val="auto"/>
    </w:pPr>
    <w:rPr>
      <w:rFonts w:ascii="Bookman Old Style" w:hAnsi="Bookman Old Style"/>
      <w:b/>
      <w:bCs/>
    </w:rPr>
  </w:style>
  <w:style w:type="paragraph" w:styleId="BalloonText">
    <w:name w:val="Balloon Text"/>
    <w:basedOn w:val="Normal"/>
    <w:link w:val="BalloonTextChar"/>
    <w:semiHidden/>
    <w:unhideWhenUsed/>
    <w:rsid w:val="00B06794"/>
    <w:rPr>
      <w:rFonts w:ascii="Segoe UI" w:hAnsi="Segoe UI" w:cs="Segoe UI"/>
      <w:sz w:val="18"/>
      <w:szCs w:val="18"/>
    </w:rPr>
  </w:style>
  <w:style w:type="character" w:customStyle="1" w:styleId="BalloonTextChar">
    <w:name w:val="Balloon Text Char"/>
    <w:basedOn w:val="DefaultParagraphFont"/>
    <w:link w:val="BalloonText"/>
    <w:semiHidden/>
    <w:rsid w:val="00B06794"/>
    <w:rPr>
      <w:rFonts w:ascii="Segoe UI" w:hAnsi="Segoe UI" w:cs="Segoe UI"/>
      <w:color w:val="000000"/>
      <w:sz w:val="18"/>
      <w:szCs w:val="18"/>
    </w:rPr>
  </w:style>
  <w:style w:type="character" w:styleId="CommentReference">
    <w:name w:val="annotation reference"/>
    <w:basedOn w:val="DefaultParagraphFont"/>
    <w:semiHidden/>
    <w:unhideWhenUsed/>
    <w:rsid w:val="00AD15D1"/>
    <w:rPr>
      <w:sz w:val="16"/>
      <w:szCs w:val="16"/>
    </w:rPr>
  </w:style>
  <w:style w:type="paragraph" w:styleId="CommentText">
    <w:name w:val="annotation text"/>
    <w:basedOn w:val="Normal"/>
    <w:link w:val="CommentTextChar"/>
    <w:semiHidden/>
    <w:unhideWhenUsed/>
    <w:rsid w:val="00AD15D1"/>
    <w:rPr>
      <w:sz w:val="20"/>
    </w:rPr>
  </w:style>
  <w:style w:type="character" w:customStyle="1" w:styleId="CommentTextChar">
    <w:name w:val="Comment Text Char"/>
    <w:basedOn w:val="DefaultParagraphFont"/>
    <w:link w:val="CommentText"/>
    <w:semiHidden/>
    <w:rsid w:val="00AD15D1"/>
    <w:rPr>
      <w:color w:val="000000"/>
    </w:rPr>
  </w:style>
  <w:style w:type="paragraph" w:styleId="CommentSubject">
    <w:name w:val="annotation subject"/>
    <w:basedOn w:val="CommentText"/>
    <w:next w:val="CommentText"/>
    <w:link w:val="CommentSubjectChar"/>
    <w:semiHidden/>
    <w:unhideWhenUsed/>
    <w:rsid w:val="00AD15D1"/>
    <w:rPr>
      <w:b/>
      <w:bCs/>
    </w:rPr>
  </w:style>
  <w:style w:type="character" w:customStyle="1" w:styleId="CommentSubjectChar">
    <w:name w:val="Comment Subject Char"/>
    <w:basedOn w:val="CommentTextChar"/>
    <w:link w:val="CommentSubject"/>
    <w:semiHidden/>
    <w:rsid w:val="00AD15D1"/>
    <w:rPr>
      <w:b/>
      <w:bCs/>
      <w:color w:val="000000"/>
    </w:rPr>
  </w:style>
  <w:style w:type="character" w:customStyle="1" w:styleId="Heading3Char">
    <w:name w:val="Heading 3 Char"/>
    <w:aliases w:val="Subsection Char,Subsection -X Title. Char"/>
    <w:basedOn w:val="DefaultParagraphFont"/>
    <w:link w:val="Heading3"/>
    <w:rsid w:val="006042D6"/>
    <w:rPr>
      <w:b/>
      <w:color w:val="000000" w:themeColor="text1"/>
      <w:sz w:val="24"/>
    </w:rPr>
  </w:style>
  <w:style w:type="character" w:customStyle="1" w:styleId="List1Char">
    <w:name w:val="List 1 Char"/>
    <w:basedOn w:val="Heading3Char"/>
    <w:link w:val="List1"/>
    <w:rsid w:val="006042D6"/>
    <w:rPr>
      <w:b w:val="0"/>
      <w:bCs/>
      <w:color w:val="000000" w:themeColor="text1"/>
      <w:sz w:val="24"/>
    </w:rPr>
  </w:style>
  <w:style w:type="paragraph" w:styleId="List2">
    <w:name w:val="List 2"/>
    <w:basedOn w:val="Normal"/>
    <w:semiHidden/>
    <w:unhideWhenUsed/>
    <w:rsid w:val="006042D6"/>
    <w:pPr>
      <w:keepNext/>
      <w:keepLines/>
      <w:ind w:left="821"/>
    </w:pPr>
  </w:style>
  <w:style w:type="paragraph" w:styleId="List3">
    <w:name w:val="List 3"/>
    <w:basedOn w:val="Normal"/>
    <w:semiHidden/>
    <w:unhideWhenUsed/>
    <w:rsid w:val="006042D6"/>
    <w:pPr>
      <w:keepNext/>
      <w:keepLines/>
      <w:ind w:left="1282"/>
    </w:pPr>
  </w:style>
  <w:style w:type="paragraph" w:styleId="List4">
    <w:name w:val="List 4"/>
    <w:basedOn w:val="Normal"/>
    <w:rsid w:val="006042D6"/>
    <w:pPr>
      <w:keepNext/>
      <w:keepLines/>
      <w:ind w:left="1642"/>
    </w:pPr>
  </w:style>
  <w:style w:type="paragraph" w:styleId="List5">
    <w:name w:val="List 5"/>
    <w:basedOn w:val="Normal"/>
    <w:rsid w:val="006042D6"/>
    <w:pPr>
      <w:spacing w:before="120" w:after="0"/>
      <w:ind w:left="1872"/>
      <w:contextualSpacing/>
    </w:pPr>
  </w:style>
  <w:style w:type="paragraph" w:customStyle="1" w:styleId="List6">
    <w:name w:val="List 6"/>
    <w:basedOn w:val="List4"/>
    <w:link w:val="List6Char"/>
    <w:rsid w:val="006042D6"/>
    <w:pPr>
      <w:ind w:left="2088"/>
    </w:pPr>
    <w:rPr>
      <w:i/>
      <w:color w:val="000000" w:themeColor="text1"/>
    </w:rPr>
  </w:style>
  <w:style w:type="character" w:customStyle="1" w:styleId="List6Char">
    <w:name w:val="List 6 Char"/>
    <w:basedOn w:val="List1Char"/>
    <w:link w:val="List6"/>
    <w:rsid w:val="006042D6"/>
    <w:rPr>
      <w:b w:val="0"/>
      <w:bCs w:val="0"/>
      <w:i/>
      <w:color w:val="000000" w:themeColor="text1"/>
      <w:sz w:val="24"/>
    </w:rPr>
  </w:style>
  <w:style w:type="paragraph" w:customStyle="1" w:styleId="List7">
    <w:name w:val="List 7"/>
    <w:basedOn w:val="List4"/>
    <w:link w:val="List7Char"/>
    <w:rsid w:val="006042D6"/>
    <w:pPr>
      <w:ind w:left="2534"/>
    </w:pPr>
    <w:rPr>
      <w:i/>
      <w:color w:val="000000" w:themeColor="text1"/>
    </w:rPr>
  </w:style>
  <w:style w:type="character" w:customStyle="1" w:styleId="List7Char">
    <w:name w:val="List 7 Char"/>
    <w:basedOn w:val="List1Char"/>
    <w:link w:val="List7"/>
    <w:rsid w:val="006042D6"/>
    <w:rPr>
      <w:b w:val="0"/>
      <w:bCs w:val="0"/>
      <w:i/>
      <w:color w:val="000000" w:themeColor="text1"/>
      <w:sz w:val="24"/>
    </w:rPr>
  </w:style>
  <w:style w:type="paragraph" w:customStyle="1" w:styleId="List8">
    <w:name w:val="List 8"/>
    <w:basedOn w:val="List4"/>
    <w:link w:val="List8Char"/>
    <w:rsid w:val="006042D6"/>
    <w:pPr>
      <w:ind w:left="2880"/>
    </w:pPr>
    <w:rPr>
      <w:i/>
      <w:color w:val="000000" w:themeColor="text1"/>
    </w:rPr>
  </w:style>
  <w:style w:type="character" w:customStyle="1" w:styleId="List8Char">
    <w:name w:val="List 8 Char"/>
    <w:basedOn w:val="List1Char"/>
    <w:link w:val="List8"/>
    <w:rsid w:val="006042D6"/>
    <w:rPr>
      <w:b w:val="0"/>
      <w:bCs w:val="0"/>
      <w:i/>
      <w:color w:val="000000" w:themeColor="text1"/>
      <w:sz w:val="24"/>
    </w:rPr>
  </w:style>
  <w:style w:type="paragraph" w:styleId="ListParagraph">
    <w:name w:val="List Paragraph"/>
    <w:basedOn w:val="Normal"/>
    <w:uiPriority w:val="34"/>
    <w:qFormat/>
    <w:rsid w:val="006042D6"/>
    <w:pPr>
      <w:ind w:left="720"/>
      <w:contextualSpacing/>
    </w:pPr>
  </w:style>
  <w:style w:type="paragraph" w:customStyle="1" w:styleId="Heading1Red">
    <w:name w:val="Heading 1_Red"/>
    <w:basedOn w:val="Normal"/>
    <w:link w:val="Heading1RedChar"/>
    <w:rsid w:val="006042D6"/>
    <w:pPr>
      <w:jc w:val="center"/>
      <w:outlineLvl w:val="0"/>
    </w:pPr>
    <w:rPr>
      <w:b/>
      <w:bCs/>
      <w:color w:val="FF0000"/>
      <w:sz w:val="40"/>
    </w:rPr>
  </w:style>
  <w:style w:type="character" w:customStyle="1" w:styleId="Heading1RedChar">
    <w:name w:val="Heading 1_Red Char"/>
    <w:basedOn w:val="DefaultParagraphFont"/>
    <w:link w:val="Heading1Red"/>
    <w:rsid w:val="006042D6"/>
    <w:rPr>
      <w:b/>
      <w:bCs/>
      <w:color w:val="FF0000"/>
      <w:sz w:val="40"/>
    </w:rPr>
  </w:style>
  <w:style w:type="character" w:customStyle="1" w:styleId="Heading5Char">
    <w:name w:val="Heading 5 Char"/>
    <w:basedOn w:val="DefaultParagraphFont"/>
    <w:link w:val="Heading5"/>
    <w:semiHidden/>
    <w:rsid w:val="006042D6"/>
    <w:rPr>
      <w:rFonts w:asciiTheme="majorHAnsi" w:eastAsiaTheme="majorEastAsia" w:hAnsiTheme="majorHAnsi" w:cstheme="majorBidi"/>
      <w:color w:val="365F91" w:themeColor="accent1" w:themeShade="BF"/>
      <w:sz w:val="24"/>
    </w:rPr>
  </w:style>
  <w:style w:type="paragraph" w:customStyle="1" w:styleId="edition">
    <w:name w:val="edition"/>
    <w:link w:val="editionChar"/>
    <w:rsid w:val="006042D6"/>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6042D6"/>
    <w:rPr>
      <w:b/>
      <w:i/>
      <w:color w:val="000000" w:themeColor="text1"/>
      <w:sz w:val="28"/>
    </w:rPr>
  </w:style>
  <w:style w:type="paragraph" w:customStyle="1" w:styleId="Heading1change">
    <w:name w:val="Heading 1_change"/>
    <w:basedOn w:val="edition"/>
    <w:link w:val="Heading1changeChar"/>
    <w:rsid w:val="006042D6"/>
    <w:pPr>
      <w:widowControl/>
    </w:pPr>
    <w:rPr>
      <w:b w:val="0"/>
      <w:i w:val="0"/>
    </w:rPr>
  </w:style>
  <w:style w:type="character" w:customStyle="1" w:styleId="Heading1changeChar">
    <w:name w:val="Heading 1_change Char"/>
    <w:basedOn w:val="editionChar"/>
    <w:link w:val="Heading1change"/>
    <w:rsid w:val="006042D6"/>
    <w:rPr>
      <w:b w:val="0"/>
      <w:i w:val="0"/>
      <w:color w:val="000000" w:themeColor="text1"/>
      <w:sz w:val="28"/>
    </w:rPr>
  </w:style>
  <w:style w:type="paragraph" w:customStyle="1" w:styleId="Heading2change">
    <w:name w:val="Heading 2_change"/>
    <w:basedOn w:val="edition"/>
    <w:link w:val="Heading2changeChar"/>
    <w:rsid w:val="006042D6"/>
    <w:pPr>
      <w:keepNext/>
      <w:widowControl/>
      <w:outlineLvl w:val="1"/>
    </w:pPr>
    <w:rPr>
      <w:b w:val="0"/>
      <w:i w:val="0"/>
    </w:rPr>
  </w:style>
  <w:style w:type="character" w:customStyle="1" w:styleId="Heading2changeChar">
    <w:name w:val="Heading 2_change Char"/>
    <w:basedOn w:val="editionChar"/>
    <w:link w:val="Heading2change"/>
    <w:rsid w:val="006042D6"/>
    <w:rPr>
      <w:b w:val="0"/>
      <w:i w:val="0"/>
      <w:color w:val="000000" w:themeColor="text1"/>
      <w:sz w:val="28"/>
    </w:rPr>
  </w:style>
  <w:style w:type="paragraph" w:customStyle="1" w:styleId="Heading3change">
    <w:name w:val="Heading 3_change"/>
    <w:basedOn w:val="edition"/>
    <w:link w:val="Heading3changeChar"/>
    <w:rsid w:val="006042D6"/>
    <w:pPr>
      <w:widowControl/>
      <w:outlineLvl w:val="2"/>
    </w:pPr>
    <w:rPr>
      <w:b w:val="0"/>
      <w:i w:val="0"/>
      <w:caps/>
      <w:sz w:val="24"/>
    </w:rPr>
  </w:style>
  <w:style w:type="character" w:customStyle="1" w:styleId="Heading3changeChar">
    <w:name w:val="Heading 3_change Char"/>
    <w:basedOn w:val="editionChar"/>
    <w:link w:val="Heading3change"/>
    <w:rsid w:val="006042D6"/>
    <w:rPr>
      <w:b w:val="0"/>
      <w:i w:val="0"/>
      <w:caps/>
      <w:color w:val="000000" w:themeColor="text1"/>
      <w:sz w:val="24"/>
    </w:rPr>
  </w:style>
  <w:style w:type="paragraph" w:customStyle="1" w:styleId="List1change">
    <w:name w:val="List 1_change"/>
    <w:basedOn w:val="Normal"/>
    <w:link w:val="List1changeChar"/>
    <w:rsid w:val="006042D6"/>
    <w:pPr>
      <w:keepNext/>
      <w:keepLines/>
      <w:ind w:left="432"/>
    </w:pPr>
    <w:rPr>
      <w:i/>
      <w:color w:val="000000" w:themeColor="text1"/>
    </w:rPr>
  </w:style>
  <w:style w:type="character" w:customStyle="1" w:styleId="List1changeChar">
    <w:name w:val="List 1_change Char"/>
    <w:basedOn w:val="editionChar"/>
    <w:link w:val="List1change"/>
    <w:rsid w:val="006042D6"/>
    <w:rPr>
      <w:b w:val="0"/>
      <w:i/>
      <w:color w:val="000000" w:themeColor="text1"/>
      <w:sz w:val="24"/>
    </w:rPr>
  </w:style>
  <w:style w:type="paragraph" w:customStyle="1" w:styleId="List2change">
    <w:name w:val="List 2_change"/>
    <w:basedOn w:val="Normal"/>
    <w:link w:val="List2changeChar"/>
    <w:rsid w:val="006042D6"/>
    <w:pPr>
      <w:spacing w:before="120" w:after="0"/>
      <w:ind w:left="821"/>
      <w:contextualSpacing/>
    </w:pPr>
    <w:rPr>
      <w:i/>
    </w:rPr>
  </w:style>
  <w:style w:type="character" w:customStyle="1" w:styleId="List2changeChar">
    <w:name w:val="List 2_change Char"/>
    <w:basedOn w:val="editionChar"/>
    <w:link w:val="List2change"/>
    <w:rsid w:val="006042D6"/>
    <w:rPr>
      <w:b/>
      <w:bCs/>
      <w:i/>
      <w:color w:val="000000" w:themeColor="text1"/>
      <w:sz w:val="24"/>
    </w:rPr>
  </w:style>
  <w:style w:type="paragraph" w:customStyle="1" w:styleId="List3change">
    <w:name w:val="List 3_change"/>
    <w:basedOn w:val="Normal"/>
    <w:link w:val="List3changeChar"/>
    <w:rsid w:val="006042D6"/>
    <w:pPr>
      <w:keepNext/>
      <w:keepLines/>
      <w:spacing w:before="120" w:after="0"/>
      <w:ind w:left="1282"/>
      <w:contextualSpacing/>
    </w:pPr>
    <w:rPr>
      <w:i/>
    </w:rPr>
  </w:style>
  <w:style w:type="character" w:customStyle="1" w:styleId="List3changeChar">
    <w:name w:val="List 3_change Char"/>
    <w:basedOn w:val="editionChar"/>
    <w:link w:val="List3change"/>
    <w:rsid w:val="006042D6"/>
    <w:rPr>
      <w:b/>
      <w:bCs/>
      <w:i/>
      <w:color w:val="000000" w:themeColor="text1"/>
      <w:sz w:val="24"/>
    </w:rPr>
  </w:style>
  <w:style w:type="paragraph" w:customStyle="1" w:styleId="List4change">
    <w:name w:val="List 4_change"/>
    <w:basedOn w:val="Normal"/>
    <w:link w:val="List4changeChar"/>
    <w:rsid w:val="006042D6"/>
    <w:pPr>
      <w:spacing w:before="120" w:after="0"/>
      <w:ind w:left="1642"/>
      <w:contextualSpacing/>
    </w:pPr>
    <w:rPr>
      <w:i/>
    </w:rPr>
  </w:style>
  <w:style w:type="character" w:customStyle="1" w:styleId="List4changeChar">
    <w:name w:val="List 4_change Char"/>
    <w:basedOn w:val="editionChar"/>
    <w:link w:val="List4change"/>
    <w:rsid w:val="006042D6"/>
    <w:rPr>
      <w:b/>
      <w:bCs/>
      <w:i/>
      <w:color w:val="000000" w:themeColor="text1"/>
      <w:sz w:val="24"/>
    </w:rPr>
  </w:style>
  <w:style w:type="paragraph" w:customStyle="1" w:styleId="List5change">
    <w:name w:val="List 5_change"/>
    <w:basedOn w:val="Normal"/>
    <w:link w:val="List5changeChar"/>
    <w:rsid w:val="006042D6"/>
    <w:pPr>
      <w:keepNext/>
      <w:keepLines/>
      <w:spacing w:before="120" w:after="0"/>
      <w:ind w:left="1872"/>
      <w:contextualSpacing/>
    </w:pPr>
    <w:rPr>
      <w:i/>
    </w:rPr>
  </w:style>
  <w:style w:type="character" w:customStyle="1" w:styleId="List5changeChar">
    <w:name w:val="List 5_change Char"/>
    <w:basedOn w:val="editionChar"/>
    <w:link w:val="List5change"/>
    <w:rsid w:val="006042D6"/>
    <w:rPr>
      <w:b/>
      <w:bCs/>
      <w:i/>
      <w:color w:val="000000" w:themeColor="text1"/>
      <w:sz w:val="24"/>
    </w:rPr>
  </w:style>
  <w:style w:type="paragraph" w:customStyle="1" w:styleId="List6change">
    <w:name w:val="List 6_change"/>
    <w:basedOn w:val="Normal"/>
    <w:link w:val="List6changeChar"/>
    <w:rsid w:val="006042D6"/>
    <w:pPr>
      <w:keepNext/>
      <w:keepLines/>
      <w:spacing w:before="120" w:after="0"/>
      <w:ind w:left="2088"/>
      <w:contextualSpacing/>
    </w:pPr>
    <w:rPr>
      <w:sz w:val="22"/>
    </w:rPr>
  </w:style>
  <w:style w:type="character" w:customStyle="1" w:styleId="List6changeChar">
    <w:name w:val="List 6_change Char"/>
    <w:basedOn w:val="editionChar"/>
    <w:link w:val="List6change"/>
    <w:rsid w:val="006042D6"/>
    <w:rPr>
      <w:b/>
      <w:bCs/>
      <w:i w:val="0"/>
      <w:color w:val="000000" w:themeColor="text1"/>
      <w:sz w:val="22"/>
    </w:rPr>
  </w:style>
  <w:style w:type="paragraph" w:customStyle="1" w:styleId="List7change">
    <w:name w:val="List 7_change"/>
    <w:basedOn w:val="Normal"/>
    <w:link w:val="List7changeChar"/>
    <w:rsid w:val="006042D6"/>
    <w:pPr>
      <w:keepNext/>
      <w:keepLines/>
      <w:spacing w:before="120" w:after="0"/>
      <w:ind w:left="2534"/>
      <w:contextualSpacing/>
    </w:pPr>
  </w:style>
  <w:style w:type="character" w:customStyle="1" w:styleId="List7changeChar">
    <w:name w:val="List 7_change Char"/>
    <w:basedOn w:val="editionChar"/>
    <w:link w:val="List7change"/>
    <w:rsid w:val="006042D6"/>
    <w:rPr>
      <w:b/>
      <w:bCs/>
      <w:i w:val="0"/>
      <w:color w:val="000000" w:themeColor="text1"/>
      <w:sz w:val="24"/>
    </w:rPr>
  </w:style>
  <w:style w:type="paragraph" w:customStyle="1" w:styleId="List8change">
    <w:name w:val="List 8_change"/>
    <w:basedOn w:val="Normal"/>
    <w:link w:val="List8changeChar"/>
    <w:rsid w:val="006042D6"/>
    <w:pPr>
      <w:keepNext/>
      <w:keepLines/>
      <w:spacing w:before="120" w:after="0"/>
      <w:ind w:left="2880"/>
      <w:contextualSpacing/>
    </w:pPr>
  </w:style>
  <w:style w:type="character" w:customStyle="1" w:styleId="List8changeChar">
    <w:name w:val="List 8_change Char"/>
    <w:basedOn w:val="editionChar"/>
    <w:link w:val="List8change"/>
    <w:rsid w:val="006042D6"/>
    <w:rPr>
      <w:b/>
      <w:bCs/>
      <w:i w:val="0"/>
      <w:color w:val="000000" w:themeColor="text1"/>
      <w:sz w:val="24"/>
    </w:rPr>
  </w:style>
  <w:style w:type="paragraph" w:customStyle="1" w:styleId="Normalchange">
    <w:name w:val="Normal_change"/>
    <w:basedOn w:val="edition"/>
    <w:link w:val="NormalchangeChar"/>
    <w:rsid w:val="006042D6"/>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6042D6"/>
    <w:rPr>
      <w:rFonts w:asciiTheme="minorHAnsi" w:hAnsiTheme="minorHAnsi" w:cstheme="minorHAnsi"/>
      <w:b/>
      <w:i w:val="0"/>
      <w:color w:val="000000" w:themeColor="text1"/>
      <w:sz w:val="22"/>
    </w:rPr>
  </w:style>
  <w:style w:type="paragraph" w:styleId="TOCHeading">
    <w:name w:val="TOC Heading"/>
    <w:basedOn w:val="Heading1"/>
    <w:next w:val="Normal"/>
    <w:uiPriority w:val="39"/>
    <w:unhideWhenUsed/>
    <w:qFormat/>
    <w:rsid w:val="00C012AA"/>
    <w:pPr>
      <w:keepNext/>
      <w:keepLines/>
      <w:widowControl/>
      <w:overflowPunct/>
      <w:autoSpaceDE/>
      <w:autoSpaceDN/>
      <w:adjustRightInd/>
      <w:spacing w:after="0" w:line="259" w:lineRule="auto"/>
      <w:jc w:val="left"/>
      <w:textAlignment w:val="auto"/>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quisition.gov/far/part-5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quisition.gov/far/part-50"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tic.e-publishing.af.mil/production/1/saf_aq/publication/hafmd1-10/hafmd1-10.pdf" TargetMode="External"/><Relationship Id="rId5" Type="http://schemas.openxmlformats.org/officeDocument/2006/relationships/numbering" Target="numbering.xml"/><Relationship Id="rId15" Type="http://schemas.openxmlformats.org/officeDocument/2006/relationships/hyperlink" Target="mailto:SAF.AQ.SAF-AQC.Workflow@us.af.mil"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saf.dps.mil/sites/AFCC/KnowledgeCenter/Documents/Other_Pubs/Other_Guides/Indemnification_Guid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AFFARS\AFFARS\AFFRDBD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7F8AC-98FD-4E92-A56C-372D8DF5A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7977175-BE8B-409E-8035-651BE26134FC}">
  <ds:schemaRefs>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www.w3.org/XML/1998/namespace"/>
    <ds:schemaRef ds:uri="http://purl.org/dc/dcmitype/"/>
  </ds:schemaRefs>
</ds:datastoreItem>
</file>

<file path=customXml/itemProps3.xml><?xml version="1.0" encoding="utf-8"?>
<ds:datastoreItem xmlns:ds="http://schemas.openxmlformats.org/officeDocument/2006/customXml" ds:itemID="{BD850408-81EB-4CC3-84D4-B5D1905301C7}">
  <ds:schemaRefs>
    <ds:schemaRef ds:uri="http://schemas.microsoft.com/sharepoint/v3/contenttype/forms"/>
  </ds:schemaRefs>
</ds:datastoreItem>
</file>

<file path=customXml/itemProps4.xml><?xml version="1.0" encoding="utf-8"?>
<ds:datastoreItem xmlns:ds="http://schemas.openxmlformats.org/officeDocument/2006/customXml" ds:itemID="{0689F43D-C8C1-483F-9553-76A027345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AFFRDBD1.DOT</Template>
  <TotalTime>127</TotalTime>
  <Pages>2</Pages>
  <Words>475</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Extraordinary Contractual Actions</vt:lpstr>
    </vt:vector>
  </TitlesOfParts>
  <Company>USAF</Company>
  <LinksUpToDate>false</LinksUpToDate>
  <CharactersWithSpaces>3179</CharactersWithSpaces>
  <SharedDoc>false</SharedDoc>
  <HLinks>
    <vt:vector size="30" baseType="variant">
      <vt:variant>
        <vt:i4>7602226</vt:i4>
      </vt:variant>
      <vt:variant>
        <vt:i4>12</vt:i4>
      </vt:variant>
      <vt:variant>
        <vt:i4>0</vt:i4>
      </vt:variant>
      <vt:variant>
        <vt:i4>5</vt:i4>
      </vt:variant>
      <vt:variant>
        <vt:lpwstr>MP5350.303.doc</vt:lpwstr>
      </vt:variant>
      <vt:variant>
        <vt:lpwstr/>
      </vt:variant>
      <vt:variant>
        <vt:i4>2949176</vt:i4>
      </vt:variant>
      <vt:variant>
        <vt:i4>9</vt:i4>
      </vt:variant>
      <vt:variant>
        <vt:i4>0</vt:i4>
      </vt:variant>
      <vt:variant>
        <vt:i4>5</vt:i4>
      </vt:variant>
      <vt:variant>
        <vt:lpwstr>..\far\FAR50.doc</vt:lpwstr>
      </vt:variant>
      <vt:variant>
        <vt:lpwstr>b503023</vt:lpwstr>
      </vt:variant>
      <vt:variant>
        <vt:i4>2949176</vt:i4>
      </vt:variant>
      <vt:variant>
        <vt:i4>6</vt:i4>
      </vt:variant>
      <vt:variant>
        <vt:i4>0</vt:i4>
      </vt:variant>
      <vt:variant>
        <vt:i4>5</vt:i4>
      </vt:variant>
      <vt:variant>
        <vt:lpwstr>..\far\FAR50.doc</vt:lpwstr>
      </vt:variant>
      <vt:variant>
        <vt:lpwstr>b503022</vt:lpwstr>
      </vt:variant>
      <vt:variant>
        <vt:i4>2883640</vt:i4>
      </vt:variant>
      <vt:variant>
        <vt:i4>3</vt:i4>
      </vt:variant>
      <vt:variant>
        <vt:i4>0</vt:i4>
      </vt:variant>
      <vt:variant>
        <vt:i4>5</vt:i4>
      </vt:variant>
      <vt:variant>
        <vt:lpwstr>..\far\FAR50.doc</vt:lpwstr>
      </vt:variant>
      <vt:variant>
        <vt:lpwstr>b50000</vt:lpwstr>
      </vt:variant>
      <vt:variant>
        <vt:i4>393304</vt:i4>
      </vt:variant>
      <vt:variant>
        <vt:i4>0</vt:i4>
      </vt:variant>
      <vt:variant>
        <vt:i4>0</vt:i4>
      </vt:variant>
      <vt:variant>
        <vt:i4>5</vt:i4>
      </vt:variant>
      <vt:variant>
        <vt:lpwstr>http://www.e-publishing.af.mil/shared/media/epubs/HAFMD1-10 .pdf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Extraordinary Contractual Actions</dc:title>
  <dc:creator>POWELLDJ</dc:creator>
  <cp:lastModifiedBy>VOUDREN, JEFFREY W NH-04 USAF HAF SAF/BLDG PENTAGON, 4C149</cp:lastModifiedBy>
  <cp:revision>66</cp:revision>
  <cp:lastPrinted>2019-04-16T20:02:00Z</cp:lastPrinted>
  <dcterms:created xsi:type="dcterms:W3CDTF">2013-07-19T19:36:00Z</dcterms:created>
  <dcterms:modified xsi:type="dcterms:W3CDTF">2022-05-04T16:24:00Z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