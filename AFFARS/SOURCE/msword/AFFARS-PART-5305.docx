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3CEC35A" w14:textId="77777777" w:rsidR="00F62A60" w:rsidRPr="007338CE" w:rsidRDefault="007338CE" w:rsidP="007338CE">
      <w:pPr>
        <w:pStyle w:val="Heading1"/>
      </w:pPr>
      <w:bookmarkStart w:id="0" w:name="_Toc345320691"/>
      <w:bookmarkStart w:id="1" w:name="_Toc350245938"/>
      <w:bookmarkStart w:id="2" w:name="_Toc351647963"/>
      <w:bookmarkStart w:id="3" w:name="_Toc421333910"/>
      <w:r w:rsidRPr="007338CE">
        <w:t xml:space="preserve">PART 5305 - </w:t>
      </w:r>
      <w:r w:rsidRPr="007338CE">
        <w:br/>
        <w:t>Publicizing Contract Actions</w:t>
      </w:r>
    </w:p>
    <w:p w14:paraId="17582412" w14:textId="2E290CB8" w:rsidR="007338CE" w:rsidRPr="007338CE" w:rsidRDefault="007338CE" w:rsidP="007338CE">
      <w:pPr>
        <w:pStyle w:val="Heading1"/>
      </w:pPr>
    </w:p>
    <w:p w14:paraId="57B6FEDF" w14:textId="77777777" w:rsidR="00F62A60" w:rsidRPr="007338CE" w:rsidRDefault="007338CE" w:rsidP="007338CE">
      <w:pPr>
        <w:jc w:val="center"/>
      </w:pPr>
      <w:r w:rsidRPr="007338CE">
        <w:rPr>
          <w:b/>
        </w:rPr>
        <w:t>Table of Contents</w:t>
      </w:r>
    </w:p>
    <w:p w14:paraId="3E896AB1" w14:textId="225C8994" w:rsidR="00665D1C" w:rsidRDefault="00665D1C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"2-4" \n \h \t "myStyle, yourStyle" </w:instrText>
      </w:r>
      <w:r>
        <w:rPr>
          <w:caps w:val="0"/>
        </w:rPr>
        <w:fldChar w:fldCharType="separate"/>
      </w:r>
      <w:hyperlink w:anchor="_Toc38364628" w:history="1">
        <w:r w:rsidRPr="00B811D3">
          <w:rPr>
            <w:rStyle w:val="Hyperlink"/>
            <w:bCs/>
            <w:noProof/>
          </w:rPr>
          <w:t>SUBPART 5305.2 — SYNOPSES OF PROPOSED CONTRACT ACTIONS</w:t>
        </w:r>
      </w:hyperlink>
    </w:p>
    <w:p w14:paraId="38CEE42A" w14:textId="77777777" w:rsidR="00665D1C" w:rsidRDefault="008057F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29" w:history="1">
        <w:r w:rsidR="00665D1C" w:rsidRPr="00B811D3">
          <w:rPr>
            <w:rStyle w:val="Hyperlink"/>
            <w:noProof/>
          </w:rPr>
          <w:t>5305.201   General</w:t>
        </w:r>
      </w:hyperlink>
    </w:p>
    <w:p w14:paraId="7413ED41" w14:textId="77777777" w:rsidR="00665D1C" w:rsidRDefault="008057F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30" w:history="1">
        <w:r w:rsidR="00665D1C" w:rsidRPr="00B811D3">
          <w:rPr>
            <w:rStyle w:val="Hyperlink"/>
            <w:noProof/>
          </w:rPr>
          <w:t>5305.202   Exceptions</w:t>
        </w:r>
      </w:hyperlink>
    </w:p>
    <w:p w14:paraId="3B81DA30" w14:textId="77777777" w:rsidR="00665D1C" w:rsidRDefault="008057F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31" w:history="1">
        <w:r w:rsidR="00665D1C" w:rsidRPr="00B811D3">
          <w:rPr>
            <w:rStyle w:val="Hyperlink"/>
            <w:bCs/>
            <w:noProof/>
          </w:rPr>
          <w:t>5305.204   Presolicitation Notices</w:t>
        </w:r>
      </w:hyperlink>
    </w:p>
    <w:p w14:paraId="7F9C3BC6" w14:textId="77777777" w:rsidR="00665D1C" w:rsidRDefault="008057F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32" w:history="1">
        <w:r w:rsidR="00665D1C" w:rsidRPr="00B811D3">
          <w:rPr>
            <w:rStyle w:val="Hyperlink"/>
            <w:bCs/>
            <w:noProof/>
          </w:rPr>
          <w:t>5305.207   Preparation and Transmittal of Synopses</w:t>
        </w:r>
      </w:hyperlink>
    </w:p>
    <w:p w14:paraId="27AE210E" w14:textId="77777777" w:rsidR="00665D1C" w:rsidRDefault="008057FD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4633" w:history="1">
        <w:r w:rsidR="00665D1C" w:rsidRPr="00B811D3">
          <w:rPr>
            <w:rStyle w:val="Hyperlink"/>
            <w:noProof/>
          </w:rPr>
          <w:t>SUBPART 5305.3 — SYNOPSES OF CONTRACT AWARDS</w:t>
        </w:r>
      </w:hyperlink>
    </w:p>
    <w:p w14:paraId="5E36CEF4" w14:textId="77777777" w:rsidR="00665D1C" w:rsidRDefault="008057F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34" w:history="1">
        <w:r w:rsidR="00665D1C" w:rsidRPr="00B811D3">
          <w:rPr>
            <w:rStyle w:val="Hyperlink"/>
            <w:noProof/>
          </w:rPr>
          <w:t>5305.303   Announcement of Contract Awards</w:t>
        </w:r>
      </w:hyperlink>
    </w:p>
    <w:p w14:paraId="77AE61AB" w14:textId="77777777" w:rsidR="00665D1C" w:rsidRDefault="008057FD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4635" w:history="1">
        <w:r w:rsidR="00665D1C" w:rsidRPr="00B811D3">
          <w:rPr>
            <w:rStyle w:val="Hyperlink"/>
            <w:noProof/>
          </w:rPr>
          <w:t>SUBPART 5305.5 — PAID ADVERTISEMENTS</w:t>
        </w:r>
      </w:hyperlink>
    </w:p>
    <w:p w14:paraId="77E5E710" w14:textId="77777777" w:rsidR="00665D1C" w:rsidRDefault="008057F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36" w:history="1">
        <w:r w:rsidR="00665D1C" w:rsidRPr="00B811D3">
          <w:rPr>
            <w:rStyle w:val="Hyperlink"/>
            <w:noProof/>
          </w:rPr>
          <w:t>5305.502   Authority</w:t>
        </w:r>
      </w:hyperlink>
    </w:p>
    <w:p w14:paraId="31511367" w14:textId="77777777" w:rsidR="00F62A60" w:rsidRPr="007338CE" w:rsidRDefault="00665D1C" w:rsidP="007338CE">
      <w:pPr>
        <w:pStyle w:val="Heading1"/>
      </w:pPr>
      <w:r>
        <w:rPr>
          <w:caps/>
          <w:color w:val="000000"/>
          <w:sz w:val="24"/>
        </w:rPr>
        <w:fldChar w:fldCharType="end"/>
      </w:r>
    </w:p>
    <w:p w14:paraId="6EA8CBF7" w14:textId="77777777" w:rsidR="00F62A60" w:rsidRDefault="00C15317" w:rsidP="007338CE">
      <w:pPr>
        <w:pStyle w:val="edition"/>
        <w:jc w:val="center"/>
      </w:pPr>
      <w:r w:rsidRPr="005C2B27">
        <w:rPr>
          <w:iCs/>
        </w:rPr>
        <w:t>[</w:t>
      </w:r>
      <w:r w:rsidR="00562DB4" w:rsidRPr="00C65E6B">
        <w:rPr>
          <w:iCs/>
        </w:rPr>
        <w:t>2019 Edition</w:t>
      </w:r>
      <w:r w:rsidRPr="005C2B27">
        <w:rPr>
          <w:iCs/>
        </w:rPr>
        <w:t>]</w:t>
      </w:r>
      <w:bookmarkStart w:id="4" w:name="_Toc351647964"/>
      <w:bookmarkStart w:id="5" w:name="_Toc421333911"/>
      <w:bookmarkStart w:id="6" w:name="_Toc38286869"/>
      <w:bookmarkStart w:id="7" w:name="_Toc38364628"/>
      <w:bookmarkEnd w:id="0"/>
      <w:bookmarkEnd w:id="1"/>
      <w:bookmarkEnd w:id="2"/>
      <w:bookmarkEnd w:id="3"/>
    </w:p>
    <w:p w14:paraId="4177B894" w14:textId="77777777" w:rsidR="001C52A3" w:rsidRPr="00B61AA6" w:rsidRDefault="001C52A3" w:rsidP="001C52A3">
      <w:pPr>
        <w:spacing w:before="360" w:after="360"/>
        <w:jc w:val="center"/>
        <w:rPr>
          <w:color w:val="0000FF"/>
          <w:lang w:val="en"/>
        </w:rPr>
      </w:pPr>
      <w:r w:rsidRPr="00F95A63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9" w:history="1">
        <w:r>
          <w:rPr>
            <w:rStyle w:val="Hyperlink"/>
            <w:lang w:val="en"/>
          </w:rPr>
          <w:t>CPM 19-C-11</w:t>
        </w:r>
      </w:hyperlink>
      <w:r w:rsidRPr="00B61AA6">
        <w:rPr>
          <w:color w:val="0000FF"/>
          <w:lang w:val="en"/>
        </w:rPr>
        <w:t>.</w:t>
      </w:r>
    </w:p>
    <w:p w14:paraId="67B5AFD9" w14:textId="58EACBC6" w:rsidR="001C52A3" w:rsidRDefault="001C52A3" w:rsidP="001C52A3">
      <w:pPr>
        <w:pStyle w:val="Heading2"/>
      </w:pPr>
      <w:r>
        <w:rPr>
          <w:bCs/>
        </w:rPr>
        <w:t>SUBPART 5305.1 — DISSEMINATION OF INFORMATION</w:t>
      </w:r>
    </w:p>
    <w:p w14:paraId="4027FC29" w14:textId="2605E298" w:rsidR="001C52A3" w:rsidRDefault="001C52A3" w:rsidP="001C52A3">
      <w:pPr>
        <w:pStyle w:val="Heading3"/>
      </w:pPr>
      <w:r>
        <w:t>5305.102   Availability of Solicitations</w:t>
      </w:r>
      <w:r w:rsidRPr="001C52A3">
        <w:rPr>
          <w:b w:val="0"/>
        </w:rPr>
        <w:t xml:space="preserve">     </w:t>
      </w:r>
      <w:r w:rsidRPr="001C52A3">
        <w:rPr>
          <w:b w:val="0"/>
          <w:color w:val="0000FF"/>
          <w:lang w:val="en"/>
        </w:rPr>
        <w:t xml:space="preserve">INTERIM CHANGE:  </w:t>
      </w:r>
      <w:r w:rsidRPr="001C52A3">
        <w:rPr>
          <w:b w:val="0"/>
          <w:lang w:val="en"/>
        </w:rPr>
        <w:t xml:space="preserve">See </w:t>
      </w:r>
      <w:hyperlink r:id="rId10" w:history="1">
        <w:r w:rsidRPr="001C52A3">
          <w:rPr>
            <w:rStyle w:val="Hyperlink"/>
            <w:b w:val="0"/>
            <w:lang w:val="en"/>
          </w:rPr>
          <w:t>CPM 19-C-11.</w:t>
        </w:r>
      </w:hyperlink>
    </w:p>
    <w:p w14:paraId="3CCF1C04" w14:textId="77777777" w:rsidR="00F62A60" w:rsidRDefault="00D11991" w:rsidP="00A70C53">
      <w:pPr>
        <w:pStyle w:val="Heading2"/>
      </w:pPr>
      <w:r>
        <w:rPr>
          <w:bCs/>
        </w:rPr>
        <w:t>SUBPART 5305.2 — SYNOPSES OF PROPOSED CONTRACT ACTIONS</w:t>
      </w:r>
      <w:bookmarkStart w:id="8" w:name="_Toc38286870"/>
      <w:bookmarkStart w:id="9" w:name="_Toc38364629"/>
      <w:bookmarkEnd w:id="4"/>
      <w:bookmarkEnd w:id="5"/>
      <w:bookmarkEnd w:id="6"/>
      <w:bookmarkEnd w:id="7"/>
    </w:p>
    <w:p w14:paraId="6109F07B" w14:textId="77777777" w:rsidR="00F62A60" w:rsidRDefault="00DA4A5E" w:rsidP="00A70C53">
      <w:pPr>
        <w:pStyle w:val="Heading3"/>
      </w:pPr>
      <w:r>
        <w:t>5305.201   General</w:t>
      </w:r>
      <w:bookmarkEnd w:id="8"/>
      <w:bookmarkEnd w:id="9"/>
    </w:p>
    <w:p w14:paraId="2006F893" w14:textId="72B64599" w:rsidR="00F62A60" w:rsidRDefault="00B8004E" w:rsidP="00A70C53">
      <w:r w:rsidRPr="00B8004E">
        <w:t xml:space="preserve">See </w:t>
      </w:r>
      <w:hyperlink r:id="rId11" w:history="1">
        <w:r w:rsidR="00844520" w:rsidRPr="00515877">
          <w:rPr>
            <w:rStyle w:val="Hyperlink"/>
          </w:rPr>
          <w:t xml:space="preserve">AF </w:t>
        </w:r>
        <w:r w:rsidRPr="00515877">
          <w:rPr>
            <w:rStyle w:val="Hyperlink"/>
          </w:rPr>
          <w:t>PGI 5305.201</w:t>
        </w:r>
      </w:hyperlink>
      <w:r w:rsidR="00515877">
        <w:t>.</w:t>
      </w:r>
      <w:bookmarkStart w:id="10" w:name="_Toc38286871"/>
      <w:bookmarkStart w:id="11" w:name="_Toc38364630"/>
    </w:p>
    <w:p w14:paraId="0520D115" w14:textId="77777777" w:rsidR="00F62A60" w:rsidRDefault="0014487F" w:rsidP="00A70C53">
      <w:pPr>
        <w:pStyle w:val="Heading3"/>
      </w:pPr>
      <w:r>
        <w:lastRenderedPageBreak/>
        <w:t>5305.202   Exceptions</w:t>
      </w:r>
      <w:bookmarkEnd w:id="10"/>
      <w:bookmarkEnd w:id="11"/>
    </w:p>
    <w:p w14:paraId="6A7107F9" w14:textId="39BBDC96" w:rsidR="00F62A60" w:rsidRDefault="00D11991" w:rsidP="00A70C53">
      <w:pPr>
        <w:pStyle w:val="List1"/>
      </w:pPr>
      <w:r>
        <w:t xml:space="preserve">(b) The contracting officer </w:t>
      </w:r>
      <w:r w:rsidR="005F436A">
        <w:t xml:space="preserve">must </w:t>
      </w:r>
      <w:r w:rsidR="000E173C">
        <w:t>submit requests through the</w:t>
      </w:r>
      <w:r>
        <w:t xml:space="preserve"> </w:t>
      </w:r>
      <w:r w:rsidRPr="00AB264E">
        <w:t>SCO</w:t>
      </w:r>
      <w:r w:rsidR="005F436A" w:rsidRPr="00AB264E">
        <w:t xml:space="preserve"> </w:t>
      </w:r>
      <w:r>
        <w:t>to</w:t>
      </w:r>
      <w:r w:rsidR="004A3800">
        <w:t xml:space="preserve"> </w:t>
      </w:r>
      <w:hyperlink r:id="rId12" w:history="1">
        <w:r w:rsidR="0046106B" w:rsidRPr="00432255">
          <w:rPr>
            <w:rStyle w:val="Hyperlink"/>
          </w:rPr>
          <w:t>SAF/AQC</w:t>
        </w:r>
      </w:hyperlink>
      <w:r>
        <w:t xml:space="preserve">.  The request </w:t>
      </w:r>
      <w:r w:rsidR="005F436A">
        <w:t xml:space="preserve">must </w:t>
      </w:r>
      <w:r>
        <w:t>state why the notice is not appropriate or reasonable and identify alternative actions to optimize opportunities for small business participation.</w:t>
      </w:r>
      <w:r w:rsidR="002F643C">
        <w:t xml:space="preserve">  </w:t>
      </w:r>
      <w:bookmarkStart w:id="12" w:name="_Toc38286872"/>
      <w:bookmarkStart w:id="13" w:name="_Toc38364631"/>
      <w:bookmarkStart w:id="14" w:name="_Toc351647967"/>
      <w:bookmarkStart w:id="15" w:name="_Toc421333915"/>
      <w:r w:rsidR="001C52A3">
        <w:br/>
      </w:r>
      <w:r w:rsidR="001C52A3" w:rsidRPr="00D047D7">
        <w:rPr>
          <w:color w:val="0000FF"/>
          <w:lang w:val="en"/>
        </w:rPr>
        <w:t xml:space="preserve">INTERIM CHANGE:  </w:t>
      </w:r>
      <w:r w:rsidR="001C52A3" w:rsidRPr="00B61AA6">
        <w:rPr>
          <w:lang w:val="en"/>
        </w:rPr>
        <w:t xml:space="preserve">See </w:t>
      </w:r>
      <w:hyperlink r:id="rId13" w:history="1">
        <w:r w:rsidR="001C52A3">
          <w:rPr>
            <w:rStyle w:val="Hyperlink"/>
            <w:lang w:val="en"/>
          </w:rPr>
          <w:t>CPM 19-C-11.</w:t>
        </w:r>
      </w:hyperlink>
    </w:p>
    <w:p w14:paraId="23014475" w14:textId="4B75E6D3" w:rsidR="00F62A60" w:rsidRDefault="00D11991" w:rsidP="00A70C53">
      <w:pPr>
        <w:pStyle w:val="Heading3"/>
      </w:pPr>
      <w:r>
        <w:rPr>
          <w:bCs/>
        </w:rPr>
        <w:t xml:space="preserve">5305.204 </w:t>
      </w:r>
      <w:r w:rsidR="0014487F">
        <w:rPr>
          <w:bCs/>
        </w:rPr>
        <w:t xml:space="preserve"> </w:t>
      </w:r>
      <w:r>
        <w:rPr>
          <w:bCs/>
        </w:rPr>
        <w:t xml:space="preserve"> Presolicitation Notices</w:t>
      </w:r>
      <w:bookmarkEnd w:id="12"/>
      <w:bookmarkEnd w:id="13"/>
    </w:p>
    <w:p w14:paraId="01553EBE" w14:textId="77777777" w:rsidR="00F62A60" w:rsidRDefault="00953417">
      <w:pPr>
        <w:spacing w:after="0"/>
        <w:rPr>
          <w:b/>
        </w:rPr>
      </w:pPr>
      <w:r>
        <w:t xml:space="preserve">In accordance with </w:t>
      </w:r>
      <w:hyperlink r:id="rId14" w:history="1">
        <w:r w:rsidR="00087B09">
          <w:rPr>
            <w:rStyle w:val="Hyperlink"/>
          </w:rPr>
          <w:t>AFI 16-201</w:t>
        </w:r>
      </w:hyperlink>
      <w:r>
        <w:t>, t</w:t>
      </w:r>
      <w:r w:rsidR="00D11991">
        <w:t xml:space="preserve">he contracting officer </w:t>
      </w:r>
      <w:r w:rsidR="005F436A">
        <w:t xml:space="preserve">must </w:t>
      </w:r>
      <w:r w:rsidR="00D11991">
        <w:t>advise foreign contractors whether or not foreign participation is permitted</w:t>
      </w:r>
      <w:r w:rsidR="004A3800">
        <w:t>.</w:t>
      </w:r>
      <w:bookmarkStart w:id="16" w:name="_Toc38286873"/>
      <w:bookmarkStart w:id="17" w:name="_Toc38364632"/>
    </w:p>
    <w:p w14:paraId="55C94436" w14:textId="77777777" w:rsidR="00F62A60" w:rsidRDefault="00C24FD4" w:rsidP="00A70C53">
      <w:pPr>
        <w:pStyle w:val="Heading3"/>
      </w:pPr>
      <w:r>
        <w:rPr>
          <w:bCs/>
        </w:rPr>
        <w:t>5305.207   Preparation and Transmittal of Synopses</w:t>
      </w:r>
      <w:bookmarkEnd w:id="16"/>
      <w:bookmarkEnd w:id="17"/>
    </w:p>
    <w:p w14:paraId="32509360" w14:textId="39AAB0A7" w:rsidR="00F62A60" w:rsidRDefault="00EC521D" w:rsidP="00A70C53">
      <w:r w:rsidRPr="00B8004E">
        <w:t xml:space="preserve">See </w:t>
      </w:r>
      <w:hyperlink r:id="rId15" w:history="1">
        <w:r w:rsidR="00844520" w:rsidRPr="00515877">
          <w:rPr>
            <w:rStyle w:val="Hyperlink"/>
          </w:rPr>
          <w:t xml:space="preserve">SMC </w:t>
        </w:r>
        <w:r w:rsidR="00B8004E" w:rsidRPr="00515877">
          <w:rPr>
            <w:rStyle w:val="Hyperlink"/>
          </w:rPr>
          <w:t>PGI 5305.207</w:t>
        </w:r>
        <w:r w:rsidR="00133214" w:rsidRPr="00515877">
          <w:rPr>
            <w:rStyle w:val="Hyperlink"/>
          </w:rPr>
          <w:t>-90</w:t>
        </w:r>
      </w:hyperlink>
      <w:r w:rsidR="00515877">
        <w:t>.</w:t>
      </w:r>
      <w:bookmarkStart w:id="18" w:name="_Toc38286874"/>
      <w:bookmarkStart w:id="19" w:name="_Toc38364633"/>
    </w:p>
    <w:p w14:paraId="0482967D" w14:textId="77777777" w:rsidR="00F62A60" w:rsidRDefault="00D11991" w:rsidP="00A70C53">
      <w:pPr>
        <w:pStyle w:val="Heading2"/>
      </w:pPr>
      <w:r>
        <w:t>SUBPART 5305.3 — SYNOPSES OF CONTRACT AWARDS</w:t>
      </w:r>
      <w:bookmarkStart w:id="20" w:name="_Toc351647968"/>
      <w:bookmarkStart w:id="21" w:name="_Toc421333916"/>
      <w:bookmarkStart w:id="22" w:name="_Toc38286875"/>
      <w:bookmarkStart w:id="23" w:name="_Toc38364634"/>
      <w:bookmarkEnd w:id="14"/>
      <w:bookmarkEnd w:id="15"/>
      <w:bookmarkEnd w:id="18"/>
      <w:bookmarkEnd w:id="19"/>
    </w:p>
    <w:p w14:paraId="7C72EB9D" w14:textId="77777777" w:rsidR="00F62A60" w:rsidRDefault="00D11991" w:rsidP="00A70C53">
      <w:pPr>
        <w:pStyle w:val="Heading3"/>
      </w:pPr>
      <w:r>
        <w:t xml:space="preserve">5305.303  </w:t>
      </w:r>
      <w:r w:rsidR="007F65DD">
        <w:t xml:space="preserve"> </w:t>
      </w:r>
      <w:r>
        <w:t xml:space="preserve">Announcement of </w:t>
      </w:r>
      <w:r w:rsidR="0014487F">
        <w:t>C</w:t>
      </w:r>
      <w:r>
        <w:t xml:space="preserve">ontract </w:t>
      </w:r>
      <w:r w:rsidR="0014487F">
        <w:t>A</w:t>
      </w:r>
      <w:r>
        <w:t>wards</w:t>
      </w:r>
      <w:bookmarkEnd w:id="20"/>
      <w:bookmarkEnd w:id="21"/>
      <w:bookmarkEnd w:id="22"/>
      <w:bookmarkEnd w:id="23"/>
      <w:r w:rsidR="00791230">
        <w:t xml:space="preserve"> </w:t>
      </w:r>
      <w:r w:rsidR="002F643C">
        <w:t xml:space="preserve"> </w:t>
      </w:r>
    </w:p>
    <w:p w14:paraId="17C1414C" w14:textId="6DF71AC6" w:rsidR="00F62A60" w:rsidRDefault="00D11991" w:rsidP="00A70C53">
      <w:pPr>
        <w:pStyle w:val="List1"/>
      </w:pPr>
      <w:r>
        <w:t xml:space="preserve">(a) </w:t>
      </w:r>
      <w:r>
        <w:rPr>
          <w:i/>
          <w:iCs/>
        </w:rPr>
        <w:t>Public Announcement.</w:t>
      </w:r>
      <w:r>
        <w:t xml:space="preserve">  Information</w:t>
      </w:r>
      <w:r w:rsidR="00363F57">
        <w:t xml:space="preserve"> </w:t>
      </w:r>
      <w:r>
        <w:t xml:space="preserve">on awards </w:t>
      </w:r>
      <w:r w:rsidR="005F436A">
        <w:t xml:space="preserve">must </w:t>
      </w:r>
      <w:r>
        <w:t>not be released and awards shall not be made until after the agency announces the award</w:t>
      </w:r>
      <w:r w:rsidR="00335A66">
        <w:t xml:space="preserve"> on </w:t>
      </w:r>
      <w:hyperlink r:id="rId16" w:history="1">
        <w:r w:rsidR="002C2DB9">
          <w:rPr>
            <w:rStyle w:val="Hyperlink"/>
          </w:rPr>
          <w:t>https://www.defense.gov/News/Contracts/</w:t>
        </w:r>
      </w:hyperlink>
      <w:r w:rsidR="00F622C9">
        <w:t xml:space="preserve">. </w:t>
      </w:r>
      <w:r w:rsidR="00364FF7">
        <w:t xml:space="preserve"> </w:t>
      </w:r>
      <w:r w:rsidR="00927CF9">
        <w:t>C</w:t>
      </w:r>
      <w:r w:rsidR="007B632C">
        <w:t>ontract announcements are posted at 1700 EST daily</w:t>
      </w:r>
      <w:r>
        <w:t>.</w:t>
      </w:r>
      <w:bookmarkStart w:id="24" w:name="_Toc351647973"/>
      <w:bookmarkStart w:id="25" w:name="_Toc421333921"/>
    </w:p>
    <w:p w14:paraId="1D95BE62" w14:textId="555E4E1A" w:rsidR="00F62A60" w:rsidRDefault="00D11991" w:rsidP="00A70C53">
      <w:pPr>
        <w:pStyle w:val="List3"/>
      </w:pPr>
      <w:r>
        <w:t xml:space="preserve">(ii) The contracting officer </w:t>
      </w:r>
      <w:r w:rsidR="005F436A">
        <w:t xml:space="preserve">must </w:t>
      </w:r>
      <w:r>
        <w:t xml:space="preserve">submit </w:t>
      </w:r>
      <w:r w:rsidR="00350494">
        <w:t>all</w:t>
      </w:r>
      <w:r>
        <w:t xml:space="preserve"> 1279 report</w:t>
      </w:r>
      <w:r w:rsidR="00350494">
        <w:t>s</w:t>
      </w:r>
      <w:r>
        <w:t xml:space="preserve"> to </w:t>
      </w:r>
      <w:hyperlink r:id="rId17" w:history="1">
        <w:r w:rsidRPr="00432255">
          <w:rPr>
            <w:rStyle w:val="Hyperlink"/>
          </w:rPr>
          <w:t>SAF/LLP</w:t>
        </w:r>
      </w:hyperlink>
      <w:r w:rsidR="00350494" w:rsidRPr="00432255">
        <w:rPr>
          <w:rStyle w:val="Hyperlink"/>
          <w:bCs/>
          <w:u w:val="none"/>
        </w:rPr>
        <w:t xml:space="preserve"> </w:t>
      </w:r>
      <w:r w:rsidR="00350494">
        <w:t>by close of business three workdays before the date of the proposed contract award</w:t>
      </w:r>
      <w:r w:rsidR="00E90D4D">
        <w:t>.</w:t>
      </w:r>
      <w:r w:rsidR="00295ED8">
        <w:t xml:space="preserve"> </w:t>
      </w:r>
      <w:r w:rsidR="00350494">
        <w:t xml:space="preserve"> </w:t>
      </w:r>
      <w:r w:rsidR="00C5442A">
        <w:rPr>
          <w:lang w:val="en"/>
        </w:rPr>
        <w:t xml:space="preserve">SAF/LLP may shorten the three-day advance notification requirement if requested by the contracting officer.  </w:t>
      </w:r>
      <w:r w:rsidR="00E90D4D">
        <w:t>F</w:t>
      </w:r>
      <w:r w:rsidR="00350494">
        <w:t>or</w:t>
      </w:r>
      <w:r w:rsidR="00570DF0">
        <w:rPr>
          <w:bCs/>
        </w:rPr>
        <w:t xml:space="preserve"> actions valued at </w:t>
      </w:r>
      <w:r w:rsidR="00570DF0" w:rsidRPr="009414EF">
        <w:rPr>
          <w:bCs/>
        </w:rPr>
        <w:t>$50M</w:t>
      </w:r>
      <w:r w:rsidR="00570DF0">
        <w:rPr>
          <w:bCs/>
        </w:rPr>
        <w:t xml:space="preserve"> and above, </w:t>
      </w:r>
      <w:r w:rsidR="00350494">
        <w:rPr>
          <w:bCs/>
        </w:rPr>
        <w:t>email a courtesy copy of the 1279 report to</w:t>
      </w:r>
      <w:r w:rsidR="00570DF0">
        <w:rPr>
          <w:bCs/>
        </w:rPr>
        <w:t xml:space="preserve"> </w:t>
      </w:r>
      <w:r w:rsidR="00350494">
        <w:rPr>
          <w:bCs/>
        </w:rPr>
        <w:t xml:space="preserve">the cognizant SCO and to </w:t>
      </w:r>
      <w:hyperlink r:id="rId18" w:history="1">
        <w:r w:rsidR="00570DF0" w:rsidRPr="00432255">
          <w:rPr>
            <w:rStyle w:val="Hyperlink"/>
            <w:bCs/>
          </w:rPr>
          <w:t>SAF/AQC</w:t>
        </w:r>
      </w:hyperlink>
      <w:r w:rsidR="0014487F">
        <w:t xml:space="preserve">.  </w:t>
      </w:r>
      <w:r w:rsidR="00295ED8">
        <w:t xml:space="preserve"> </w:t>
      </w:r>
      <w:hyperlink w:history="1"/>
      <w:r>
        <w:t xml:space="preserve">Follow </w:t>
      </w:r>
      <w:hyperlink r:id="rId19" w:history="1">
        <w:r>
          <w:rPr>
            <w:rStyle w:val="Hyperlink"/>
          </w:rPr>
          <w:t>MP5305.303</w:t>
        </w:r>
      </w:hyperlink>
      <w:r>
        <w:t xml:space="preserve"> to prepare 1279 reports.</w:t>
      </w:r>
    </w:p>
    <w:p w14:paraId="335A58F2" w14:textId="27016FB2" w:rsidR="00F62A60" w:rsidRDefault="00151A63" w:rsidP="00A70C53">
      <w:r>
        <w:t xml:space="preserve">See </w:t>
      </w:r>
      <w:hyperlink r:id="rId20" w:history="1">
        <w:r w:rsidRPr="00515877">
          <w:rPr>
            <w:rStyle w:val="Hyperlink"/>
          </w:rPr>
          <w:t>SMC PGI 5305.303</w:t>
        </w:r>
      </w:hyperlink>
      <w:r w:rsidR="00515877">
        <w:t>.</w:t>
      </w:r>
      <w:bookmarkStart w:id="26" w:name="_Toc38286876"/>
      <w:bookmarkStart w:id="27" w:name="_Toc38364635"/>
    </w:p>
    <w:p w14:paraId="57EE6112" w14:textId="77777777" w:rsidR="00F62A60" w:rsidRDefault="00D11991" w:rsidP="00A70C53">
      <w:pPr>
        <w:pStyle w:val="Heading2"/>
      </w:pPr>
      <w:r>
        <w:t>SUBPART 5305.5 — PAID ADVERTISEMENTS</w:t>
      </w:r>
      <w:bookmarkStart w:id="28" w:name="_Toc351647974"/>
      <w:bookmarkStart w:id="29" w:name="_Toc421333922"/>
      <w:bookmarkStart w:id="30" w:name="_Toc38286877"/>
      <w:bookmarkStart w:id="31" w:name="_Toc38364636"/>
      <w:bookmarkEnd w:id="24"/>
      <w:bookmarkEnd w:id="25"/>
      <w:bookmarkEnd w:id="26"/>
      <w:bookmarkEnd w:id="27"/>
    </w:p>
    <w:p w14:paraId="3DD01BEC" w14:textId="77777777" w:rsidR="00F62A60" w:rsidRDefault="00D11991" w:rsidP="00A70C53">
      <w:pPr>
        <w:pStyle w:val="Heading3"/>
      </w:pPr>
      <w:r>
        <w:t>5305.502</w:t>
      </w:r>
      <w:r w:rsidR="007F65DD">
        <w:t xml:space="preserve"> </w:t>
      </w:r>
      <w:r>
        <w:t xml:space="preserve">  Authority</w:t>
      </w:r>
      <w:bookmarkEnd w:id="28"/>
      <w:bookmarkEnd w:id="29"/>
      <w:bookmarkEnd w:id="30"/>
      <w:bookmarkEnd w:id="31"/>
    </w:p>
    <w:p w14:paraId="34B4A840" w14:textId="24331D62" w:rsidR="00F622C9" w:rsidRPr="007F65DD" w:rsidRDefault="00D11991" w:rsidP="00C07C25">
      <w:pPr>
        <w:pStyle w:val="List1"/>
      </w:pPr>
      <w:r>
        <w:t xml:space="preserve">(a) </w:t>
      </w:r>
      <w:r>
        <w:rPr>
          <w:i/>
        </w:rPr>
        <w:t>Newspapers</w:t>
      </w:r>
      <w:r>
        <w:rPr>
          <w:iCs/>
        </w:rPr>
        <w:t>.</w:t>
      </w:r>
      <w:r w:rsidR="004A3800">
        <w:rPr>
          <w:iCs/>
        </w:rPr>
        <w:t xml:space="preserve"> </w:t>
      </w:r>
      <w:r>
        <w:t>The authority to approve the publication of paid advertisements in newspapers is delegated to one level above the contracting officer</w:t>
      </w:r>
      <w:r w:rsidR="005F436A">
        <w:t xml:space="preserve"> (see </w:t>
      </w:r>
      <w:hyperlink r:id="rId21" w:anchor="p5305502a" w:history="1">
        <w:r w:rsidR="005F436A" w:rsidRPr="00432255">
          <w:rPr>
            <w:rStyle w:val="Hyperlink"/>
          </w:rPr>
          <w:t>MP5301.601(a)(i)</w:t>
        </w:r>
      </w:hyperlink>
      <w:r w:rsidR="005F436A">
        <w:t>).</w:t>
      </w:r>
    </w:p>
    <w:sectPr w:rsidR="00F622C9" w:rsidRPr="007F65DD" w:rsidSect="0016349E">
      <w:headerReference w:type="default" r:id="rId22"/>
      <w:footerReference w:type="even" r:id="rId23"/>
      <w:footerReference w:type="default" r:id="rId24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3500F" w14:textId="77777777" w:rsidR="000070C4" w:rsidRDefault="000070C4">
      <w:r>
        <w:separator/>
      </w:r>
    </w:p>
  </w:endnote>
  <w:endnote w:type="continuationSeparator" w:id="0">
    <w:p w14:paraId="3A01BF42" w14:textId="77777777" w:rsidR="000070C4" w:rsidRDefault="00007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0BA06" w14:textId="77777777" w:rsidR="00D11991" w:rsidRDefault="005F436A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4A3A6B30" wp14:editId="3E2EF06C">
              <wp:simplePos x="0" y="0"/>
              <wp:positionH relativeFrom="column">
                <wp:posOffset>6477000</wp:posOffset>
              </wp:positionH>
              <wp:positionV relativeFrom="paragraph">
                <wp:posOffset>-28575</wp:posOffset>
              </wp:positionV>
              <wp:extent cx="198755" cy="34925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8755" cy="349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CA2CDD" w14:textId="77777777" w:rsidR="00D11991" w:rsidRDefault="00D11991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3A6B30" id="Rectangle 10" o:spid="_x0000_s1026" style="position:absolute;margin-left:510pt;margin-top:-2.25pt;width:15.65pt;height:27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" o:allowincell="f" stroked="f">
              <v:textbox inset="1pt,1pt,1pt,1pt">
                <w:txbxContent>
                  <w:p w14:paraId="29CA2CDD" w14:textId="77777777" w:rsidR="00D11991" w:rsidRDefault="00D11991"/>
                </w:txbxContent>
              </v:textbox>
            </v:rect>
          </w:pict>
        </mc:Fallback>
      </mc:AlternateContent>
    </w:r>
    <w:r w:rsidR="00D11991">
      <w:t>5-5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AA1E6" w14:textId="0D340467" w:rsidR="00D11991" w:rsidRDefault="005F436A" w:rsidP="00883A82">
    <w:pPr>
      <w:pBdr>
        <w:top w:val="single" w:sz="4" w:space="1" w:color="auto"/>
      </w:pBdr>
      <w:tabs>
        <w:tab w:val="right" w:pos="9360"/>
      </w:tabs>
      <w:spacing w:after="0"/>
    </w:pPr>
    <w:r>
      <w:t>201</w:t>
    </w:r>
    <w:r w:rsidR="00236E18">
      <w:t>9</w:t>
    </w:r>
    <w:r>
      <w:t xml:space="preserve"> </w:t>
    </w:r>
    <w:r w:rsidR="00D11991">
      <w:t>Edition</w:t>
    </w:r>
    <w:r w:rsidR="00D11991">
      <w:tab/>
      <w:t>5305-</w:t>
    </w:r>
    <w:r w:rsidR="006D2BCE">
      <w:rPr>
        <w:rStyle w:val="PageNumber"/>
        <w:rFonts w:ascii="Times New Roman" w:hAnsi="Times New Roman"/>
      </w:rPr>
      <w:fldChar w:fldCharType="begin"/>
    </w:r>
    <w:r w:rsidR="00D11991">
      <w:rPr>
        <w:rStyle w:val="PageNumber"/>
        <w:rFonts w:ascii="Times New Roman" w:hAnsi="Times New Roman"/>
      </w:rPr>
      <w:instrText xml:space="preserve"> PAGE </w:instrText>
    </w:r>
    <w:r w:rsidR="006D2BCE">
      <w:rPr>
        <w:rStyle w:val="PageNumber"/>
        <w:rFonts w:ascii="Times New Roman" w:hAnsi="Times New Roman"/>
      </w:rPr>
      <w:fldChar w:fldCharType="separate"/>
    </w:r>
    <w:r w:rsidR="00364FF7">
      <w:rPr>
        <w:rStyle w:val="PageNumber"/>
        <w:rFonts w:ascii="Times New Roman" w:hAnsi="Times New Roman"/>
        <w:noProof/>
      </w:rPr>
      <w:t>2</w:t>
    </w:r>
    <w:r w:rsidR="006D2BCE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1FE8B" w14:textId="77777777" w:rsidR="000070C4" w:rsidRDefault="000070C4">
      <w:r>
        <w:separator/>
      </w:r>
    </w:p>
  </w:footnote>
  <w:footnote w:type="continuationSeparator" w:id="0">
    <w:p w14:paraId="44FF19B1" w14:textId="77777777" w:rsidR="000070C4" w:rsidRDefault="000070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7D12B" w14:textId="77777777" w:rsidR="00D11991" w:rsidRDefault="00D11991">
    <w:pPr>
      <w:spacing w:after="0"/>
      <w:rPr>
        <w:b/>
      </w:rPr>
    </w:pPr>
    <w:r>
      <w:rPr>
        <w:b/>
      </w:rPr>
      <w:t xml:space="preserve">AIR FORCE FAR SUPPLEMENT  </w:t>
    </w:r>
  </w:p>
  <w:p w14:paraId="7FF00581" w14:textId="77777777" w:rsidR="00D11991" w:rsidRDefault="00D11991">
    <w:pPr>
      <w:pStyle w:val="Footer"/>
      <w:pBdr>
        <w:bottom w:val="single" w:sz="4" w:space="1" w:color="auto"/>
      </w:pBdr>
      <w:tabs>
        <w:tab w:val="clear" w:pos="4320"/>
        <w:tab w:val="clear" w:pos="8640"/>
        <w:tab w:val="clear" w:pos="10296"/>
      </w:tabs>
      <w:spacing w:before="0" w:after="0"/>
    </w:pPr>
    <w:r>
      <w:t xml:space="preserve">PART 5305 — </w:t>
    </w:r>
    <w:r w:rsidR="0016349E">
      <w:t>Publicizing Contract Actions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C66A65"/>
    <w:rsid w:val="00002A59"/>
    <w:rsid w:val="000070C4"/>
    <w:rsid w:val="00087B09"/>
    <w:rsid w:val="00091A29"/>
    <w:rsid w:val="000A408B"/>
    <w:rsid w:val="000D576D"/>
    <w:rsid w:val="000E173C"/>
    <w:rsid w:val="000F1F93"/>
    <w:rsid w:val="001043D2"/>
    <w:rsid w:val="0012111C"/>
    <w:rsid w:val="00133214"/>
    <w:rsid w:val="0014487F"/>
    <w:rsid w:val="00151A63"/>
    <w:rsid w:val="0016349E"/>
    <w:rsid w:val="001C52A3"/>
    <w:rsid w:val="001D5144"/>
    <w:rsid w:val="00200FB9"/>
    <w:rsid w:val="00212DA3"/>
    <w:rsid w:val="00220CE4"/>
    <w:rsid w:val="00236E18"/>
    <w:rsid w:val="00286687"/>
    <w:rsid w:val="00295ED8"/>
    <w:rsid w:val="002C2DB9"/>
    <w:rsid w:val="002F1E5B"/>
    <w:rsid w:val="002F643C"/>
    <w:rsid w:val="00303D56"/>
    <w:rsid w:val="00306F62"/>
    <w:rsid w:val="00313F3E"/>
    <w:rsid w:val="003209AA"/>
    <w:rsid w:val="00335A66"/>
    <w:rsid w:val="00350494"/>
    <w:rsid w:val="00363F57"/>
    <w:rsid w:val="00364FF7"/>
    <w:rsid w:val="00370A0A"/>
    <w:rsid w:val="00371CBC"/>
    <w:rsid w:val="00376914"/>
    <w:rsid w:val="00381099"/>
    <w:rsid w:val="003E0749"/>
    <w:rsid w:val="003F6FA8"/>
    <w:rsid w:val="00432255"/>
    <w:rsid w:val="0046106B"/>
    <w:rsid w:val="00474C64"/>
    <w:rsid w:val="00483FE5"/>
    <w:rsid w:val="00485FFC"/>
    <w:rsid w:val="004A3800"/>
    <w:rsid w:val="004F1B34"/>
    <w:rsid w:val="005107D8"/>
    <w:rsid w:val="00515877"/>
    <w:rsid w:val="00552CFC"/>
    <w:rsid w:val="00562DB4"/>
    <w:rsid w:val="005701B7"/>
    <w:rsid w:val="00570DF0"/>
    <w:rsid w:val="005A2A90"/>
    <w:rsid w:val="005F0772"/>
    <w:rsid w:val="005F436A"/>
    <w:rsid w:val="006244B4"/>
    <w:rsid w:val="00665D1C"/>
    <w:rsid w:val="006D2BCE"/>
    <w:rsid w:val="006F637F"/>
    <w:rsid w:val="007048EC"/>
    <w:rsid w:val="00727798"/>
    <w:rsid w:val="007314D3"/>
    <w:rsid w:val="0073188D"/>
    <w:rsid w:val="007338CE"/>
    <w:rsid w:val="00734013"/>
    <w:rsid w:val="0073600B"/>
    <w:rsid w:val="00776695"/>
    <w:rsid w:val="00791230"/>
    <w:rsid w:val="007B462E"/>
    <w:rsid w:val="007B632C"/>
    <w:rsid w:val="007F65DD"/>
    <w:rsid w:val="008057FD"/>
    <w:rsid w:val="00844520"/>
    <w:rsid w:val="00860ACB"/>
    <w:rsid w:val="00883A82"/>
    <w:rsid w:val="008934EE"/>
    <w:rsid w:val="008A229E"/>
    <w:rsid w:val="008A6054"/>
    <w:rsid w:val="008B7A8B"/>
    <w:rsid w:val="008D67A5"/>
    <w:rsid w:val="008F506D"/>
    <w:rsid w:val="00900972"/>
    <w:rsid w:val="00920457"/>
    <w:rsid w:val="00927CF9"/>
    <w:rsid w:val="009414EF"/>
    <w:rsid w:val="0095031D"/>
    <w:rsid w:val="00953417"/>
    <w:rsid w:val="00967C71"/>
    <w:rsid w:val="0097687B"/>
    <w:rsid w:val="00993AA1"/>
    <w:rsid w:val="009B529C"/>
    <w:rsid w:val="00A17272"/>
    <w:rsid w:val="00A20055"/>
    <w:rsid w:val="00A44225"/>
    <w:rsid w:val="00A57D56"/>
    <w:rsid w:val="00A601CA"/>
    <w:rsid w:val="00A70C53"/>
    <w:rsid w:val="00AA40A0"/>
    <w:rsid w:val="00AB264E"/>
    <w:rsid w:val="00AB292B"/>
    <w:rsid w:val="00B64D72"/>
    <w:rsid w:val="00B758E8"/>
    <w:rsid w:val="00B8004E"/>
    <w:rsid w:val="00BB2682"/>
    <w:rsid w:val="00BE3EF4"/>
    <w:rsid w:val="00BF0407"/>
    <w:rsid w:val="00C01257"/>
    <w:rsid w:val="00C074C2"/>
    <w:rsid w:val="00C07C25"/>
    <w:rsid w:val="00C15317"/>
    <w:rsid w:val="00C24A4D"/>
    <w:rsid w:val="00C24FD4"/>
    <w:rsid w:val="00C5442A"/>
    <w:rsid w:val="00C62487"/>
    <w:rsid w:val="00C65E6B"/>
    <w:rsid w:val="00C66A65"/>
    <w:rsid w:val="00CA065E"/>
    <w:rsid w:val="00CA6174"/>
    <w:rsid w:val="00CD7C38"/>
    <w:rsid w:val="00CE2165"/>
    <w:rsid w:val="00D11991"/>
    <w:rsid w:val="00D3007B"/>
    <w:rsid w:val="00D4593E"/>
    <w:rsid w:val="00DA2C62"/>
    <w:rsid w:val="00DA4A5E"/>
    <w:rsid w:val="00DE517B"/>
    <w:rsid w:val="00DE64D8"/>
    <w:rsid w:val="00DF5E23"/>
    <w:rsid w:val="00DF767E"/>
    <w:rsid w:val="00E55E56"/>
    <w:rsid w:val="00E6298A"/>
    <w:rsid w:val="00E871DF"/>
    <w:rsid w:val="00E90D4D"/>
    <w:rsid w:val="00EA57BF"/>
    <w:rsid w:val="00EC521D"/>
    <w:rsid w:val="00EC708A"/>
    <w:rsid w:val="00EE0ED3"/>
    <w:rsid w:val="00EF44B7"/>
    <w:rsid w:val="00F622C9"/>
    <w:rsid w:val="00F62A60"/>
    <w:rsid w:val="00FC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56DA6B10"/>
  <w15:docId w15:val="{76E43F5D-2DEE-4760-9815-F0FAC8E6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0ACB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860ACB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860ACB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860ACB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860ACB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60ACB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860ACB"/>
    <w:pPr>
      <w:keepNext/>
      <w:spacing w:after="0"/>
      <w:jc w:val="center"/>
      <w:outlineLvl w:val="6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860ACB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860ACB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860ACB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Indent1">
    <w:name w:val="Indent1"/>
    <w:aliases w:val="(a,b,c) (Ctrl-1)"/>
    <w:basedOn w:val="Normal"/>
    <w:next w:val="Normal"/>
    <w:rsid w:val="00860ACB"/>
    <w:pPr>
      <w:tabs>
        <w:tab w:val="left" w:pos="540"/>
      </w:tabs>
      <w:spacing w:line="240" w:lineRule="exact"/>
      <w:ind w:firstLine="187"/>
    </w:pPr>
  </w:style>
  <w:style w:type="paragraph" w:styleId="NormalIndent">
    <w:name w:val="Normal Indent"/>
    <w:basedOn w:val="Normal"/>
    <w:rsid w:val="00860ACB"/>
    <w:pPr>
      <w:ind w:left="720"/>
    </w:pPr>
  </w:style>
  <w:style w:type="paragraph" w:customStyle="1" w:styleId="Indent2">
    <w:name w:val="Indent2"/>
    <w:aliases w:val="(1,2,3) (Ctrl-2)"/>
    <w:basedOn w:val="Normal"/>
    <w:rsid w:val="00860ACB"/>
    <w:pPr>
      <w:tabs>
        <w:tab w:val="left" w:pos="900"/>
      </w:tabs>
      <w:spacing w:line="240" w:lineRule="exact"/>
      <w:ind w:left="187" w:firstLine="173"/>
    </w:pPr>
  </w:style>
  <w:style w:type="paragraph" w:customStyle="1" w:styleId="Indent3">
    <w:name w:val="Indent3"/>
    <w:aliases w:val="(i,ii,iii) (Ctrl-3)"/>
    <w:basedOn w:val="Indent2"/>
    <w:rsid w:val="00860ACB"/>
    <w:pPr>
      <w:tabs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860ACB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860ACB"/>
    <w:rPr>
      <w:rFonts w:ascii="Times" w:hAnsi="Times"/>
      <w:sz w:val="24"/>
    </w:rPr>
  </w:style>
  <w:style w:type="paragraph" w:customStyle="1" w:styleId="List1">
    <w:name w:val="List 1"/>
    <w:link w:val="List1Char"/>
    <w:rsid w:val="00A70C53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860ACB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styleId="TOC5">
    <w:name w:val="toc 5"/>
    <w:basedOn w:val="Normal"/>
    <w:next w:val="Normal"/>
    <w:semiHidden/>
    <w:rsid w:val="00860ACB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860ACB"/>
    <w:pPr>
      <w:tabs>
        <w:tab w:val="right" w:pos="10080"/>
      </w:tabs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860ACB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860ACB"/>
    <w:pPr>
      <w:tabs>
        <w:tab w:val="right" w:leader="dot" w:pos="10080"/>
      </w:tabs>
      <w:ind w:left="288"/>
    </w:pPr>
  </w:style>
  <w:style w:type="paragraph" w:styleId="TOC4">
    <w:name w:val="toc 4"/>
    <w:basedOn w:val="Normal"/>
    <w:next w:val="Normal"/>
    <w:semiHidden/>
    <w:rsid w:val="00860ACB"/>
    <w:pPr>
      <w:tabs>
        <w:tab w:val="right" w:leader="dot" w:pos="10080"/>
      </w:tabs>
      <w:ind w:left="576"/>
    </w:pPr>
  </w:style>
  <w:style w:type="paragraph" w:styleId="TOC6">
    <w:name w:val="toc 6"/>
    <w:basedOn w:val="Normal"/>
    <w:next w:val="Normal"/>
    <w:semiHidden/>
    <w:rsid w:val="00860ACB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860ACB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860ACB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860ACB"/>
    <w:pPr>
      <w:tabs>
        <w:tab w:val="right" w:leader="dot" w:pos="10080"/>
      </w:tabs>
      <w:ind w:left="1600"/>
    </w:pPr>
  </w:style>
  <w:style w:type="paragraph" w:styleId="DocumentMap">
    <w:name w:val="Document Map"/>
    <w:basedOn w:val="Normal"/>
    <w:semiHidden/>
    <w:rsid w:val="00860ACB"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rsid w:val="00860ACB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860ACB"/>
    <w:pPr>
      <w:tabs>
        <w:tab w:val="left" w:pos="5157"/>
      </w:tabs>
      <w:ind w:left="360"/>
    </w:pPr>
  </w:style>
  <w:style w:type="character" w:styleId="Strong">
    <w:name w:val="Strong"/>
    <w:basedOn w:val="DefaultParagraphFont"/>
    <w:qFormat/>
    <w:rsid w:val="00860ACB"/>
    <w:rPr>
      <w:b/>
      <w:bCs/>
    </w:rPr>
  </w:style>
  <w:style w:type="character" w:styleId="Hyperlink">
    <w:name w:val="Hyperlink"/>
    <w:basedOn w:val="DefaultParagraphFont"/>
    <w:uiPriority w:val="99"/>
    <w:rsid w:val="00860ACB"/>
    <w:rPr>
      <w:color w:val="0000FF"/>
      <w:u w:val="single"/>
    </w:rPr>
  </w:style>
  <w:style w:type="character" w:styleId="FollowedHyperlink">
    <w:name w:val="FollowedHyperlink"/>
    <w:basedOn w:val="DefaultParagraphFont"/>
    <w:rsid w:val="00860ACB"/>
    <w:rPr>
      <w:color w:val="800080"/>
      <w:u w:val="single"/>
    </w:rPr>
  </w:style>
  <w:style w:type="paragraph" w:styleId="BodyTextIndent2">
    <w:name w:val="Body Text Indent 2"/>
    <w:basedOn w:val="Normal"/>
    <w:rsid w:val="00860ACB"/>
    <w:pPr>
      <w:spacing w:after="0"/>
      <w:ind w:firstLine="360"/>
    </w:pPr>
  </w:style>
  <w:style w:type="paragraph" w:styleId="NormalWeb">
    <w:name w:val="Normal (Web)"/>
    <w:basedOn w:val="Normal"/>
    <w:unhideWhenUsed/>
    <w:rsid w:val="004F1B34"/>
    <w:pPr>
      <w:spacing w:before="100" w:beforeAutospacing="1" w:after="100" w:afterAutospacing="1"/>
    </w:pPr>
    <w:rPr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EF44B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F44B7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77669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76695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776695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766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76695"/>
    <w:rPr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EE0ED3"/>
    <w:pPr>
      <w:ind w:left="720"/>
      <w:contextualSpacing/>
    </w:p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A70C53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A70C53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A70C53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A70C53"/>
    <w:pPr>
      <w:keepNext/>
      <w:keepLines/>
      <w:ind w:left="1282"/>
    </w:pPr>
  </w:style>
  <w:style w:type="paragraph" w:styleId="List4">
    <w:name w:val="List 4"/>
    <w:basedOn w:val="Normal"/>
    <w:rsid w:val="00A70C53"/>
    <w:pPr>
      <w:keepNext/>
      <w:keepLines/>
      <w:ind w:left="1642"/>
    </w:pPr>
  </w:style>
  <w:style w:type="paragraph" w:styleId="List5">
    <w:name w:val="List 5"/>
    <w:basedOn w:val="Normal"/>
    <w:rsid w:val="00A70C5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A70C53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A70C53"/>
    <w:rPr>
      <w:sz w:val="24"/>
    </w:rPr>
  </w:style>
  <w:style w:type="character" w:customStyle="1" w:styleId="List6Char">
    <w:name w:val="List 6 Char"/>
    <w:basedOn w:val="List3Char"/>
    <w:link w:val="List6"/>
    <w:rsid w:val="00A70C53"/>
    <w:rPr>
      <w:i/>
      <w:sz w:val="24"/>
    </w:rPr>
  </w:style>
  <w:style w:type="paragraph" w:customStyle="1" w:styleId="List7">
    <w:name w:val="List 7"/>
    <w:basedOn w:val="List4"/>
    <w:link w:val="List7Char"/>
    <w:rsid w:val="00A70C53"/>
    <w:pPr>
      <w:ind w:left="2534"/>
    </w:pPr>
    <w:rPr>
      <w:i/>
      <w:sz w:val="22"/>
    </w:rPr>
  </w:style>
  <w:style w:type="character" w:customStyle="1" w:styleId="List7Char">
    <w:name w:val="List 7 Char"/>
    <w:basedOn w:val="List3Char"/>
    <w:link w:val="List7"/>
    <w:rsid w:val="00A70C53"/>
    <w:rPr>
      <w:i/>
      <w:sz w:val="22"/>
    </w:rPr>
  </w:style>
  <w:style w:type="paragraph" w:customStyle="1" w:styleId="List8">
    <w:name w:val="List 8"/>
    <w:basedOn w:val="List4"/>
    <w:link w:val="List8Char"/>
    <w:rsid w:val="00A70C53"/>
    <w:pPr>
      <w:ind w:left="2880"/>
    </w:pPr>
    <w:rPr>
      <w:i/>
      <w:sz w:val="22"/>
    </w:rPr>
  </w:style>
  <w:style w:type="character" w:customStyle="1" w:styleId="List8Char">
    <w:name w:val="List 8 Char"/>
    <w:basedOn w:val="List3Char"/>
    <w:link w:val="List8"/>
    <w:rsid w:val="00A70C53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A70C53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A70C53"/>
    <w:rPr>
      <w:b/>
      <w:color w:val="FF0000"/>
      <w:sz w:val="40"/>
    </w:rPr>
  </w:style>
  <w:style w:type="paragraph" w:customStyle="1" w:styleId="edition">
    <w:name w:val="edition"/>
    <w:link w:val="editionChar"/>
    <w:rsid w:val="00A70C53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A70C53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A70C53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A70C53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A70C53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A70C53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A70C53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A70C53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A70C53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A70C53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A70C53"/>
    <w:pPr>
      <w:spacing w:before="12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A70C53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A70C53"/>
    <w:pPr>
      <w:keepNext/>
      <w:keepLines/>
      <w:spacing w:before="12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A70C53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A70C53"/>
    <w:pPr>
      <w:spacing w:before="12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A70C53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A70C53"/>
    <w:pPr>
      <w:keepNext/>
      <w:keepLines/>
      <w:spacing w:before="12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A70C53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A70C53"/>
    <w:pPr>
      <w:keepNext/>
      <w:keepLines/>
      <w:spacing w:before="12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A70C53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A70C53"/>
    <w:pPr>
      <w:keepNext/>
      <w:keepLines/>
      <w:spacing w:before="12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A70C53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A70C53"/>
    <w:pPr>
      <w:keepNext/>
      <w:keepLines/>
      <w:spacing w:before="12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A70C53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A70C53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A70C53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s2.eis.af.mil/sites/10059/afcc/knowledge_center/Documents/Contracting_Memos/Policy/19-C-11.pdf" TargetMode="External"/><Relationship Id="rId18" Type="http://schemas.openxmlformats.org/officeDocument/2006/relationships/hyperlink" Target="mailto:SAF.AQ.SAF-AQC.Workflow@us.af.mil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AFFARS-MP_PART-mp_5301.601(a)(i).docx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SAF.AQ.SAF-AQC.Workflow@us.af.mil" TargetMode="External"/><Relationship Id="rId17" Type="http://schemas.openxmlformats.org/officeDocument/2006/relationships/hyperlink" Target="mailto:SAF.LLP.contract.ancmt@us.af.mil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efense.gov/News/Contracts/" TargetMode="External"/><Relationship Id="rId20" Type="http://schemas.openxmlformats.org/officeDocument/2006/relationships/hyperlink" Target="AFFARS-PGI_PART-pgi_5305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AFFARS-PGI_PART-pgi_5305.docx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AFFARS-PGI_PART-pgi_5305.docx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cs2.eis.af.mil/sites/10059/afcc/knowledge_center/Documents/Contracting_Memos/Policy/19-C-11.pdf" TargetMode="External"/><Relationship Id="rId19" Type="http://schemas.openxmlformats.org/officeDocument/2006/relationships/hyperlink" Target="AFFARS-MP_PART-mp_5305.303.docx" TargetMode="External"/><Relationship Id="rId4" Type="http://schemas.openxmlformats.org/officeDocument/2006/relationships/styles" Target="styles.xml"/><Relationship Id="rId9" Type="http://schemas.openxmlformats.org/officeDocument/2006/relationships/hyperlink" Target="https://cs2.eis.af.mil/sites/10059/afcc/knowledge_center/Documents/Contracting_Memos/Policy/19-C-11.pdf" TargetMode="External"/><Relationship Id="rId14" Type="http://schemas.openxmlformats.org/officeDocument/2006/relationships/hyperlink" Target="http://static.e-publishing.af.mil/production/1/saf_ia/publication/afi16-201/afi16-201.pdf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ORD\AFFARS\affa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A16EC4-3954-4D14-A037-DFAA09E63C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81A593-D40B-4C38-BD4E-E305B849F3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463B85-A6CC-4B12-85F8-DA1AB86612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affar.dot</Template>
  <TotalTime>57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Publicizing Contract Actions</vt:lpstr>
    </vt:vector>
  </TitlesOfParts>
  <Company>USAF</Company>
  <LinksUpToDate>false</LinksUpToDate>
  <CharactersWithSpaces>3504</CharactersWithSpaces>
  <SharedDoc>false</SharedDoc>
  <HLinks>
    <vt:vector size="12" baseType="variant">
      <vt:variant>
        <vt:i4>7405623</vt:i4>
      </vt:variant>
      <vt:variant>
        <vt:i4>3</vt:i4>
      </vt:variant>
      <vt:variant>
        <vt:i4>0</vt:i4>
      </vt:variant>
      <vt:variant>
        <vt:i4>5</vt:i4>
      </vt:variant>
      <vt:variant>
        <vt:lpwstr>MP5305.303.doc</vt:lpwstr>
      </vt:variant>
      <vt:variant>
        <vt:lpwstr/>
      </vt:variant>
      <vt:variant>
        <vt:i4>6619180</vt:i4>
      </vt:variant>
      <vt:variant>
        <vt:i4>0</vt:i4>
      </vt:variant>
      <vt:variant>
        <vt:i4>0</vt:i4>
      </vt:variant>
      <vt:variant>
        <vt:i4>5</vt:i4>
      </vt:variant>
      <vt:variant>
        <vt:lpwstr>http://www.safaq.hq.af.mil/contracting/toolkit/part05/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Publicizing Contract Actions</dc:title>
  <dc:creator>POWELLDJ</dc:creator>
  <cp:keywords>Revised</cp:keywords>
  <cp:lastModifiedBy>Gregory Pangborn</cp:lastModifiedBy>
  <cp:revision>30</cp:revision>
  <cp:lastPrinted>2019-08-22T11:53:00Z</cp:lastPrinted>
  <dcterms:created xsi:type="dcterms:W3CDTF">2019-04-24T11:33:00Z</dcterms:created>
  <dcterms:modified xsi:type="dcterms:W3CDTF">2021-05-24T18:18:00Z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